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66276E" w:rsidRPr="00BB79C3" w14:paraId="031F800B" w14:textId="77777777" w:rsidTr="00B435A4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074D4CE" w14:textId="51CA4DB0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Keith being offend about everything</w:t>
            </w:r>
          </w:p>
          <w:p w14:paraId="0D14AD3E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D46E528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3D2343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22A8949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4E184C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AB04055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A0B59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E639BAD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E5827AB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82C55C" wp14:editId="31DA189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0" name="Picture 33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F6B3A6" w14:textId="77777777" w:rsidR="0066276E" w:rsidRPr="00D608C1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F0E0C25" w14:textId="00951717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The brain cell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Jesa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Chiro and Natalie Parker share</w:t>
            </w:r>
          </w:p>
          <w:p w14:paraId="68F4D9DB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568E6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A2228B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2140485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FE0382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  <w:p w14:paraId="2FD97DF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5C2B1F1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314763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6EF0FBC" wp14:editId="6C3B6AD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1" name="Picture 33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8C7CD3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3EA39AA" w14:textId="3D0085F0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Stacie Cone in 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pissy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mood</w:t>
            </w:r>
          </w:p>
          <w:p w14:paraId="6BB30719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2429D7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C65FC57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8E6A4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58FE303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C04ACEE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6ADAD5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5A1C4E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BFCD12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E7DFE17" wp14:editId="02897F5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2" name="Picture 33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F07F8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255E" w14:textId="4BC0F1DF" w:rsidR="0066276E" w:rsidRDefault="000A3FEE" w:rsidP="000A3FEE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AJ’s love poems about Maddy</w:t>
            </w:r>
          </w:p>
          <w:p w14:paraId="408C518D" w14:textId="77777777" w:rsidR="0066276E" w:rsidRDefault="0066276E" w:rsidP="00B435A4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2217639" w14:textId="77777777" w:rsidR="0066276E" w:rsidRDefault="0066276E" w:rsidP="00B435A4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C1470B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CF3EC5" w14:textId="77777777" w:rsidR="0066276E" w:rsidRPr="00BB79C3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EA7FA3C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D37B481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147122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450F01" w14:textId="77777777" w:rsidR="0066276E" w:rsidRPr="00BB79C3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385D5156" w14:textId="77777777" w:rsidR="0066276E" w:rsidRPr="00BB79C3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6FE5FA6C" wp14:editId="64C503A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3" name="Picture 33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061E04" w14:textId="77777777" w:rsidR="0066276E" w:rsidRPr="00BB79C3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58BA6E1F" w14:textId="77777777" w:rsidR="0066276E" w:rsidRPr="00BB79C3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66276E" w:rsidRPr="00BB79C3" w14:paraId="5C788492" w14:textId="77777777" w:rsidTr="00B435A4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78A1454" w14:textId="24E33368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Maddy dating older and then younger</w:t>
            </w:r>
          </w:p>
          <w:p w14:paraId="173AA9B8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08DAB18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E99AD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E65C9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97AB398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348A48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DCFF34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3722CA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73E995E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52B4A7B" wp14:editId="18D53E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4" name="Picture 33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E79E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4441E89" w14:textId="6D89D5F2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Finding out your face was morphed by Gabe</w:t>
            </w:r>
          </w:p>
          <w:p w14:paraId="645429A3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CE3114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3D7E19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21B308A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220575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38543C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47005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4D4A2AB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7D82574" wp14:editId="4A21B632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5" name="Picture 335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55591E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324894F0" w14:textId="6C90CD3F" w:rsidR="0066276E" w:rsidRDefault="000A3FE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Gabe Cronin</w:t>
            </w:r>
          </w:p>
          <w:p w14:paraId="25868824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219576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6F952D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7BAB9DD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17916F2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D721C93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DBF2B5C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9EF6135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710099" w14:textId="77777777" w:rsidR="0066276E" w:rsidRPr="00186A70" w:rsidRDefault="0066276E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D30DF54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A577AF4" wp14:editId="59148D8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6" name="Picture 336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F442A7" w14:textId="77777777" w:rsidR="0066276E" w:rsidRDefault="0066276E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DCFCC" w14:textId="1A30A7CA" w:rsidR="0066276E" w:rsidRDefault="00535690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Lucy’s ass</w:t>
            </w:r>
          </w:p>
          <w:p w14:paraId="3E097164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4FF095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CD4326" w14:textId="77777777" w:rsidR="0066276E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95B311" w14:textId="77777777" w:rsidR="0066276E" w:rsidRPr="008D62B5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070357BD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49A8DB" w14:textId="77777777" w:rsidR="0066276E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2DFA010" w14:textId="77777777" w:rsidR="0066276E" w:rsidRPr="008D62B5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080C8319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30DFE2B" w14:textId="77777777" w:rsidR="0066276E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ADC9848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4853D72" wp14:editId="0692FF0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337" name="Picture 33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AC1C5" w14:textId="77777777" w:rsidR="0066276E" w:rsidRPr="00BB79C3" w:rsidRDefault="0066276E" w:rsidP="00B435A4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08228BC6" w14:textId="6B8441B6" w:rsidR="005F1D71" w:rsidRDefault="005F1D71" w:rsidP="0066276E"/>
    <w:tbl>
      <w:tblPr>
        <w:tblpPr w:leftFromText="141" w:rightFromText="141" w:vertAnchor="text" w:horzAnchor="margin" w:tblpXSpec="center" w:tblpY="-136"/>
        <w:tblW w:w="144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5F1D71" w:rsidRPr="00BB79C3" w14:paraId="4A951EFB" w14:textId="77777777" w:rsidTr="00B435A4">
        <w:trPr>
          <w:trHeight w:hRule="exact" w:val="4968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84BD34F" w14:textId="2CC352C2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Pretending you could give a fuck about Conner’s life story</w:t>
            </w:r>
          </w:p>
          <w:p w14:paraId="2FF641A9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541C092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856228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134617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74A49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DC0715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10887C6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82EEFDC" wp14:editId="0BB489D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8" name="Picture 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4D73ED" w14:textId="77777777" w:rsidR="005F1D71" w:rsidRPr="00D608C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964F908" w14:textId="185C47FF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Lauri Conner</w:t>
            </w:r>
          </w:p>
          <w:p w14:paraId="21B268A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4655962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F22DD77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7970868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82A400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E6C92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C07029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9B79D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9DCF47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C2583A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819B871" wp14:editId="7DC59E6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9" name="Picture 9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39561E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0A9A7AC" w14:textId="1CDA1CB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Calling her 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chola</w:t>
            </w:r>
            <w:proofErr w:type="spellEnd"/>
          </w:p>
          <w:p w14:paraId="4792451B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171EB8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A66A31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8C8B64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CC5ED6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5EF39C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B48687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99E798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56AA68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2D418B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159D0D6" wp14:editId="0DAD58A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0" name="Picture 10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C61D5E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84E28" w14:textId="5BAED8CC" w:rsidR="005F1D71" w:rsidRDefault="005F1D71" w:rsidP="005F1D71">
            <w:pPr>
              <w:pStyle w:val="TableContents"/>
              <w:ind w:left="249" w:right="181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Gary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Houk’s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inappropriate conversations with Jessa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Podell</w:t>
            </w:r>
            <w:proofErr w:type="spellEnd"/>
          </w:p>
          <w:p w14:paraId="4ADB2DB2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74E559" w14:textId="77777777" w:rsidR="005F1D71" w:rsidRPr="00BB79C3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08F5F74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74D89A2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4A5D0F1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84D584C" w14:textId="77777777" w:rsidR="005F1D71" w:rsidRPr="00BB79C3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0A413A49" w14:textId="77777777" w:rsidR="005F1D71" w:rsidRPr="00BB79C3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668480" behindDoc="1" locked="0" layoutInCell="1" allowOverlap="1" wp14:anchorId="4E2F5111" wp14:editId="0845D4D1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104082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1" name="Picture 1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65B613" w14:textId="77777777" w:rsidR="005F1D71" w:rsidRPr="00BB79C3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  <w:p w14:paraId="7006A92D" w14:textId="77777777" w:rsidR="005F1D71" w:rsidRPr="00BB79C3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</w:tr>
      <w:tr w:rsidR="005F1D71" w:rsidRPr="00BB79C3" w14:paraId="01111A69" w14:textId="77777777" w:rsidTr="00B435A4">
        <w:trPr>
          <w:trHeight w:hRule="exact" w:val="4968"/>
        </w:trPr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4B71CCC4" w14:textId="58D3011A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Giving </w:t>
            </w:r>
            <w:proofErr w:type="spellStart"/>
            <w:r>
              <w:rPr>
                <w:rFonts w:ascii="Arial" w:hAnsi="Arial"/>
                <w:b/>
                <w:bCs/>
                <w:sz w:val="32"/>
                <w:szCs w:val="32"/>
              </w:rPr>
              <w:t>handjobs</w:t>
            </w:r>
            <w:proofErr w:type="spellEnd"/>
            <w:r>
              <w:rPr>
                <w:rFonts w:ascii="Arial" w:hAnsi="Arial"/>
                <w:b/>
                <w:bCs/>
                <w:sz w:val="32"/>
                <w:szCs w:val="32"/>
              </w:rPr>
              <w:t xml:space="preserve"> to football players, not blowjobs</w:t>
            </w:r>
          </w:p>
          <w:p w14:paraId="67C95EB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433373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19999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27303E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729F4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7563293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0DF16EF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297F8706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7A020F05" wp14:editId="3C071C6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2" name="Picture 1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6BAD80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14B5ABE2" w14:textId="11022890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A</w:t>
            </w:r>
            <w:r w:rsidR="00F80755">
              <w:rPr>
                <w:rFonts w:ascii="Arial" w:hAnsi="Arial"/>
                <w:b/>
                <w:bCs/>
                <w:sz w:val="32"/>
                <w:szCs w:val="32"/>
              </w:rPr>
              <w:t>lana Bell</w:t>
            </w:r>
          </w:p>
          <w:p w14:paraId="1ADADDA7" w14:textId="77777777" w:rsidR="00F80755" w:rsidRDefault="00F80755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88FAAD0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A98996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419B7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EF72EE2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CE3C1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1E4FE39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8F9BAC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F805278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18E89326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77D8FF9E" wp14:editId="5AD341B0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3" name="Picture 1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61CC35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EE0AF85" w14:textId="7CC1E246" w:rsidR="005F1D71" w:rsidRDefault="004844BA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Gabe’s crush on Ben Riley</w:t>
            </w:r>
          </w:p>
          <w:p w14:paraId="5CBA28C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C361C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B74B0C2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6ADBB33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1F35A43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FDA81CD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CB2578F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0D5EABA" w14:textId="77777777" w:rsidR="005F1D71" w:rsidRPr="00186A70" w:rsidRDefault="005F1D71" w:rsidP="00B435A4">
            <w:pPr>
              <w:pStyle w:val="TableContents"/>
              <w:rPr>
                <w:rFonts w:ascii="Arial" w:hAnsi="Arial"/>
                <w:b/>
                <w:bCs/>
                <w:szCs w:val="32"/>
              </w:rPr>
            </w:pPr>
          </w:p>
          <w:p w14:paraId="599AE358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58BEF5A" wp14:editId="146A378D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167096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7" name="Picture 17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1097E3" w14:textId="77777777" w:rsidR="005F1D71" w:rsidRDefault="005F1D71" w:rsidP="00B435A4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608C1">
              <w:rPr>
                <w:rFonts w:ascii="Arial" w:hAnsi="Arial"/>
                <w:b/>
                <w:bCs/>
                <w:sz w:val="20"/>
                <w:szCs w:val="22"/>
              </w:rPr>
              <w:t xml:space="preserve">Cards Against </w:t>
            </w:r>
            <w:r>
              <w:rPr>
                <w:rFonts w:ascii="Arial" w:hAnsi="Arial"/>
                <w:b/>
                <w:bCs/>
                <w:sz w:val="20"/>
                <w:szCs w:val="22"/>
              </w:rPr>
              <w:t>2019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EF618" w14:textId="1D40885C" w:rsidR="005F1D71" w:rsidRPr="00BB79C3" w:rsidRDefault="001476B5" w:rsidP="001476B5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Finding out your face was morphed by Gabe Cronin</w:t>
            </w:r>
          </w:p>
          <w:p w14:paraId="3A83DE58" w14:textId="77777777" w:rsidR="005F1D71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FF5B7D3" w14:textId="77777777" w:rsidR="005F1D71" w:rsidRPr="008D62B5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Cs w:val="32"/>
              </w:rPr>
            </w:pPr>
          </w:p>
          <w:p w14:paraId="4099FC09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66ABC6" w14:textId="77777777" w:rsidR="005F1D71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3D8C835" w14:textId="77777777" w:rsidR="005F1D71" w:rsidRPr="008D62B5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28"/>
                <w:szCs w:val="32"/>
              </w:rPr>
            </w:pPr>
          </w:p>
          <w:p w14:paraId="5E858E11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44A802E9" w14:textId="77777777" w:rsidR="005F1D71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C846B39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BB79C3">
              <w:rPr>
                <w:b/>
                <w:noProof/>
              </w:rPr>
              <w:drawing>
                <wp:anchor distT="0" distB="0" distL="114300" distR="114300" simplePos="0" relativeHeight="251672576" behindDoc="1" locked="0" layoutInCell="1" allowOverlap="1" wp14:anchorId="49E1C668" wp14:editId="758567B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169545</wp:posOffset>
                  </wp:positionV>
                  <wp:extent cx="272415" cy="281940"/>
                  <wp:effectExtent l="0" t="0" r="0" b="3810"/>
                  <wp:wrapTight wrapText="bothSides">
                    <wp:wrapPolygon edited="0">
                      <wp:start x="4531" y="0"/>
                      <wp:lineTo x="0" y="4378"/>
                      <wp:lineTo x="0" y="8757"/>
                      <wp:lineTo x="3021" y="20432"/>
                      <wp:lineTo x="10573" y="20432"/>
                      <wp:lineTo x="19636" y="18973"/>
                      <wp:lineTo x="19636" y="0"/>
                      <wp:lineTo x="15105" y="0"/>
                      <wp:lineTo x="4531" y="0"/>
                    </wp:wrapPolygon>
                  </wp:wrapTight>
                  <wp:docPr id="18" name="Picture 18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"/>
                          <a:stretch/>
                        </pic:blipFill>
                        <pic:spPr bwMode="auto">
                          <a:xfrm>
                            <a:off x="0" y="0"/>
                            <a:ext cx="2724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F126DF4" w14:textId="77777777" w:rsidR="005F1D71" w:rsidRPr="00BB79C3" w:rsidRDefault="005F1D71" w:rsidP="00B435A4">
            <w:pPr>
              <w:pStyle w:val="TableContents"/>
              <w:ind w:left="249"/>
              <w:rPr>
                <w:rFonts w:ascii="Arial" w:hAnsi="Arial"/>
                <w:bCs/>
                <w:sz w:val="32"/>
                <w:szCs w:val="32"/>
              </w:rPr>
            </w:pPr>
            <w:r w:rsidRPr="00BB79C3"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</w:tbl>
    <w:p w14:paraId="6DAB9BC8" w14:textId="419085E7" w:rsidR="00B516F7" w:rsidRDefault="00B516F7" w:rsidP="0066276E"/>
    <w:tbl>
      <w:tblPr>
        <w:tblpPr w:leftFromText="141" w:rightFromText="141" w:horzAnchor="margin" w:tblpY="-360"/>
        <w:tblW w:w="1444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2"/>
        <w:gridCol w:w="3601"/>
        <w:gridCol w:w="3601"/>
        <w:gridCol w:w="3601"/>
      </w:tblGrid>
      <w:tr w:rsidR="00B516F7" w:rsidRPr="00B516F7" w14:paraId="6D12E986" w14:textId="77777777" w:rsidTr="00B516F7">
        <w:trPr>
          <w:trHeight w:hRule="exact" w:val="4968"/>
        </w:trPr>
        <w:tc>
          <w:tcPr>
            <w:tcW w:w="36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BD2D7CD" w14:textId="3BC7D93A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lastRenderedPageBreak/>
              <w:t>Besides kids, Gabe Cronin’s guilty pleasure is _______.</w:t>
            </w:r>
          </w:p>
          <w:p w14:paraId="52ADA5B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ABC54CB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60DE9BA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ECC79A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6504B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7F73C2AA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</w:p>
          <w:p w14:paraId="16FFE534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18"/>
                <w:szCs w:val="22"/>
              </w:rPr>
            </w:pPr>
          </w:p>
          <w:p w14:paraId="7208AFAA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12"/>
                <w:szCs w:val="22"/>
              </w:rPr>
            </w:pPr>
          </w:p>
          <w:p w14:paraId="5247FA4D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2E5A4B64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90B18FD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19CA7DB3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08450310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5A9337C8" w14:textId="50185C28" w:rsidR="00B516F7" w:rsidRDefault="00B516F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3CD680A5" wp14:editId="3224FD5B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4" name="Picture 4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5" t="21979" r="16388" b="21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CFCB9F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27945153" w14:textId="473065CF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What’s Keith offended about today?</w:t>
            </w:r>
          </w:p>
          <w:p w14:paraId="0000A204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3542428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DFBEEEB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5099394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B6F3EF3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5CED43B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AB0C11C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9ED3BAA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8"/>
                <w:szCs w:val="32"/>
              </w:rPr>
            </w:pPr>
          </w:p>
          <w:p w14:paraId="4D16E98F" w14:textId="0959CED6" w:rsidR="00B516F7" w:rsidRDefault="00B516F7">
            <w:pPr>
              <w:pStyle w:val="TableContents"/>
              <w:rPr>
                <w:rFonts w:ascii="Arial" w:hAnsi="Arial"/>
                <w:b/>
                <w:bCs/>
                <w:sz w:val="20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C12034D" wp14:editId="27C69BF5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102870</wp:posOffset>
                  </wp:positionV>
                  <wp:extent cx="274320" cy="245745"/>
                  <wp:effectExtent l="0" t="0" r="0" b="1905"/>
                  <wp:wrapTight wrapText="bothSides">
                    <wp:wrapPolygon edited="0">
                      <wp:start x="0" y="0"/>
                      <wp:lineTo x="0" y="20093"/>
                      <wp:lineTo x="19500" y="20093"/>
                      <wp:lineTo x="19500" y="0"/>
                      <wp:lineTo x="0" y="0"/>
                    </wp:wrapPolygon>
                  </wp:wrapTight>
                  <wp:docPr id="3" name="Picture 3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5" t="21979" r="16388" b="21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45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0AF602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62C47A07" w14:textId="5EFEEC81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Gabe, how can I get a better grade?</w:t>
            </w:r>
          </w:p>
          <w:p w14:paraId="55855D19" w14:textId="78515BA0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434F745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68A4B7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27ED84C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773CA5EF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CB6C938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B524BE0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F35A4D1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800DAF7" w14:textId="740365F8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A154DC8" wp14:editId="4B2C0D34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2" name="Picture 2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5" t="21979" r="16388" b="21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DD04E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1112F814" w14:textId="75D4C93B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This year, we didn’t go to Zambia because of _______.</w:t>
            </w:r>
          </w:p>
          <w:p w14:paraId="1FC3D409" w14:textId="77777777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6AA1CA9" w14:textId="77777777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71A4C7F" w14:textId="77777777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6F57A75" w14:textId="77777777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12679793" w14:textId="77777777" w:rsidR="00B516F7" w:rsidRDefault="00B516F7">
            <w:pPr>
              <w:pStyle w:val="TableContents"/>
              <w:ind w:left="210" w:right="215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2B2E974E" w14:textId="77777777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56F47F4" w14:textId="77777777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283376" w14:textId="77777777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664AE4D8" w14:textId="3B2AB0F9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0E55BCF6" wp14:editId="48B74DA6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156210</wp:posOffset>
                  </wp:positionV>
                  <wp:extent cx="323215" cy="290195"/>
                  <wp:effectExtent l="0" t="0" r="635" b="0"/>
                  <wp:wrapTight wrapText="bothSides">
                    <wp:wrapPolygon edited="0">
                      <wp:start x="0" y="0"/>
                      <wp:lineTo x="0" y="19851"/>
                      <wp:lineTo x="20369" y="19851"/>
                      <wp:lineTo x="20369" y="0"/>
                      <wp:lineTo x="0" y="0"/>
                    </wp:wrapPolygon>
                  </wp:wrapTight>
                  <wp:docPr id="1" name="Picture 1" descr="Image result for cards against human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cards against human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55" t="21979" r="16388" b="218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290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3A2E66" w14:textId="77777777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20"/>
                <w:szCs w:val="22"/>
              </w:rPr>
              <w:t>Cards Against 2019</w:t>
            </w:r>
          </w:p>
        </w:tc>
      </w:tr>
      <w:tr w:rsidR="00B516F7" w14:paraId="76BECF1F" w14:textId="77777777" w:rsidTr="00B516F7">
        <w:trPr>
          <w:trHeight w:hRule="exact" w:val="4968"/>
        </w:trPr>
        <w:tc>
          <w:tcPr>
            <w:tcW w:w="36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995BE28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50ACBD67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DEAED17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8964893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tcMar>
              <w:top w:w="230" w:type="dxa"/>
              <w:left w:w="230" w:type="dxa"/>
              <w:bottom w:w="230" w:type="dxa"/>
              <w:right w:w="230" w:type="dxa"/>
            </w:tcMar>
          </w:tcPr>
          <w:p w14:paraId="086AF23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09DBE8E7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  <w:p w14:paraId="5482981E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3112AB90" w14:textId="77777777" w:rsidR="00B516F7" w:rsidRDefault="00B516F7">
            <w:pPr>
              <w:pStyle w:val="TableContents"/>
              <w:rPr>
                <w:rFonts w:ascii="Arial" w:hAnsi="Arial"/>
                <w:b/>
                <w:bCs/>
                <w:sz w:val="32"/>
                <w:szCs w:val="32"/>
              </w:rPr>
            </w:pPr>
          </w:p>
          <w:p w14:paraId="344C8609" w14:textId="77777777" w:rsidR="00B516F7" w:rsidRDefault="00B516F7">
            <w:pPr>
              <w:pStyle w:val="TableContents"/>
              <w:ind w:left="210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60"/>
                <w:szCs w:val="60"/>
              </w:rPr>
              <w:t>Cards Against 2019</w:t>
            </w:r>
          </w:p>
        </w:tc>
      </w:tr>
    </w:tbl>
    <w:p w14:paraId="6C02C6C6" w14:textId="43205EBD" w:rsidR="007466FF" w:rsidRPr="0066276E" w:rsidRDefault="007466FF" w:rsidP="0066276E"/>
    <w:sectPr w:rsidR="007466FF" w:rsidRPr="0066276E" w:rsidSect="00D40F1A">
      <w:pgSz w:w="15840" w:h="12240" w:orient="landscape"/>
      <w:pgMar w:top="720" w:right="432" w:bottom="720" w:left="144" w:header="14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4CEEB" w14:textId="77777777" w:rsidR="004361D2" w:rsidRDefault="004361D2">
      <w:r>
        <w:separator/>
      </w:r>
    </w:p>
  </w:endnote>
  <w:endnote w:type="continuationSeparator" w:id="0">
    <w:p w14:paraId="447055E6" w14:textId="77777777" w:rsidR="004361D2" w:rsidRDefault="0043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D0A62" w14:textId="77777777" w:rsidR="004361D2" w:rsidRDefault="004361D2">
      <w:r>
        <w:rPr>
          <w:color w:val="000000"/>
        </w:rPr>
        <w:ptab w:relativeTo="margin" w:alignment="center" w:leader="none"/>
      </w:r>
    </w:p>
  </w:footnote>
  <w:footnote w:type="continuationSeparator" w:id="0">
    <w:p w14:paraId="7358DD52" w14:textId="77777777" w:rsidR="004361D2" w:rsidRDefault="00436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NzE1NrEwsDAwNDdR0lEKTi0uzszPAykwrwUAfnIMLCwAAAA="/>
  </w:docVars>
  <w:rsids>
    <w:rsidRoot w:val="007466FF"/>
    <w:rsid w:val="00070AC2"/>
    <w:rsid w:val="000A3FEE"/>
    <w:rsid w:val="00104C62"/>
    <w:rsid w:val="001476B5"/>
    <w:rsid w:val="00182507"/>
    <w:rsid w:val="00186A70"/>
    <w:rsid w:val="00193781"/>
    <w:rsid w:val="00211C33"/>
    <w:rsid w:val="00225DEE"/>
    <w:rsid w:val="0026338C"/>
    <w:rsid w:val="00365351"/>
    <w:rsid w:val="003F6CD8"/>
    <w:rsid w:val="004361D2"/>
    <w:rsid w:val="004844BA"/>
    <w:rsid w:val="004C7A04"/>
    <w:rsid w:val="00535690"/>
    <w:rsid w:val="005811BC"/>
    <w:rsid w:val="005F1D71"/>
    <w:rsid w:val="005F2852"/>
    <w:rsid w:val="00617061"/>
    <w:rsid w:val="0066276E"/>
    <w:rsid w:val="007466FF"/>
    <w:rsid w:val="00756EB2"/>
    <w:rsid w:val="007C48E4"/>
    <w:rsid w:val="008B16D2"/>
    <w:rsid w:val="009218BA"/>
    <w:rsid w:val="00940DF3"/>
    <w:rsid w:val="00A35582"/>
    <w:rsid w:val="00B516F7"/>
    <w:rsid w:val="00BB79C3"/>
    <w:rsid w:val="00BC42D8"/>
    <w:rsid w:val="00D40F1A"/>
    <w:rsid w:val="00D608C1"/>
    <w:rsid w:val="00DC1F99"/>
    <w:rsid w:val="00DE61D1"/>
    <w:rsid w:val="00E463A4"/>
    <w:rsid w:val="00EB6FB8"/>
    <w:rsid w:val="00F80755"/>
    <w:rsid w:val="00FE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59C2"/>
  <w15:docId w15:val="{96C915F4-B590-4D6E-96ED-A5E6A300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08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608C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8C1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8C1"/>
    <w:rPr>
      <w:rFonts w:ascii="Segoe UI" w:hAnsi="Segoe UI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3653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AS%20Student\Application%20Data\LibreOffice\3\user\template\Default1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Default1.ott</Template>
  <TotalTime>74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Mark David Scott Cunningham</dc:creator>
  <cp:lastModifiedBy>Evin Jaff</cp:lastModifiedBy>
  <cp:revision>11</cp:revision>
  <dcterms:created xsi:type="dcterms:W3CDTF">2019-05-04T08:21:00Z</dcterms:created>
  <dcterms:modified xsi:type="dcterms:W3CDTF">2019-05-05T02:07:00Z</dcterms:modified>
</cp:coreProperties>
</file>