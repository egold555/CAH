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5FBC16AA" w14:textId="04D3F553" w:rsidTr="00952AD2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8BCF2A3" w14:textId="29F7B919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 take Zoloft for _______.</w:t>
            </w:r>
          </w:p>
          <w:p w14:paraId="639AA0B4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B524D6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532CD7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EBFAC4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FFEFB2" w14:textId="2B279848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DA770E" w14:textId="4C823855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496549A2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3CAB13BF" w14:textId="41F45F92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4D2E1CA0" w14:textId="7D0D16F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7A36F0B2" w14:textId="64165EB4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E3FF064" w14:textId="3AB7F889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EC66993" w14:textId="5CCD0305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FF9AFC2" w14:textId="68D87041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2575217" w14:textId="77777777" w:rsidR="00952AD2" w:rsidRP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0A215956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A0BDE79" wp14:editId="74629A13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6" name="Picture 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5BAE00" w14:textId="3C6CEEA4" w:rsidR="00952AD2" w:rsidRPr="00D608C1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C2EDD7D" w14:textId="3AAABCCD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During my senior interview, I made sure to mention 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>_______.</w:t>
            </w:r>
          </w:p>
          <w:p w14:paraId="3CF3D3AF" w14:textId="77777777" w:rsidR="00952AD2" w:rsidRDefault="00952AD2" w:rsidP="00952AD2">
            <w:pPr>
              <w:pStyle w:val="TableContents"/>
              <w:ind w:firstLine="70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CC127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AFA8B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4A6642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71D42A" w14:textId="06660A3B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A32F9C" w14:textId="77777777" w:rsidR="00952AD2" w:rsidRPr="0094231B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32"/>
              </w:rPr>
            </w:pPr>
          </w:p>
          <w:p w14:paraId="1C388D2A" w14:textId="4C765740" w:rsidR="00952AD2" w:rsidRPr="008003C9" w:rsidRDefault="00952AD2" w:rsidP="00952AD2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08C587A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0888DDB5" wp14:editId="044D1AF1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" name="Picture 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04F942" w14:textId="632B2074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A2B8AA9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Why did the teachers need to have an emergency meeting?</w:t>
            </w:r>
          </w:p>
          <w:p w14:paraId="03733EE7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40DEA9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AAE2D2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CC5BA5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49C1C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45CFD7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333A2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3D90CC24" wp14:editId="6759C652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23" name="Picture 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05B34A" w14:textId="0D20C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254BCAC6" w14:textId="4B61A2C2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Through analyzing the brain, scientists have determined the last thing we see before death is _______.</w:t>
            </w:r>
          </w:p>
          <w:p w14:paraId="67AED0CD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8D39E1" w14:textId="01D75130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23E48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F23007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29345E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694DEF75" wp14:editId="6BD3CA4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1" name="Picture 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772D05" w14:textId="51CAB9FD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52AD2" w14:paraId="74EB7712" w14:textId="4107032C" w:rsidTr="00952AD2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ED76F9" w14:textId="6BD7ABF2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____ + ____ = 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>_____</w:t>
            </w:r>
          </w:p>
          <w:p w14:paraId="39F9FDF5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06F21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0417A3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B891A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04880B" w14:textId="4BEC4E83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8CCB23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41041F" w14:textId="658F3B63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62DF1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B1E3DA" w14:textId="5C2AF1B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687E081" w14:textId="77777777" w:rsidR="00952AD2" w:rsidRPr="008003C9" w:rsidRDefault="00952AD2" w:rsidP="00952AD2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7EFF8E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193F85CE" wp14:editId="34FCE94F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81915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" name="Picture 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D58225" w14:textId="601ED0DD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8A368D" w14:textId="2C8D2B74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 is Evin doing with the $20+ you paid for this deck?</w:t>
            </w:r>
          </w:p>
          <w:p w14:paraId="655B965D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A45125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C9A660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00719D" w14:textId="586B25CD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62089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136B79" w14:textId="07BE7AD4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25D7E6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0E4F97" w14:textId="77777777" w:rsidR="00952AD2" w:rsidRP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C1029CC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3BC55551" wp14:editId="1C66E59C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8" name="Picture 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811A3A" w14:textId="73205E0F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D80AB3" w14:textId="78B286BE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Adam Loeb is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pretty chill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>, but he goes off when he sees ______.</w:t>
            </w:r>
          </w:p>
          <w:p w14:paraId="7A1F3098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982092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26437F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17F6CB" w14:textId="2B98D55C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3DE82A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3CA7A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CF9287" w14:textId="77777777" w:rsidR="00952AD2" w:rsidRP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1350688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359037DB" wp14:editId="78BB941D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9" name="Picture 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D20A8C" w14:textId="2A485FCE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5CD107A0" w14:textId="6A77E654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_______ is a slippery slope that leads to _______.</w:t>
            </w:r>
          </w:p>
          <w:p w14:paraId="5A1E70A5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D45CE1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FC1601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E4FE47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FBC270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5EF198" w14:textId="47A30100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6A2EF8" w14:textId="77777777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79BFB8" w14:textId="77777777" w:rsidR="00952AD2" w:rsidRP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5BCC4AA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388A026D" wp14:editId="030A9604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0" name="Picture 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118E38" w14:textId="65D1B141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1D263844" w14:textId="579FF520" w:rsidR="007466FF" w:rsidRDefault="007466FF" w:rsidP="005F722E"/>
    <w:p w14:paraId="2E8BA14C" w14:textId="3DB79DD4" w:rsidR="00952AD2" w:rsidRPr="00952AD2" w:rsidRDefault="00952AD2" w:rsidP="00952AD2"/>
    <w:p w14:paraId="482E90DA" w14:textId="3D77D5EF" w:rsidR="00952AD2" w:rsidRPr="00952AD2" w:rsidRDefault="00952AD2" w:rsidP="00952AD2"/>
    <w:p w14:paraId="39570A64" w14:textId="5B366CA0" w:rsidR="00952AD2" w:rsidRPr="00952AD2" w:rsidRDefault="00952AD2" w:rsidP="00952AD2"/>
    <w:p w14:paraId="51F22F35" w14:textId="5309F279" w:rsidR="00952AD2" w:rsidRPr="00952AD2" w:rsidRDefault="00952AD2" w:rsidP="00952AD2"/>
    <w:p w14:paraId="3FA7ED37" w14:textId="284427FB" w:rsidR="00952AD2" w:rsidRPr="00952AD2" w:rsidRDefault="00952AD2" w:rsidP="00952AD2"/>
    <w:p w14:paraId="59BE8938" w14:textId="7DA31CA8" w:rsidR="00952AD2" w:rsidRPr="00952AD2" w:rsidRDefault="00952AD2" w:rsidP="00952AD2"/>
    <w:p w14:paraId="758F47C6" w14:textId="14C162C1" w:rsidR="00952AD2" w:rsidRPr="00952AD2" w:rsidRDefault="00952AD2" w:rsidP="00952AD2"/>
    <w:p w14:paraId="59F64846" w14:textId="583F8E2E" w:rsidR="00952AD2" w:rsidRPr="00952AD2" w:rsidRDefault="00952AD2" w:rsidP="00952AD2"/>
    <w:p w14:paraId="193E5201" w14:textId="06DCBB4C" w:rsidR="00952AD2" w:rsidRPr="00952AD2" w:rsidRDefault="00952AD2" w:rsidP="00952AD2"/>
    <w:p w14:paraId="5D09F84C" w14:textId="62876375" w:rsidR="00952AD2" w:rsidRPr="00952AD2" w:rsidRDefault="00952AD2" w:rsidP="00952AD2"/>
    <w:p w14:paraId="7EFF7643" w14:textId="2968E4B9" w:rsidR="00952AD2" w:rsidRPr="00952AD2" w:rsidRDefault="00952AD2" w:rsidP="00952AD2"/>
    <w:p w14:paraId="381B54C4" w14:textId="0B8FA897" w:rsidR="00952AD2" w:rsidRPr="00952AD2" w:rsidRDefault="00952AD2" w:rsidP="00952AD2"/>
    <w:p w14:paraId="214363FA" w14:textId="315F2D5C" w:rsidR="00952AD2" w:rsidRDefault="00952AD2" w:rsidP="00952AD2"/>
    <w:p w14:paraId="2B5BFD76" w14:textId="031765F2" w:rsidR="00952AD2" w:rsidRDefault="00952AD2" w:rsidP="00952AD2"/>
    <w:p w14:paraId="33AEB2BB" w14:textId="500B8428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1F277288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B15AD6" w14:textId="208037E2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Bunker mansplained _______ today.</w:t>
            </w:r>
          </w:p>
          <w:p w14:paraId="41F6868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92D6A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40E18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9390F" w14:textId="71EC91F8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A8D22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ECAB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5FA2D04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041C886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55A8879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3D65A47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F63141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7068C4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14126A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6B740BAF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DF13C1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57D48D69" wp14:editId="1041E9D0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2" name="Picture 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9A765A" w14:textId="77777777" w:rsidR="00952AD2" w:rsidRPr="00D608C1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BB1F2E" w14:textId="5EC872E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entire class of 2019 suffered through _______ on the Yukon</w:t>
            </w:r>
          </w:p>
          <w:p w14:paraId="3FA8024D" w14:textId="77777777" w:rsidR="00952AD2" w:rsidRDefault="00952AD2" w:rsidP="006B4B67">
            <w:pPr>
              <w:pStyle w:val="TableContents"/>
              <w:ind w:firstLine="70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6D0E9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D6007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DD8D6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5B78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DD8D9A" w14:textId="77777777" w:rsidR="00952AD2" w:rsidRPr="0094231B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32"/>
              </w:rPr>
            </w:pPr>
          </w:p>
          <w:p w14:paraId="5D8E408F" w14:textId="77777777" w:rsidR="00952AD2" w:rsidRPr="008003C9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4F923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4BB37CEB" wp14:editId="3FCC3197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3" name="Picture 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A8B01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77CB48" w14:textId="75EF5D94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 didn’t go to the Yukon because of _______.</w:t>
            </w:r>
          </w:p>
          <w:p w14:paraId="7AE5EC5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BE3EB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7960E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87570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1C07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08B4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4C605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19986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17974F1D" wp14:editId="22C2DC89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14" name="Picture 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80E9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75559884" w14:textId="708C5998" w:rsidR="00952AD2" w:rsidRDefault="00952AD2" w:rsidP="00952AD2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On the Yukon, Martin raised his voice about _______.</w:t>
            </w:r>
          </w:p>
          <w:p w14:paraId="53561261" w14:textId="280BFE50" w:rsidR="00952AD2" w:rsidRDefault="00952AD2" w:rsidP="00952AD2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280C31" w14:textId="77777777" w:rsidR="00952AD2" w:rsidRDefault="00952AD2" w:rsidP="00952AD2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C8E6FA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51FBBC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318F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518204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F5957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289334CF" wp14:editId="325DB627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15" name="Picture 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73D10B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52AD2" w14:paraId="5FF868AD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7619596" w14:textId="622AF758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  <w:lang w:val="fr-FR"/>
              </w:rPr>
            </w:pPr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 xml:space="preserve">SAAS </w:t>
            </w:r>
            <w:proofErr w:type="spellStart"/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Core</w:t>
            </w:r>
            <w:proofErr w:type="spellEnd"/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 xml:space="preserve"> </w:t>
            </w:r>
            <w:proofErr w:type="gramStart"/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Values:</w:t>
            </w:r>
            <w:proofErr w:type="gramEnd"/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 xml:space="preserve"> Respect. </w:t>
            </w:r>
            <w:proofErr w:type="spellStart"/>
            <w:r w:rsidRPr="00952AD2"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Res</w:t>
            </w:r>
            <w:r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ponsibility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Integrity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.</w:t>
            </w:r>
          </w:p>
          <w:p w14:paraId="7698BC15" w14:textId="55C7B0A9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  <w:lang w:val="fr-FR"/>
              </w:rPr>
              <w:t>_______.</w:t>
            </w:r>
          </w:p>
          <w:p w14:paraId="5C7474D4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  <w:lang w:val="fr-FR"/>
              </w:rPr>
            </w:pPr>
          </w:p>
          <w:p w14:paraId="7AB2C4F3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  <w:lang w:val="fr-FR"/>
              </w:rPr>
            </w:pPr>
          </w:p>
          <w:p w14:paraId="373A999C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  <w:lang w:val="fr-FR"/>
              </w:rPr>
            </w:pPr>
          </w:p>
          <w:p w14:paraId="5E23CEE9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  <w:lang w:val="fr-FR"/>
              </w:rPr>
            </w:pPr>
          </w:p>
          <w:p w14:paraId="1EC5A74C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  <w:lang w:val="fr-FR"/>
              </w:rPr>
            </w:pPr>
          </w:p>
          <w:p w14:paraId="1FAFE29B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  <w:lang w:val="fr-FR"/>
              </w:rPr>
            </w:pPr>
          </w:p>
          <w:p w14:paraId="39951F8A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5021BE8C" wp14:editId="3997EC88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81915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6" name="Picture 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E7B2B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BBF2E07" w14:textId="7DEC3C9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 was Rob really doing when he left for 4 weeks?</w:t>
            </w:r>
          </w:p>
          <w:p w14:paraId="5055BAC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EC38C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4A9F6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D30BD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79F88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FCFC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1C38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6F685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DAC3C6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1459F7EC" wp14:editId="5A88DC65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7" name="Picture 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9657C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9B2E3CF" w14:textId="58D50EF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Loosely translated, my name means _______ in Japanese.</w:t>
            </w:r>
          </w:p>
          <w:p w14:paraId="7EDA469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369F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94474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7E300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544D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2F1D8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8CEF68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AC92C1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4F7BE95B" wp14:editId="5FB419A7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8" name="Picture 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AC665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28D0CB5C" w14:textId="75B73D5B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To get into the creative mindset, Evin pounded a Frappuccino and sealed the deal with ______ before he made the deck</w:t>
            </w:r>
          </w:p>
          <w:p w14:paraId="6D16437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70B2B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E4297F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89B71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2D1021A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1B491474" wp14:editId="04FACD49">
                  <wp:simplePos x="0" y="0"/>
                  <wp:positionH relativeFrom="column">
                    <wp:posOffset>54066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19" name="Picture 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E706B0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64D9C34D" w14:textId="112659D6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4EF10F9E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5B1E0D" w14:textId="061235CD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According to a report out of Columbia University, over 5 billion people go each year without _______.</w:t>
            </w:r>
          </w:p>
          <w:p w14:paraId="709C7E2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1CA6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5FDDEE7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60111A8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0B34613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7382A4E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5FDA3B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E7E5CF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0C0BC6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2D08AB5D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0A2D0A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43F7E96C" wp14:editId="18C2A8FB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20" name="Picture 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2B3D2E" w14:textId="77777777" w:rsidR="00952AD2" w:rsidRPr="00D608C1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D6F57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entire class of 2019 suffered through _______ on the Yukon</w:t>
            </w:r>
          </w:p>
          <w:p w14:paraId="7B9485D6" w14:textId="77777777" w:rsidR="00952AD2" w:rsidRDefault="00952AD2" w:rsidP="006B4B67">
            <w:pPr>
              <w:pStyle w:val="TableContents"/>
              <w:ind w:firstLine="70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DF633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EF2F2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F06E5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C4E50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9321F2" w14:textId="77777777" w:rsidR="00952AD2" w:rsidRPr="0094231B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32"/>
              </w:rPr>
            </w:pPr>
          </w:p>
          <w:p w14:paraId="428A2A0A" w14:textId="77777777" w:rsidR="00952AD2" w:rsidRPr="008003C9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97B956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7ED9695D" wp14:editId="75AC203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21" name="Picture 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1F6D1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1A972BC" w14:textId="7BB83DAE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 went to Conner’s office for _______.</w:t>
            </w:r>
          </w:p>
          <w:p w14:paraId="66233E8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A36C8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87C69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DA949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83BA8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988E8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A1EDE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0644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82C10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675D2C42" wp14:editId="7C77BC0F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22" name="Picture 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349C0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0291222E" w14:textId="1E010C5E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 is inside of Tate’s hair?</w:t>
            </w:r>
          </w:p>
          <w:p w14:paraId="29443895" w14:textId="393B7C14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3DDD6" w14:textId="27323B07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0F3EAE" w14:textId="77777777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D8E96C" w14:textId="77777777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F9C3E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99D65C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C1471D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D1E62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7705A4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187694B8" wp14:editId="183427B2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24" name="Picture 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202325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52AD2" w14:paraId="381620DF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F216BD" w14:textId="2D966E59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It is essential for SAAS student to bring _______ with them on their long and treacherous walks to the temple.</w:t>
            </w:r>
          </w:p>
          <w:p w14:paraId="225F301F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C5D879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0E712D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188F4E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3E99DF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BA1E77D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23E38AC4" wp14:editId="6B4F5665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81915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27" name="Picture 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3A7A6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776B302" w14:textId="4B3FCCC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_______: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the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Nation’s #1 supplier of _______.</w:t>
            </w:r>
          </w:p>
          <w:p w14:paraId="2FBE3BA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34D0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AF242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B4D8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AB027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89C2A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FD687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9CA6D9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5B9869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5DB24EAF" wp14:editId="1C81824B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28" name="Picture 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6DD5D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5B1FB76" w14:textId="6C9A3EB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Trigger warning: _______.</w:t>
            </w:r>
          </w:p>
          <w:p w14:paraId="4808D3F4" w14:textId="7464D635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7AA677" w14:textId="0B50FCC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FDEDB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B81BA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A5BC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F569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59469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F57B4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88033A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4F0A22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2F702E3F" wp14:editId="7DAAE6CC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29" name="Picture 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8D8E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52F6EF7D" w14:textId="4D7F46E3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 once found _______ in my tea at the Chatterbox.</w:t>
            </w:r>
          </w:p>
          <w:p w14:paraId="26CF41F7" w14:textId="78226FDA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29F734" w14:textId="50FD6D3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53C354" w14:textId="19793A05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B396C0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E5DC2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6FC306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99BE6E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2B6877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A53634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20651DFE" wp14:editId="623C52BE">
                  <wp:simplePos x="0" y="0"/>
                  <wp:positionH relativeFrom="column">
                    <wp:posOffset>54066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0" name="Picture 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14E15B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075119B2" w14:textId="4D5388EC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62AA6CC0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DABD3D" w14:textId="7B1EF69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_______ is the reason school is cancelled next week.</w:t>
            </w:r>
          </w:p>
          <w:p w14:paraId="6DE6F2D8" w14:textId="4FFF404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1CEB8" w14:textId="73742409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75A2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A971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A4181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193CFB0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5378139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40954B7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3A7D27D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6E6E368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52DACB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4477E4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5C48AE4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011148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485677FE" wp14:editId="38461AC6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1" name="Picture 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4D9F18" w14:textId="77777777" w:rsidR="00952AD2" w:rsidRPr="00D608C1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DD0E99" w14:textId="2065811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Who is going to work for SAAS after college?</w:t>
            </w:r>
          </w:p>
          <w:p w14:paraId="7115FAA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85C3DE" w14:textId="77777777" w:rsidR="00952AD2" w:rsidRDefault="00952AD2" w:rsidP="006B4B67">
            <w:pPr>
              <w:pStyle w:val="TableContents"/>
              <w:ind w:firstLine="70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B8160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31160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26F97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C10E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627318" w14:textId="77777777" w:rsidR="00952AD2" w:rsidRPr="0094231B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32"/>
              </w:rPr>
            </w:pPr>
          </w:p>
          <w:p w14:paraId="32E64A7E" w14:textId="77777777" w:rsidR="00952AD2" w:rsidRPr="008003C9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C4976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747DED0D" wp14:editId="1DFC04BC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2" name="Picture 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F0CC7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FDFE138" w14:textId="0ACC979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Brook’s three rules:</w:t>
            </w:r>
          </w:p>
          <w:p w14:paraId="65E025E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82EE3" w14:textId="088E5964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1. _____________</w:t>
            </w:r>
          </w:p>
          <w:p w14:paraId="580816B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C9133D" w14:textId="0910BA55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2. _____________</w:t>
            </w:r>
          </w:p>
          <w:p w14:paraId="61C90C3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D533F" w14:textId="07664969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3. Love Each other</w:t>
            </w:r>
          </w:p>
          <w:p w14:paraId="36AF7A1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F036E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61BBA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1254B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684E6142" wp14:editId="21F60D53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33" name="Picture 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488F0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3D716751" w14:textId="4572808D" w:rsidR="00952AD2" w:rsidRDefault="00952AD2" w:rsidP="00952AD2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AmStud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kids think they’re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soooo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much better than everyone because they get to write a paper about _______ and we don’t.</w:t>
            </w:r>
          </w:p>
          <w:p w14:paraId="429572C1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603844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5B86F5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554164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7769F5A7" wp14:editId="3701F2F7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34" name="Picture 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BA71BE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52AD2" w14:paraId="6B58CA51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F1ADCB7" w14:textId="15782833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Today of FOX news, we’re talking about the newest danger to teens: ________.</w:t>
            </w:r>
          </w:p>
          <w:p w14:paraId="04921F97" w14:textId="3DAAF41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62B560" w14:textId="7FD5055A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3B59F6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2A5CA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2F3097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67F496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81EEF44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CDD633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60D2CBC4" wp14:editId="11DFF679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81915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5" name="Picture 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9F3BD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7D15A0" w14:textId="00B389CC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What’s in Gary Anderson’s $70,000 bomb shelter?</w:t>
            </w:r>
          </w:p>
          <w:p w14:paraId="12A1737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D6A80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F885D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340BA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10C5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3368C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4882B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ADB2E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647387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57FF3262" wp14:editId="743CBCCE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6" name="Picture 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4F303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9ADE60" w14:textId="1488F4DA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 is Jason Gough’s wet dream?</w:t>
            </w:r>
          </w:p>
          <w:p w14:paraId="6A51F31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E8DBD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463F9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33D9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5E44E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8678E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DA3DF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872D94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4EC5751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5924178E" wp14:editId="58A89201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7" name="Picture 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DE7C0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17488B22" w14:textId="591367EE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What/Who killed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Jarad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>?</w:t>
            </w:r>
          </w:p>
          <w:p w14:paraId="5886E808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0E5D7C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25387D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F4D01A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0543A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0C2CA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19FEFA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577D69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72EEA7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D3A376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55F60E06" wp14:editId="5B84D7F7">
                  <wp:simplePos x="0" y="0"/>
                  <wp:positionH relativeFrom="column">
                    <wp:posOffset>54066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8" name="Picture 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6CA092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18B8959C" w14:textId="5BCA4E7C" w:rsidR="00952AD2" w:rsidRDefault="00952AD2" w:rsidP="00952AD2"/>
    <w:p w14:paraId="7B31D6B7" w14:textId="42072B5B" w:rsidR="00952AD2" w:rsidRPr="00952AD2" w:rsidRDefault="00952AD2" w:rsidP="00952AD2"/>
    <w:p w14:paraId="28172C15" w14:textId="1C02FC4B" w:rsidR="00952AD2" w:rsidRPr="00952AD2" w:rsidRDefault="00952AD2" w:rsidP="00952AD2"/>
    <w:p w14:paraId="39959AD8" w14:textId="3B6222E4" w:rsidR="00952AD2" w:rsidRPr="00952AD2" w:rsidRDefault="00952AD2" w:rsidP="00952AD2"/>
    <w:p w14:paraId="3EE1572D" w14:textId="65DA24B9" w:rsidR="00952AD2" w:rsidRPr="00952AD2" w:rsidRDefault="00952AD2" w:rsidP="00952AD2"/>
    <w:p w14:paraId="7CBFC311" w14:textId="63AB58A9" w:rsidR="00952AD2" w:rsidRPr="00952AD2" w:rsidRDefault="00952AD2" w:rsidP="00952AD2"/>
    <w:p w14:paraId="3F754467" w14:textId="10CE0AAC" w:rsidR="00952AD2" w:rsidRPr="00952AD2" w:rsidRDefault="00952AD2" w:rsidP="00952AD2"/>
    <w:p w14:paraId="4B7C2780" w14:textId="75042A1F" w:rsidR="00952AD2" w:rsidRPr="00952AD2" w:rsidRDefault="00952AD2" w:rsidP="00952AD2"/>
    <w:p w14:paraId="3BD0D22F" w14:textId="551C36B4" w:rsidR="00952AD2" w:rsidRPr="00952AD2" w:rsidRDefault="00952AD2" w:rsidP="00952AD2"/>
    <w:p w14:paraId="366B8B3B" w14:textId="56C9293A" w:rsidR="00952AD2" w:rsidRPr="00952AD2" w:rsidRDefault="00952AD2" w:rsidP="00952AD2"/>
    <w:p w14:paraId="7E3F8B41" w14:textId="66CE401C" w:rsidR="00952AD2" w:rsidRPr="00952AD2" w:rsidRDefault="00952AD2" w:rsidP="00952AD2"/>
    <w:p w14:paraId="117E69FC" w14:textId="39B4AD08" w:rsidR="00952AD2" w:rsidRPr="00952AD2" w:rsidRDefault="00952AD2" w:rsidP="00952AD2"/>
    <w:p w14:paraId="635EE67E" w14:textId="4ABD60C4" w:rsidR="00952AD2" w:rsidRPr="00952AD2" w:rsidRDefault="00952AD2" w:rsidP="00952AD2"/>
    <w:p w14:paraId="5E3615BE" w14:textId="5BED125B" w:rsidR="00952AD2" w:rsidRPr="00952AD2" w:rsidRDefault="00952AD2" w:rsidP="00952AD2"/>
    <w:p w14:paraId="30E62253" w14:textId="07BF87E6" w:rsidR="00952AD2" w:rsidRPr="00952AD2" w:rsidRDefault="00952AD2" w:rsidP="00952AD2"/>
    <w:p w14:paraId="59CD2971" w14:textId="2EBBB84E" w:rsidR="00952AD2" w:rsidRPr="00952AD2" w:rsidRDefault="00952AD2" w:rsidP="00952AD2"/>
    <w:p w14:paraId="729A6385" w14:textId="27E8E7B2" w:rsidR="00952AD2" w:rsidRPr="00952AD2" w:rsidRDefault="00952AD2" w:rsidP="00952AD2"/>
    <w:p w14:paraId="2D0D4D3D" w14:textId="7258F220" w:rsidR="00952AD2" w:rsidRPr="00952AD2" w:rsidRDefault="00952AD2" w:rsidP="00952AD2"/>
    <w:p w14:paraId="594DB514" w14:textId="1528990F" w:rsidR="00952AD2" w:rsidRPr="00952AD2" w:rsidRDefault="00952AD2" w:rsidP="00952AD2"/>
    <w:p w14:paraId="5184914A" w14:textId="65C6B09A" w:rsidR="00952AD2" w:rsidRPr="00952AD2" w:rsidRDefault="00952AD2" w:rsidP="00952AD2"/>
    <w:p w14:paraId="1271F34B" w14:textId="388F3493" w:rsidR="00952AD2" w:rsidRPr="00952AD2" w:rsidRDefault="00952AD2" w:rsidP="00952AD2"/>
    <w:p w14:paraId="68E0CB4F" w14:textId="12E482B9" w:rsidR="00952AD2" w:rsidRPr="00952AD2" w:rsidRDefault="00952AD2" w:rsidP="00952AD2"/>
    <w:p w14:paraId="6377B1B2" w14:textId="01E8E63D" w:rsidR="00952AD2" w:rsidRPr="00952AD2" w:rsidRDefault="00952AD2" w:rsidP="00952AD2"/>
    <w:p w14:paraId="5ED56D34" w14:textId="3CCB42D4" w:rsidR="00952AD2" w:rsidRPr="00952AD2" w:rsidRDefault="00952AD2" w:rsidP="00952AD2"/>
    <w:p w14:paraId="5CCF8ED0" w14:textId="21A6AC90" w:rsidR="00952AD2" w:rsidRPr="00952AD2" w:rsidRDefault="00952AD2" w:rsidP="00952AD2"/>
    <w:p w14:paraId="1236D27A" w14:textId="5C3554B5" w:rsidR="00952AD2" w:rsidRPr="00952AD2" w:rsidRDefault="00952AD2" w:rsidP="00952AD2"/>
    <w:p w14:paraId="04FF7B0D" w14:textId="58204649" w:rsidR="00952AD2" w:rsidRPr="00952AD2" w:rsidRDefault="00952AD2" w:rsidP="00952AD2"/>
    <w:p w14:paraId="693550EF" w14:textId="3D6EC8AD" w:rsidR="00952AD2" w:rsidRPr="00952AD2" w:rsidRDefault="00952AD2" w:rsidP="00952AD2"/>
    <w:p w14:paraId="5E15653F" w14:textId="75D9F7E7" w:rsidR="00952AD2" w:rsidRDefault="00952AD2" w:rsidP="00952AD2"/>
    <w:p w14:paraId="460846D6" w14:textId="46926B90" w:rsidR="00952AD2" w:rsidRDefault="00952AD2" w:rsidP="00952AD2"/>
    <w:p w14:paraId="7A355BC2" w14:textId="6C0E299E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5F4F493F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D89969" w14:textId="3442BCAC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In Lucas’ last email he mentioned, “instead of looking for ducks this year, we’ll instead be hunting for _________.”</w:t>
            </w:r>
          </w:p>
          <w:p w14:paraId="7F8213E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3C427F0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5E10F28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4B3633D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796E808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F46F18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FAC7A0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6D1F19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0F2D73A4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DBA08E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36AF062B" wp14:editId="738C78B5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9" name="Picture 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F3A9AE" w14:textId="77777777" w:rsidR="00952AD2" w:rsidRPr="00D608C1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C16169" w14:textId="00C90F85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Relationship goals:</w:t>
            </w:r>
          </w:p>
          <w:p w14:paraId="3C650F2C" w14:textId="0BF8E0F4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_______ + _______</w:t>
            </w:r>
          </w:p>
          <w:p w14:paraId="5FC2D3E2" w14:textId="65DAB0B4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9CED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475DAB" w14:textId="77777777" w:rsidR="00952AD2" w:rsidRDefault="00952AD2" w:rsidP="006B4B67">
            <w:pPr>
              <w:pStyle w:val="TableContents"/>
              <w:ind w:firstLine="70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E1376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17FCF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00AD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BD7B2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2B64DD" w14:textId="77777777" w:rsidR="00952AD2" w:rsidRPr="0094231B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32"/>
              </w:rPr>
            </w:pPr>
          </w:p>
          <w:p w14:paraId="32C91AE6" w14:textId="77777777" w:rsidR="00952AD2" w:rsidRPr="008003C9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819AE4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6EFFB6D4" wp14:editId="6315E59D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0" name="Picture 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3F46D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9B01B59" w14:textId="7F4CEE6B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For the upcoming 2020 school year, the SAAS arts program is relocating half of their budget towards ________.</w:t>
            </w:r>
          </w:p>
          <w:p w14:paraId="741621D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1DF0E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0A59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E58F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5A16A8F3" wp14:editId="325C683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41" name="Picture 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38E3C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1A868170" w14:textId="6D7AB87B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Aiee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>!! Screamed Annie. When Timmy ran through the door to inquire, he was smacked upside the head by ________.</w:t>
            </w:r>
          </w:p>
          <w:p w14:paraId="3520781C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AC9C85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FD65B2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332D29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1" locked="0" layoutInCell="1" allowOverlap="1" wp14:anchorId="1E16DC13" wp14:editId="6E05936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42" name="Picture 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587361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952AD2" w14:paraId="3D851CCF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17026C" w14:textId="0E0FDD2A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Instead of taking science this year, I am taking an independent study in _______ to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fulfull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my elective credits.</w:t>
            </w:r>
          </w:p>
          <w:p w14:paraId="3BC48E66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7BC7D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6F4A8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84A493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6AA898D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76B9A26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1" locked="0" layoutInCell="1" allowOverlap="1" wp14:anchorId="66F5A439" wp14:editId="78AA00A3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81915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3" name="Picture 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578E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FCDCC2" w14:textId="4E8A56F0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world would be a much better place without _________.</w:t>
            </w:r>
          </w:p>
          <w:p w14:paraId="51ADF55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8DB3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EE04E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3ECF6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A8B41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12676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563A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C24CE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6F3CBC5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2CE75691" wp14:editId="41F0BB23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4" name="Picture 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1236B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C9CD8B" w14:textId="22CCF90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________ is just ________ with extra steps.</w:t>
            </w:r>
          </w:p>
          <w:p w14:paraId="01DF16C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99C7E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75839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50A7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F91A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3C1BB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DC0BC2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BBEFBC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5E8EC7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 wp14:anchorId="4B480BF9" wp14:editId="26003CA1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5" name="Picture 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4841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121006C1" w14:textId="4E5AC94C" w:rsidR="00952AD2" w:rsidRDefault="00952AD2" w:rsidP="00952AD2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I’ve put almost everything in my butthole, but I haven’t tried ________.</w:t>
            </w:r>
          </w:p>
          <w:p w14:paraId="0BDFD396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4E12F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FF8AB0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7847C4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66357F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1F1663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AAB838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16A1788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7222B8EA" wp14:editId="391CCD56">
                  <wp:simplePos x="0" y="0"/>
                  <wp:positionH relativeFrom="column">
                    <wp:posOffset>54066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6" name="Picture 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5986C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</w:tbl>
    <w:p w14:paraId="765F943F" w14:textId="4BC72CD9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952AD2" w14:paraId="666B2A38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FC01112" w14:textId="27BBC0DD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________ turns me on</w:t>
            </w:r>
          </w:p>
          <w:p w14:paraId="68E2A04B" w14:textId="592C5E6C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2F34C5" w14:textId="2C0833BF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B5F97B" w14:textId="4D30CE62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6A5240" w14:textId="5DE25A7C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B61CD7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5BD9D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7CC037E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752DD1B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79D24A70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137EB47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7EDEAE05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3FC6DFC4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B83360C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03BD4E05" w14:textId="77777777" w:rsidR="00952AD2" w:rsidRP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066B943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2A84C509" wp14:editId="4287B80C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7" name="Picture 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DDEF98" w14:textId="77777777" w:rsidR="00952AD2" w:rsidRPr="00D608C1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3C5E91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Amazingly, I’ve never done _______.</w:t>
            </w:r>
          </w:p>
          <w:p w14:paraId="1604C0BD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2C0E4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8EC771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860101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18418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954297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288BB3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841AC9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452CF" w14:textId="77777777" w:rsidR="00952AD2" w:rsidRP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1E9951C" w14:textId="77777777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2362A0D0" wp14:editId="19C002DD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52" name="Picture 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DC82C1" w14:textId="490A18B5" w:rsidR="00952AD2" w:rsidRDefault="00952AD2" w:rsidP="00952AD2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90E966" w14:textId="33B032CF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During sex, I like to think about ________.</w:t>
            </w:r>
          </w:p>
          <w:p w14:paraId="4256CC3D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E6265D" w14:textId="099A0F43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82B91" w14:textId="49BC5CA6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3B39A0" w14:textId="2D1E897D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8D5C80" w14:textId="5522570B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211D9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A8E5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1336D6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141F7F81" wp14:editId="176B3B2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49" name="Picture 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B6F0F" w14:textId="77777777" w:rsidR="00952AD2" w:rsidRDefault="00952AD2" w:rsidP="006B4B6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shd w:val="clear" w:color="auto" w:fill="000000" w:themeFill="text1"/>
          </w:tcPr>
          <w:p w14:paraId="6C505894" w14:textId="4D3441FA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All SAAS is good for is ________.</w:t>
            </w:r>
          </w:p>
          <w:p w14:paraId="68D3F41A" w14:textId="264872F2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6E7E2A" w14:textId="5DEAD956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A0AE68" w14:textId="504F906A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641B09" w14:textId="766DEAA7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D00652" w14:textId="77777777" w:rsidR="00952AD2" w:rsidRDefault="00952AD2" w:rsidP="006B4B6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32691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B6BCF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3A397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D7A4F5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07C8FEFE" wp14:editId="44EB161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50" name="Picture 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4" t="21978" r="16388" b="21809"/>
                          <a:stretch/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E02152" w14:textId="77777777" w:rsidR="00952AD2" w:rsidRDefault="00952AD2" w:rsidP="006B4B6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</w:tr>
      <w:tr w:rsidR="006524C5" w14:paraId="1C3B5050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E4E59C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5E07CD" w14:textId="7C494944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E3A5C6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D3070C" w14:textId="7D5B605D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58CBBE8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1915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113742CD" w14:textId="694F12B1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2854673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5069B" w14:textId="4909804D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33105354" w14:textId="044706FD" w:rsidR="00952AD2" w:rsidRDefault="00952AD2" w:rsidP="00952AD2"/>
    <w:p w14:paraId="33E3C0BF" w14:textId="77777777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6524C5" w14:paraId="17CA9C09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88DEA5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BDF6B" w14:textId="31D21AB0" w:rsidR="006524C5" w:rsidRPr="00D608C1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89EEA47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730D7" w14:textId="338E985C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077D0DA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93DCF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2D960C79" w14:textId="54F06B4C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0D9A5B3B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38CAD8" w14:textId="75AA914A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  <w:tr w:rsidR="006524C5" w14:paraId="396E839B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B880F0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7FF09F" w14:textId="2DB67776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7D373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92BA9C" w14:textId="4ABD1A91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B10CBC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425CE4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5EE1F201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66437D02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0DE748" w14:textId="461F902A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6E9925AB" w14:textId="2F1A2762" w:rsidR="00952AD2" w:rsidRDefault="00952AD2" w:rsidP="00952AD2"/>
    <w:p w14:paraId="19659E90" w14:textId="77777777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C60CDC" w14:paraId="5230ACF0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FB34119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80CA7C" w14:textId="571870FB" w:rsidR="00C60CDC" w:rsidRPr="006524C5" w:rsidRDefault="00C60CDC" w:rsidP="006524C5">
            <w:pPr>
              <w:pStyle w:val="TableContents"/>
              <w:rPr>
                <w:rFonts w:ascii="Arial" w:hAnsi="Arial"/>
                <w:b/>
                <w:bCs/>
                <w:sz w:val="60"/>
                <w:szCs w:val="60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B64926" w14:textId="77777777" w:rsidR="00C60CDC" w:rsidRDefault="00C60CDC" w:rsidP="00C60CDC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E4DE85" w14:textId="2E529D9D" w:rsidR="00C60CDC" w:rsidRDefault="006524C5" w:rsidP="00C60CDC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6DC39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F51DB7" w14:textId="25F45BDB" w:rsidR="00C60CDC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0C398E9A" w14:textId="77777777" w:rsidR="00C60CDC" w:rsidRDefault="00C60CDC" w:rsidP="00C60CDC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23EAFDC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206E35" w14:textId="09157D81" w:rsidR="00C60CDC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  <w:tr w:rsidR="00C60CDC" w14:paraId="0AA7E162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0832787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674A2E" w14:textId="629031B8" w:rsidR="00C60CDC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A4D6377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959C22" w14:textId="65EDABE9" w:rsidR="00C60CDC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7A5F9C5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82E751" w14:textId="756BC02C" w:rsidR="00C60CDC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280DB810" w14:textId="77777777" w:rsidR="00C60CDC" w:rsidRDefault="00C60CDC" w:rsidP="00C60CDC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632F69F9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5AFCFA" w14:textId="2D01688C" w:rsidR="00C60CDC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7B881853" w14:textId="4AEB4FAD" w:rsidR="00952AD2" w:rsidRDefault="00952AD2" w:rsidP="00952AD2"/>
    <w:p w14:paraId="405C73EB" w14:textId="77777777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6524C5" w14:paraId="7B33BD25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C67E7F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D7D092" w14:textId="2BEFCABE" w:rsidR="006524C5" w:rsidRPr="00D608C1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2BCF4D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92E7B" w14:textId="00BC9B76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A4B337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7C2B68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6528FC6C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79A513AC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8AFF8" w14:textId="4CF0B0E8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  <w:tr w:rsidR="006524C5" w14:paraId="31BFDCA2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B316519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EC1E9E" w14:textId="31006C8A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BCBCC87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5F55B6" w14:textId="647234C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C5F990D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F4AA2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6BF4D1DA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2924E465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2392B4" w14:textId="075AC55F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33F4A1AE" w14:textId="685B015F" w:rsidR="00952AD2" w:rsidRDefault="00952AD2" w:rsidP="00952AD2"/>
    <w:p w14:paraId="065091C7" w14:textId="77777777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6524C5" w14:paraId="5DE6F357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B40E83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F520DC" w14:textId="569D9B05" w:rsidR="006524C5" w:rsidRPr="00D608C1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630E43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FA8025" w14:textId="4CB11CC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1A9DAA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371DA1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5612FEA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7B81AB28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40FD" w14:textId="38900B01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  <w:tr w:rsidR="006524C5" w14:paraId="44527D05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7328B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122AC0" w14:textId="0FECC779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290CCF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FEA891" w14:textId="22DD4BE6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B58335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775B2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7670A6A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434FD1E3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B74803" w14:textId="6833C336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07D3EDEB" w14:textId="1E79373D" w:rsidR="00952AD2" w:rsidRDefault="00952AD2" w:rsidP="00952AD2"/>
    <w:p w14:paraId="2B48E42C" w14:textId="77777777" w:rsidR="00952AD2" w:rsidRDefault="00952AD2">
      <w:r>
        <w:br w:type="page"/>
      </w:r>
    </w:p>
    <w:tbl>
      <w:tblPr>
        <w:tblpPr w:leftFromText="141" w:rightFromText="141" w:horzAnchor="margin" w:tblpY="-360"/>
        <w:tblW w:w="1444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3600"/>
        <w:gridCol w:w="3600"/>
      </w:tblGrid>
      <w:tr w:rsidR="006524C5" w14:paraId="25B9D204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D6322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662AA0" w14:textId="5C4FF91C" w:rsidR="006524C5" w:rsidRPr="00D608C1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43EA66B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E1045" w14:textId="32832B2B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D1BE85C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AE0629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5743003B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31D3F9F8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6CB71E" w14:textId="2C29787C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  <w:tr w:rsidR="006524C5" w14:paraId="32B29107" w14:textId="77777777" w:rsidTr="006B4B67">
        <w:trPr>
          <w:trHeight w:hRule="exact" w:val="4968"/>
        </w:trPr>
        <w:tc>
          <w:tcPr>
            <w:tcW w:w="364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57782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AAE4E" w14:textId="66AA6F0D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3A29C91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BDD1C8" w14:textId="705D5A70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636CE1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54C6B0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2F9D55AE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000000" w:themeFill="text1"/>
          </w:tcPr>
          <w:p w14:paraId="094E2C24" w14:textId="77777777" w:rsidR="006524C5" w:rsidRDefault="006524C5" w:rsidP="006524C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ECC0F0" w14:textId="17000CD7" w:rsidR="006524C5" w:rsidRDefault="006524C5" w:rsidP="006524C5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6524C5"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454C62DB" w14:textId="77777777" w:rsidR="00952AD2" w:rsidRPr="00952AD2" w:rsidRDefault="00952AD2" w:rsidP="00952AD2"/>
    <w:sectPr w:rsidR="00952AD2" w:rsidRPr="00952AD2" w:rsidSect="00952AD2">
      <w:pgSz w:w="15840" w:h="12240" w:orient="landscape"/>
      <w:pgMar w:top="720" w:right="432" w:bottom="720" w:left="144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C3F0" w14:textId="77777777" w:rsidR="0072528D" w:rsidRDefault="0072528D">
      <w:r>
        <w:separator/>
      </w:r>
    </w:p>
  </w:endnote>
  <w:endnote w:type="continuationSeparator" w:id="0">
    <w:p w14:paraId="4D80EA5A" w14:textId="77777777" w:rsidR="0072528D" w:rsidRDefault="0072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FAAA9" w14:textId="77777777" w:rsidR="0072528D" w:rsidRDefault="0072528D">
      <w:r>
        <w:rPr>
          <w:color w:val="000000"/>
        </w:rPr>
        <w:ptab w:relativeTo="margin" w:alignment="center" w:leader="none"/>
      </w:r>
    </w:p>
  </w:footnote>
  <w:footnote w:type="continuationSeparator" w:id="0">
    <w:p w14:paraId="5A43A372" w14:textId="77777777" w:rsidR="0072528D" w:rsidRDefault="00725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zE1NrEwsDAwNDdR0lEKTi0uzszPAykwrgUAerdgSCwAAAA="/>
  </w:docVars>
  <w:rsids>
    <w:rsidRoot w:val="007466FF"/>
    <w:rsid w:val="00102562"/>
    <w:rsid w:val="0026338C"/>
    <w:rsid w:val="00404A3E"/>
    <w:rsid w:val="005837D1"/>
    <w:rsid w:val="005F57FE"/>
    <w:rsid w:val="005F722E"/>
    <w:rsid w:val="00611A4C"/>
    <w:rsid w:val="006524C5"/>
    <w:rsid w:val="0072528D"/>
    <w:rsid w:val="007466FF"/>
    <w:rsid w:val="008003C9"/>
    <w:rsid w:val="0080412A"/>
    <w:rsid w:val="008A4CCA"/>
    <w:rsid w:val="0094231B"/>
    <w:rsid w:val="00952AD2"/>
    <w:rsid w:val="009A1125"/>
    <w:rsid w:val="00AE24F4"/>
    <w:rsid w:val="00B25ED4"/>
    <w:rsid w:val="00B57CC0"/>
    <w:rsid w:val="00C60CDC"/>
    <w:rsid w:val="00D608C1"/>
    <w:rsid w:val="00E463A4"/>
    <w:rsid w:val="00E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9C2"/>
  <w15:docId w15:val="{96C915F4-B590-4D6E-96ED-A5E6A300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08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08C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1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ication%20Data\LibreOffice\3\user\template\Default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Default1.ott</Template>
  <TotalTime>1258</TotalTime>
  <Pages>11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Mark David Scott Cunningham</dc:creator>
  <cp:lastModifiedBy>Evin Jaff</cp:lastModifiedBy>
  <cp:revision>8</cp:revision>
  <cp:lastPrinted>2019-05-04T09:15:00Z</cp:lastPrinted>
  <dcterms:created xsi:type="dcterms:W3CDTF">2019-04-14T04:40:00Z</dcterms:created>
  <dcterms:modified xsi:type="dcterms:W3CDTF">2019-05-05T00:47:00Z</dcterms:modified>
</cp:coreProperties>
</file>