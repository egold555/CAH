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193781" w14:paraId="030E7E30" w14:textId="5FE3CD06" w:rsidTr="00193781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F79B9B1" w14:textId="1FA48952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Fucking the entire varsity </w:t>
            </w:r>
            <w:proofErr w:type="gramStart"/>
            <w:r>
              <w:rPr>
                <w:rFonts w:ascii="Arial" w:hAnsi="Arial"/>
                <w:b/>
                <w:bCs/>
                <w:sz w:val="32"/>
                <w:szCs w:val="32"/>
              </w:rPr>
              <w:t>boys</w:t>
            </w:r>
            <w:proofErr w:type="gram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soccer team</w:t>
            </w:r>
          </w:p>
          <w:p w14:paraId="44F8E9D3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90FC30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95DF77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13508B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4D3E7B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E4FB85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C1D38D" w14:textId="116549D3" w:rsidR="00193781" w:rsidRPr="00186A70" w:rsidRDefault="00193781" w:rsidP="00193781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D4274F7" w14:textId="68F75B86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43584" behindDoc="1" locked="0" layoutInCell="1" allowOverlap="1" wp14:anchorId="0A66E2D6" wp14:editId="28FE30F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" name="Picture 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9659A8" w14:textId="4B6B7816" w:rsidR="00193781" w:rsidRPr="00D608C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258AB9E" w14:textId="4234CAD3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Doing a line of Adderall in the Gender-Neutral Bathroom</w:t>
            </w:r>
          </w:p>
          <w:p w14:paraId="1EBC7E61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4908A3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DD24F0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DEEF37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8BFDA1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594F0F" w14:textId="0FBC1DE7" w:rsidR="00193781" w:rsidRPr="00186A70" w:rsidRDefault="00193781" w:rsidP="00193781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B3AC205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44608" behindDoc="1" locked="0" layoutInCell="1" allowOverlap="1" wp14:anchorId="5958EA07" wp14:editId="4316FD2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7" name="Picture 2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A5BB8" w14:textId="415F5B99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346B0A9" w14:textId="2CDD0D91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Temperatures so cold your dick inverts into a vagina</w:t>
            </w:r>
          </w:p>
          <w:p w14:paraId="59F4239A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06AD7B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39F5B0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934F02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4AD30C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8F4C9A" w14:textId="375E41D4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D0E9247" w14:textId="77777777" w:rsidR="00193781" w:rsidRPr="00186A70" w:rsidRDefault="00193781" w:rsidP="00193781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A27C556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58944" behindDoc="1" locked="0" layoutInCell="1" allowOverlap="1" wp14:anchorId="7A808674" wp14:editId="2FB3100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59" name="Picture 5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9D8BF1" w14:textId="12CA6B3C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2D361" w14:textId="77777777" w:rsidR="00193781" w:rsidRPr="00BB79C3" w:rsidRDefault="00193781" w:rsidP="00193781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32"/>
                <w:szCs w:val="32"/>
              </w:rPr>
              <w:t>Temperatures so cold your dick inverts into a vagina</w:t>
            </w:r>
          </w:p>
          <w:p w14:paraId="65342EF1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F9B363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639CA8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7D9BA4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C8CEC7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B166DB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9F1D78" w14:textId="77777777" w:rsidR="00193781" w:rsidRPr="00BB79C3" w:rsidRDefault="00193781" w:rsidP="00193781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143487E" w14:textId="15E998FF" w:rsidR="00193781" w:rsidRPr="00BB79C3" w:rsidRDefault="00193781" w:rsidP="00193781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856896" behindDoc="1" locked="0" layoutInCell="1" allowOverlap="1" wp14:anchorId="6C0845A1" wp14:editId="109C12A8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58" name="Picture 5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41063A" w14:textId="62EF8882" w:rsidR="00193781" w:rsidRPr="00BB79C3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542D0A26" w14:textId="4141D733" w:rsidR="00193781" w:rsidRPr="00BB79C3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193781" w14:paraId="040F2917" w14:textId="6553DFE4" w:rsidTr="00193781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C65960A" w14:textId="3AD52F46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Honors Chinese 4</w:t>
            </w:r>
          </w:p>
          <w:p w14:paraId="1F83701E" w14:textId="1070E0A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673185" w14:textId="72E3A6C3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8172D0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39F9A5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2AEAA9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792651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BFD1DC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E2B5FE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21FFCB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5F0FFF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46656" behindDoc="1" locked="0" layoutInCell="1" allowOverlap="1" wp14:anchorId="1FAA5B02" wp14:editId="65722B1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9" name="Picture 2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0B9E8C" w14:textId="18F5903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9C512AD" w14:textId="3D5E7473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Gary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Houk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Requesting to follow you</w:t>
            </w:r>
          </w:p>
          <w:p w14:paraId="0C7B339C" w14:textId="6D779021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E1457D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6A41C7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6A3B59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7386D1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07F6AF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B9C007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08B30C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47680" behindDoc="1" locked="0" layoutInCell="1" allowOverlap="1" wp14:anchorId="490F7157" wp14:editId="707BFDC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0" name="Picture 3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ECE5A04" w14:textId="58C9996B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E104AA8" w14:textId="577FFDDA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Solomon’s Tinder</w:t>
            </w:r>
          </w:p>
          <w:p w14:paraId="643A6843" w14:textId="2FBECAE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7ABD5C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D755AA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0CD6BC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96EF7B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6E299C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3F1D1E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4CBA67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AC20EB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77C1EC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48704" behindDoc="1" locked="0" layoutInCell="1" allowOverlap="1" wp14:anchorId="3B498BA2" wp14:editId="0F7E92A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1" name="Picture 3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6057A5" w14:textId="66573999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D257E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32"/>
                <w:szCs w:val="32"/>
              </w:rPr>
              <w:t>Solomon’s Tinder</w:t>
            </w:r>
          </w:p>
          <w:p w14:paraId="2E6437EE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C2612E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16F2A3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  <w:p w14:paraId="1467114A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0EEE97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E4053A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A94AE6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AB48AC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0FD6B7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ACD0FE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850752" behindDoc="1" locked="0" layoutInCell="1" allowOverlap="1" wp14:anchorId="3DA22427" wp14:editId="2F3200FA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50" name="Picture 5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FB2FF91" w14:textId="3FDA880D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5B594745" w14:textId="33C955C8" w:rsidR="00940DF3" w:rsidRDefault="00940DF3">
      <w:pPr>
        <w:pStyle w:val="Standard"/>
      </w:pPr>
    </w:p>
    <w:p w14:paraId="1F7BEBC2" w14:textId="77777777" w:rsidR="008B16D2" w:rsidRDefault="008B16D2">
      <w:r>
        <w:lastRenderedPageBreak/>
        <w:br w:type="page"/>
      </w:r>
    </w:p>
    <w:p w14:paraId="4DECB1C5" w14:textId="3766750C" w:rsidR="00940DF3" w:rsidRDefault="00940DF3"/>
    <w:tbl>
      <w:tblPr>
        <w:tblW w:w="108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940DF3" w14:paraId="2CDFEADA" w14:textId="77777777" w:rsidTr="008B16D2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E471892" w14:textId="77777777" w:rsidR="00365351" w:rsidRDefault="00365351" w:rsidP="00365351">
            <w:pPr>
              <w:pStyle w:val="NormalWeb"/>
              <w:spacing w:before="0" w:beforeAutospacing="0" w:after="0" w:afterAutospacing="0"/>
              <w:rPr>
                <w:rFonts w:ascii="Arial" w:hAnsi="Arial"/>
                <w:b/>
                <w:bCs/>
                <w:sz w:val="32"/>
                <w:szCs w:val="32"/>
                <w:lang w:val="en-US"/>
              </w:rPr>
            </w:pPr>
            <w:r w:rsidRPr="00365351">
              <w:rPr>
                <w:rFonts w:ascii="Arial" w:hAnsi="Arial"/>
                <w:b/>
                <w:bCs/>
                <w:sz w:val="32"/>
                <w:szCs w:val="32"/>
                <w:lang w:val="en-US"/>
              </w:rPr>
              <w:t>Dan McNamee</w:t>
            </w:r>
            <w:r>
              <w:rPr>
                <w:rFonts w:ascii="Arial" w:hAnsi="Arial"/>
                <w:b/>
                <w:bCs/>
                <w:sz w:val="32"/>
                <w:szCs w:val="32"/>
                <w:lang w:val="en-US"/>
              </w:rPr>
              <w:t xml:space="preserve"> </w:t>
            </w:r>
          </w:p>
          <w:p w14:paraId="3F774682" w14:textId="47C3D174" w:rsidR="00365351" w:rsidRPr="00365351" w:rsidRDefault="00365351" w:rsidP="00365351">
            <w:pPr>
              <w:pStyle w:val="NormalWeb"/>
              <w:spacing w:before="0" w:beforeAutospacing="0" w:after="0" w:afterAutospacing="0"/>
              <w:rPr>
                <w:rFonts w:ascii="Arial" w:hAnsi="Arial"/>
                <w:b/>
                <w:bCs/>
                <w:sz w:val="32"/>
                <w:szCs w:val="32"/>
                <w:lang w:val="en-US"/>
              </w:rPr>
            </w:pPr>
            <w:r w:rsidRPr="00365351">
              <w:rPr>
                <w:rFonts w:ascii="Arial" w:hAnsi="Arial"/>
                <w:b/>
                <w:bCs/>
                <w:sz w:val="32"/>
                <w:szCs w:val="32"/>
                <w:lang w:val="en-US"/>
              </w:rPr>
              <w:t>cho</w:t>
            </w:r>
            <w:r>
              <w:rPr>
                <w:rFonts w:ascii="Arial" w:hAnsi="Arial"/>
                <w:b/>
                <w:bCs/>
                <w:sz w:val="32"/>
                <w:szCs w:val="32"/>
                <w:lang w:val="en-US"/>
              </w:rPr>
              <w:t>k</w:t>
            </w:r>
            <w:r w:rsidRPr="00365351">
              <w:rPr>
                <w:rFonts w:ascii="Arial" w:hAnsi="Arial"/>
                <w:b/>
                <w:bCs/>
                <w:sz w:val="32"/>
                <w:szCs w:val="32"/>
                <w:lang w:val="en-US"/>
              </w:rPr>
              <w:t xml:space="preserve">ing </w:t>
            </w:r>
            <w:proofErr w:type="spellStart"/>
            <w:r w:rsidRPr="00365351">
              <w:rPr>
                <w:rFonts w:ascii="Arial" w:hAnsi="Arial"/>
                <w:b/>
                <w:bCs/>
                <w:sz w:val="32"/>
                <w:szCs w:val="32"/>
                <w:lang w:val="en-US"/>
              </w:rPr>
              <w:t>JW</w:t>
            </w:r>
            <w:proofErr w:type="spellEnd"/>
            <w:r w:rsidRPr="00365351">
              <w:rPr>
                <w:rFonts w:ascii="Arial" w:hAnsi="Arial"/>
                <w:b/>
                <w:bCs/>
                <w:sz w:val="32"/>
                <w:szCs w:val="32"/>
                <w:lang w:val="en-US"/>
              </w:rPr>
              <w:t xml:space="preserve"> and Abe (twice)</w:t>
            </w:r>
          </w:p>
          <w:p w14:paraId="439FBB1B" w14:textId="0E0A62A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501D7A" w14:textId="77777777" w:rsidR="00070AC2" w:rsidRDefault="00070AC2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D9C06A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B798E4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7162BC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E57C2B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58A2E0" w14:textId="77777777" w:rsidR="00225DEE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6D1EC7" w14:textId="77777777" w:rsidR="00225DEE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1" locked="0" layoutInCell="1" allowOverlap="1" wp14:anchorId="78A84E25" wp14:editId="6BCAD5A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2" name="Picture 3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1322F0" w14:textId="1E428300" w:rsidR="00940DF3" w:rsidRPr="00D608C1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BEB1C08" w14:textId="75F684C1" w:rsidR="00365351" w:rsidRPr="00DE61D1" w:rsidRDefault="00DE61D1" w:rsidP="00DE61D1">
            <w:pPr>
              <w:pStyle w:val="NormalWeb"/>
              <w:spacing w:before="0" w:beforeAutospacing="0" w:after="0" w:afterAutospacing="0"/>
              <w:rPr>
                <w:rFonts w:ascii="Arial" w:hAnsi="Arial"/>
                <w:b/>
                <w:bCs/>
                <w:sz w:val="32"/>
                <w:szCs w:val="32"/>
                <w:lang w:val="en-US"/>
              </w:rPr>
            </w:pPr>
            <w:r w:rsidRPr="00DE61D1">
              <w:rPr>
                <w:rFonts w:ascii="Arial" w:hAnsi="Arial"/>
                <w:b/>
                <w:bCs/>
                <w:sz w:val="32"/>
                <w:szCs w:val="32"/>
                <w:lang w:val="en-US"/>
              </w:rPr>
              <w:t>The six poor souls who flew from Whitehorse to Vancouver with the class of 2019</w:t>
            </w:r>
          </w:p>
          <w:p w14:paraId="34196800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EB6575" w14:textId="77777777" w:rsidR="00070AC2" w:rsidRDefault="00070AC2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13436B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0E1AD8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D239DD" w14:textId="77777777" w:rsidR="00225DEE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02B525" w14:textId="77777777" w:rsidR="00225DEE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1" locked="0" layoutInCell="1" allowOverlap="1" wp14:anchorId="330D5D4D" wp14:editId="22C122E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" name="Picture 3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BB789E" w14:textId="0DEC0876" w:rsidR="00940DF3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F0F0A42" w14:textId="4B597AE6" w:rsidR="00940DF3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Where Blair went</w:t>
            </w:r>
          </w:p>
          <w:p w14:paraId="14A32E4D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1E2519" w14:textId="0B82159D" w:rsidR="00070AC2" w:rsidRDefault="00070AC2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83E03C" w14:textId="77777777" w:rsidR="00070AC2" w:rsidRDefault="00070AC2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095D0B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434B63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AFC705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72CB2E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AD90F4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77B29E" w14:textId="77777777" w:rsidR="00225DEE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0C40E5" w14:textId="77777777" w:rsidR="00225DEE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08416" behindDoc="1" locked="0" layoutInCell="1" allowOverlap="1" wp14:anchorId="57C0B1FE" wp14:editId="1679340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4" name="Picture 3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CFACEE5" w14:textId="502287CD" w:rsidR="00940DF3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</w:tr>
      <w:tr w:rsidR="00940DF3" w14:paraId="517B3EB2" w14:textId="77777777" w:rsidTr="008B16D2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54187DC" w14:textId="63EF88C8" w:rsidR="00940DF3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Scott McDougal’s burly biceps</w:t>
            </w:r>
          </w:p>
          <w:p w14:paraId="5E05D484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B6C4BD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A65902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81C9E6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2B562B" w14:textId="2EFA53E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718967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9592C1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0D461F" w14:textId="77777777" w:rsidR="00225DEE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481EDB" w14:textId="77777777" w:rsidR="00225DEE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10464" behindDoc="1" locked="0" layoutInCell="1" allowOverlap="1" wp14:anchorId="6A656F8E" wp14:editId="50759DA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5" name="Picture 3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B5F40C" w14:textId="58D47A52" w:rsidR="00940DF3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FDFFD03" w14:textId="1C09B59E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365351">
              <w:rPr>
                <w:rFonts w:ascii="Arial" w:hAnsi="Arial"/>
                <w:b/>
                <w:bCs/>
                <w:sz w:val="32"/>
                <w:szCs w:val="32"/>
              </w:rPr>
              <w:t>Guy Burg emerging barefoot from the woods with protein powder</w:t>
            </w:r>
          </w:p>
          <w:p w14:paraId="237B47A6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786812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3D604A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A3EA58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622EA6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9BEF53" w14:textId="77777777" w:rsidR="00225DEE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38F940" w14:textId="77777777" w:rsidR="00225DEE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12512" behindDoc="1" locked="0" layoutInCell="1" allowOverlap="1" wp14:anchorId="76628874" wp14:editId="3D19CBD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6" name="Picture 3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EDD82A" w14:textId="4BBEEBA2" w:rsidR="00940DF3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1B20FA4" w14:textId="1D733DEB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Getting tag-teamed by David and Claire</w:t>
            </w:r>
          </w:p>
          <w:p w14:paraId="2FC6A4F6" w14:textId="77777777" w:rsidR="00070AC2" w:rsidRDefault="00070AC2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DB3EA8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FF629D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76E19F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BA80A2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E58199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A98DA5" w14:textId="77777777" w:rsidR="00940DF3" w:rsidRDefault="00940DF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A289A7" w14:textId="77777777" w:rsidR="00225DEE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879D44" w14:textId="77777777" w:rsidR="00225DEE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1" locked="0" layoutInCell="1" allowOverlap="1" wp14:anchorId="6D42F9F8" wp14:editId="3D7C90D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7" name="Picture 3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569411" w14:textId="21A90C20" w:rsidR="00940DF3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</w:tr>
    </w:tbl>
    <w:p w14:paraId="0021096F" w14:textId="77777777" w:rsidR="00940DF3" w:rsidRDefault="00940DF3" w:rsidP="00940DF3">
      <w:pPr>
        <w:pStyle w:val="Standard"/>
      </w:pPr>
    </w:p>
    <w:p w14:paraId="10408144" w14:textId="0959A9AA" w:rsidR="00DE61D1" w:rsidRDefault="00DE61D1">
      <w:r>
        <w:br w:type="page"/>
      </w:r>
    </w:p>
    <w:p w14:paraId="2DEACE63" w14:textId="77777777" w:rsidR="00365351" w:rsidRDefault="00365351"/>
    <w:tbl>
      <w:tblPr>
        <w:tblW w:w="108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365351" w14:paraId="2BC2D60B" w14:textId="77777777" w:rsidTr="008B16D2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5ABCFDE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Martin’s god-fearing ways getting in the way of fun</w:t>
            </w:r>
          </w:p>
          <w:p w14:paraId="7B523A08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894290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CB5951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2E4B73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113824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A3B437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ECA663" w14:textId="77777777" w:rsidR="00225DEE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B814E2" w14:textId="77777777" w:rsidR="00225DEE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16608" behindDoc="1" locked="0" layoutInCell="1" allowOverlap="1" wp14:anchorId="35154FF1" wp14:editId="0DA89F1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8" name="Picture 3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A864579" w14:textId="2E05F1AD" w:rsidR="00365351" w:rsidRPr="00D608C1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C2402D5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365351">
              <w:rPr>
                <w:rFonts w:ascii="Arial" w:hAnsi="Arial"/>
                <w:b/>
                <w:bCs/>
                <w:sz w:val="32"/>
                <w:szCs w:val="32"/>
              </w:rPr>
              <w:t>Taking a fat edible and having to leave the Yukon</w:t>
            </w:r>
          </w:p>
          <w:p w14:paraId="7C8D70FA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343196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5F309E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D8F12B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A8DB4F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F233A1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21B3E7" w14:textId="77777777" w:rsidR="00225DEE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FF60F0" w14:textId="77777777" w:rsidR="00225DEE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18656" behindDoc="1" locked="0" layoutInCell="1" allowOverlap="1" wp14:anchorId="5F49ACB5" wp14:editId="287394B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9" name="Picture 3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E4790F" w14:textId="19369D9F" w:rsidR="00365351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F04F0B1" w14:textId="66B73169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No lives created</w:t>
            </w:r>
            <w:r w:rsidR="00186A70">
              <w:rPr>
                <w:rFonts w:ascii="Arial" w:hAnsi="Arial"/>
                <w:b/>
                <w:bCs/>
                <w:sz w:val="32"/>
                <w:szCs w:val="32"/>
              </w:rPr>
              <w:t>.</w:t>
            </w: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</w:t>
            </w:r>
          </w:p>
          <w:p w14:paraId="3B9291A4" w14:textId="1CEF6BC1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No lives lost</w:t>
            </w:r>
            <w:r w:rsidR="00186A70">
              <w:rPr>
                <w:rFonts w:ascii="Arial" w:hAnsi="Arial"/>
                <w:b/>
                <w:bCs/>
                <w:sz w:val="32"/>
                <w:szCs w:val="32"/>
              </w:rPr>
              <w:t>.</w:t>
            </w:r>
          </w:p>
          <w:p w14:paraId="00EA042B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AE92F4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48705C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0B56F9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144CA5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CD4D00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0FEAF8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2BEA0D" w14:textId="77777777" w:rsidR="00186A70" w:rsidRPr="00186A70" w:rsidRDefault="00186A70" w:rsidP="00186A7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186A70">
              <w:rPr>
                <w:rFonts w:ascii="Arial" w:hAnsi="Arial"/>
                <w:b/>
                <w:bCs/>
                <w:szCs w:val="32"/>
              </w:rPr>
              <w:t>-</w:t>
            </w:r>
            <w:r>
              <w:rPr>
                <w:rFonts w:ascii="Arial" w:hAnsi="Arial"/>
                <w:b/>
                <w:bCs/>
                <w:szCs w:val="32"/>
              </w:rPr>
              <w:t>E</w:t>
            </w:r>
          </w:p>
          <w:p w14:paraId="37BEC246" w14:textId="77777777" w:rsidR="00186A70" w:rsidRDefault="00186A70" w:rsidP="00186A7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69856" behindDoc="1" locked="0" layoutInCell="1" allowOverlap="1" wp14:anchorId="417935DE" wp14:editId="6214632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" name="Picture 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663317" w14:textId="2C2FD132" w:rsidR="00365351" w:rsidRDefault="00186A70" w:rsidP="00186A7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</w:tr>
      <w:tr w:rsidR="00365351" w14:paraId="42D70185" w14:textId="77777777" w:rsidTr="008B16D2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C9A31EB" w14:textId="2DA548E3" w:rsidR="00365351" w:rsidRDefault="00225DEE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Lives Created</w:t>
            </w:r>
          </w:p>
          <w:p w14:paraId="727A00F9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84535B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7EB07C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456A80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138818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58C128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F6FD77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668137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507F1F" w14:textId="77777777" w:rsidR="00225DEE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297931" w14:textId="77777777" w:rsidR="00225DEE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22752" behindDoc="1" locked="0" layoutInCell="1" allowOverlap="1" wp14:anchorId="116A2CFD" wp14:editId="314CA76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1" name="Picture 4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E6B61B" w14:textId="131B17BB" w:rsidR="00365351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AE51BDA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Electric Teaching</w:t>
            </w:r>
          </w:p>
          <w:p w14:paraId="626A3F34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0792E5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9B2F56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73CF68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E8A876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93B56C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A3C221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5B5A49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836C2A" w14:textId="77777777" w:rsidR="00225DEE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D92874" w14:textId="77777777" w:rsidR="00225DEE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24800" behindDoc="1" locked="0" layoutInCell="1" allowOverlap="1" wp14:anchorId="08E7892A" wp14:editId="3585CFC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2" name="Picture 4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A0C019" w14:textId="2EF1AF87" w:rsidR="00365351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6F64882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Esperanto</w:t>
            </w:r>
          </w:p>
          <w:p w14:paraId="1148A3BB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BE041E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B0BBCD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219D8F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A65AFB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FD1577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2D5E9B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933B1F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E99FE2" w14:textId="77777777" w:rsidR="00225DEE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A75EEC" w14:textId="77777777" w:rsidR="00225DEE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26848" behindDoc="1" locked="0" layoutInCell="1" allowOverlap="1" wp14:anchorId="74084DFC" wp14:editId="7DA4BE7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3" name="Picture 4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AD20FB" w14:textId="44F13197" w:rsidR="00365351" w:rsidRDefault="00225DEE" w:rsidP="00225DEE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</w:tr>
    </w:tbl>
    <w:p w14:paraId="45499AED" w14:textId="50DB8314" w:rsidR="00365351" w:rsidRDefault="00365351">
      <w:r>
        <w:lastRenderedPageBreak/>
        <w:br w:type="page"/>
      </w:r>
    </w:p>
    <w:tbl>
      <w:tblPr>
        <w:tblW w:w="108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365351" w14:paraId="7259B750" w14:textId="77777777" w:rsidTr="008B16D2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AC5F7F9" w14:textId="3C6B4705" w:rsidR="00365351" w:rsidRDefault="00225DEE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The Onions</w:t>
            </w:r>
          </w:p>
          <w:p w14:paraId="7A906A59" w14:textId="114CC8E1" w:rsidR="00225DEE" w:rsidRDefault="00225DEE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C30C9F" w14:textId="77777777" w:rsidR="00225DEE" w:rsidRDefault="00225DEE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C6F6E8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FAE80A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A4A598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718985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B569DE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AB261E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319997" w14:textId="77777777" w:rsidR="00756EB2" w:rsidRDefault="00756EB2" w:rsidP="00756EB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DE2ABF" w14:textId="77777777" w:rsidR="00756EB2" w:rsidRDefault="00756EB2" w:rsidP="00756EB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28896" behindDoc="1" locked="0" layoutInCell="1" allowOverlap="1" wp14:anchorId="5BDE9C29" wp14:editId="0619B34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4" name="Picture 4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6B658F" w14:textId="1F1AA2A7" w:rsidR="00365351" w:rsidRPr="00D608C1" w:rsidRDefault="00756EB2" w:rsidP="00756EB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D23EA1A" w14:textId="29E50623" w:rsidR="00365351" w:rsidRDefault="00225DEE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Arial" w:hAnsi="Arial"/>
                <w:b/>
                <w:bCs/>
                <w:sz w:val="32"/>
                <w:szCs w:val="32"/>
              </w:rPr>
              <w:t>Actually</w:t>
            </w:r>
            <w:proofErr w:type="gram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signing up and paying for senior assassin</w:t>
            </w:r>
          </w:p>
          <w:p w14:paraId="1E09B195" w14:textId="77777777" w:rsidR="00225DEE" w:rsidRDefault="00225DEE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D8C868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8CF2E9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4F7FCE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E6CD4A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5E6659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A78E05" w14:textId="77777777" w:rsidR="00756EB2" w:rsidRDefault="00756EB2" w:rsidP="00756EB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002864" w14:textId="77777777" w:rsidR="00756EB2" w:rsidRDefault="00756EB2" w:rsidP="00756EB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30944" behindDoc="1" locked="0" layoutInCell="1" allowOverlap="1" wp14:anchorId="61D2E063" wp14:editId="71F71D3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5" name="Picture 4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AEBB18" w14:textId="381A3E40" w:rsidR="00365351" w:rsidRDefault="00756EB2" w:rsidP="00756EB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02BEE7C" w14:textId="4B4725E5" w:rsidR="00365351" w:rsidRDefault="00225DEE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Seattle Academy of Arts and Crafts</w:t>
            </w:r>
          </w:p>
          <w:p w14:paraId="2068E45D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0D8B0A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9BF4DE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0DDAC4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8E5D2D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998E97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0031D1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69161F" w14:textId="77777777" w:rsidR="00756EB2" w:rsidRDefault="00756EB2" w:rsidP="00756EB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826ECB" w14:textId="77777777" w:rsidR="00756EB2" w:rsidRDefault="00756EB2" w:rsidP="00756EB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32992" behindDoc="1" locked="0" layoutInCell="1" allowOverlap="1" wp14:anchorId="7D81F72B" wp14:editId="7DF4266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6" name="Picture 4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F78297" w14:textId="53E118D1" w:rsidR="00365351" w:rsidRDefault="00756EB2" w:rsidP="00756EB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</w:tr>
      <w:tr w:rsidR="00365351" w14:paraId="7317FE25" w14:textId="77777777" w:rsidTr="008B16D2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6DA7DCE" w14:textId="29E33509" w:rsidR="00365351" w:rsidRDefault="00225DEE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Zach Evert’s dick</w:t>
            </w:r>
          </w:p>
          <w:p w14:paraId="371950E1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40AA1E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CB2DB3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A4D59C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A3BA9B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3AACBD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01C61A" w14:textId="0C7656F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F2FA27" w14:textId="77777777" w:rsidR="00225DEE" w:rsidRDefault="00225DEE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6BD2E5" w14:textId="77777777" w:rsidR="00756EB2" w:rsidRDefault="00756EB2" w:rsidP="00756EB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864C0C" w14:textId="77777777" w:rsidR="00756EB2" w:rsidRDefault="00756EB2" w:rsidP="00756EB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35040" behindDoc="1" locked="0" layoutInCell="1" allowOverlap="1" wp14:anchorId="0B5115F7" wp14:editId="40C465D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7" name="Picture 4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1951A9" w14:textId="36202C52" w:rsidR="00365351" w:rsidRDefault="00756EB2" w:rsidP="00756EB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95E7A2A" w14:textId="25A37A93" w:rsidR="00365351" w:rsidRDefault="00756EB2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Maddy dating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Samin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and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Sachin</w:t>
            </w:r>
            <w:proofErr w:type="spellEnd"/>
          </w:p>
          <w:p w14:paraId="0BA21559" w14:textId="6419B6CB" w:rsidR="00756EB2" w:rsidRDefault="00756EB2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86842E" w14:textId="77777777" w:rsidR="00756EB2" w:rsidRDefault="00756EB2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8178D2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04E8C8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6307FC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364BC0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04F2AC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B73796" w14:textId="77777777" w:rsidR="00756EB2" w:rsidRDefault="00756EB2" w:rsidP="00756EB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DC618B" w14:textId="77777777" w:rsidR="00756EB2" w:rsidRDefault="00756EB2" w:rsidP="00756EB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37088" behindDoc="1" locked="0" layoutInCell="1" allowOverlap="1" wp14:anchorId="65A21B0B" wp14:editId="16F4518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8" name="Picture 4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8482E3" w14:textId="4F96C220" w:rsidR="00365351" w:rsidRDefault="00756EB2" w:rsidP="00756EB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704F5CC" w14:textId="4B94654D" w:rsidR="00365351" w:rsidRDefault="00D40F1A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Rob Phillips wearing anal beads for earrings</w:t>
            </w:r>
          </w:p>
          <w:p w14:paraId="74567E41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367A13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23730E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01C637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1DF590" w14:textId="77777777" w:rsidR="00365351" w:rsidRDefault="0036535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6B54F6" w14:textId="16FF2A18" w:rsidR="00756EB2" w:rsidRDefault="00756EB2" w:rsidP="00756EB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7DE1C3" w14:textId="2EECD9C2" w:rsidR="00D40F1A" w:rsidRPr="00186A70" w:rsidRDefault="00D40F1A" w:rsidP="00D40F1A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186A70">
              <w:rPr>
                <w:rFonts w:ascii="Arial" w:hAnsi="Arial"/>
                <w:b/>
                <w:bCs/>
                <w:szCs w:val="32"/>
              </w:rPr>
              <w:t>-</w:t>
            </w:r>
            <w:r>
              <w:rPr>
                <w:rFonts w:ascii="Arial" w:hAnsi="Arial"/>
                <w:b/>
                <w:bCs/>
                <w:szCs w:val="32"/>
              </w:rPr>
              <w:t>H/CC</w:t>
            </w:r>
          </w:p>
          <w:p w14:paraId="1C4AE58F" w14:textId="77777777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73952" behindDoc="1" locked="0" layoutInCell="1" allowOverlap="1" wp14:anchorId="690ABA6F" wp14:editId="5B9F1F1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" name="Picture 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B56CB4" w14:textId="00557233" w:rsidR="00365351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</w:tr>
    </w:tbl>
    <w:p w14:paraId="3BB7AEFA" w14:textId="5B1F6C3D" w:rsidR="00211C33" w:rsidRDefault="00211C33">
      <w:pPr>
        <w:pStyle w:val="Standard"/>
      </w:pPr>
    </w:p>
    <w:p w14:paraId="5F884670" w14:textId="77777777" w:rsidR="00211C33" w:rsidRDefault="00211C33">
      <w:r>
        <w:lastRenderedPageBreak/>
        <w:br w:type="page"/>
      </w:r>
    </w:p>
    <w:tbl>
      <w:tblPr>
        <w:tblW w:w="108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211C33" w14:paraId="1E133791" w14:textId="77777777" w:rsidTr="008B16D2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244C0BA" w14:textId="23BEB544" w:rsidR="00211C33" w:rsidRDefault="00DC1F99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Putting it in the wrong hole</w:t>
            </w:r>
          </w:p>
          <w:p w14:paraId="12A25F43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2D4FF3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61097A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B54BE3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2D10A4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E440DD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993D97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6949AE" w14:textId="18556A75" w:rsidR="00DC1F99" w:rsidRPr="00186A70" w:rsidRDefault="00DC1F99" w:rsidP="00DC1F99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186A70">
              <w:rPr>
                <w:rFonts w:ascii="Arial" w:hAnsi="Arial"/>
                <w:b/>
                <w:bCs/>
                <w:szCs w:val="32"/>
              </w:rPr>
              <w:t>-</w:t>
            </w:r>
            <w:r>
              <w:rPr>
                <w:rFonts w:ascii="Arial" w:hAnsi="Arial"/>
                <w:b/>
                <w:bCs/>
                <w:szCs w:val="32"/>
              </w:rPr>
              <w:t>H</w:t>
            </w:r>
          </w:p>
          <w:p w14:paraId="4C3C9258" w14:textId="77777777" w:rsidR="00DC1F99" w:rsidRDefault="00DC1F99" w:rsidP="00DC1F9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71904" behindDoc="1" locked="0" layoutInCell="1" allowOverlap="1" wp14:anchorId="52C2B8B2" wp14:editId="1334790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" name="Picture 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2A12E7" w14:textId="4AC716CE" w:rsidR="00211C33" w:rsidRPr="00D608C1" w:rsidRDefault="00DC1F99" w:rsidP="00DC1F9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2A78EBE" w14:textId="23D1210E" w:rsidR="00211C33" w:rsidRDefault="00D40F1A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Cabin 10</w:t>
            </w:r>
          </w:p>
          <w:p w14:paraId="28EDEA62" w14:textId="4A457257" w:rsidR="00D40F1A" w:rsidRDefault="00D40F1A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404B0B" w14:textId="6E8BE439" w:rsidR="00D40F1A" w:rsidRDefault="00D40F1A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BF48E2" w14:textId="77777777" w:rsidR="00D40F1A" w:rsidRDefault="00D40F1A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1BF9CC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4ADABB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B606AE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2B3DBE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EC7785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929194" w14:textId="4A7A01A6" w:rsidR="00D40F1A" w:rsidRPr="00186A70" w:rsidRDefault="00D40F1A" w:rsidP="00D40F1A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186A70">
              <w:rPr>
                <w:rFonts w:ascii="Arial" w:hAnsi="Arial"/>
                <w:b/>
                <w:bCs/>
                <w:szCs w:val="32"/>
              </w:rPr>
              <w:t>-</w:t>
            </w:r>
            <w:r>
              <w:rPr>
                <w:rFonts w:ascii="Arial" w:hAnsi="Arial"/>
                <w:b/>
                <w:bCs/>
                <w:szCs w:val="32"/>
              </w:rPr>
              <w:t>AG</w:t>
            </w:r>
          </w:p>
          <w:p w14:paraId="0AE7CA0A" w14:textId="77777777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76000" behindDoc="1" locked="0" layoutInCell="1" allowOverlap="1" wp14:anchorId="6F67164D" wp14:editId="60CF74B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5" name="Picture 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6D2329" w14:textId="793E8AFD" w:rsidR="00211C33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6D9A8A4" w14:textId="27277FAF" w:rsidR="00D40F1A" w:rsidRDefault="00D40F1A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10</w:t>
            </w:r>
            <w:r w:rsidRPr="00D40F1A">
              <w:rPr>
                <w:rFonts w:ascii="Arial" w:hAnsi="Arial"/>
                <w:b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grade retreat</w:t>
            </w:r>
          </w:p>
          <w:p w14:paraId="58AC27DE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825BFE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101224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94B403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CAB521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9364E5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0367E7" w14:textId="2BE70988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96580FE" w14:textId="77777777" w:rsidR="00D40F1A" w:rsidRPr="00186A70" w:rsidRDefault="00D40F1A" w:rsidP="00D40F1A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CB60A77" w14:textId="77777777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78048" behindDoc="1" locked="0" layoutInCell="1" allowOverlap="1" wp14:anchorId="4F94EB31" wp14:editId="1F0F8EB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6" name="Picture 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ED9FAC" w14:textId="6EBC79AE" w:rsidR="00211C33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</w:tr>
      <w:tr w:rsidR="00211C33" w14:paraId="36D92109" w14:textId="77777777" w:rsidTr="008B16D2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CAD3FE4" w14:textId="5FA388CC" w:rsidR="00211C33" w:rsidRDefault="00D40F1A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Fucking on the Solarium</w:t>
            </w:r>
          </w:p>
          <w:p w14:paraId="4D790DCE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137AF8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613B7B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33D126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EB7520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F909B1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F5A690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95A3BA" w14:textId="29DB328C" w:rsidR="00D40F1A" w:rsidRPr="00186A70" w:rsidRDefault="00D40F1A" w:rsidP="00D40F1A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186A70"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25B6E253" w14:textId="77777777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80096" behindDoc="1" locked="0" layoutInCell="1" allowOverlap="1" wp14:anchorId="719610DE" wp14:editId="25120F9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7" name="Picture 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538927" w14:textId="74155620" w:rsidR="00211C33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81B3E8D" w14:textId="53A2FF2A" w:rsidR="00211C33" w:rsidRDefault="00D40F1A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Shitty porn acting</w:t>
            </w:r>
          </w:p>
          <w:p w14:paraId="2F23DE21" w14:textId="0E0D52BC" w:rsidR="00D40F1A" w:rsidRDefault="00D40F1A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2BB95C" w14:textId="77777777" w:rsidR="00D40F1A" w:rsidRDefault="00D40F1A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3BABB2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36AAE6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470E3A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F9844A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54CDB7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64E696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EEBAC4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7FECD7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45280" behindDoc="1" locked="0" layoutInCell="1" allowOverlap="1" wp14:anchorId="5C9B3358" wp14:editId="490DA1F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54" name="Picture 5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AD9C7D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7344B3D" w14:textId="04AB63D3" w:rsidR="00211C33" w:rsidRDefault="00D40F1A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Slapping a SAAS teacher of your choice</w:t>
            </w:r>
          </w:p>
          <w:p w14:paraId="3E215A36" w14:textId="208EAB2D" w:rsidR="00D40F1A" w:rsidRDefault="00D40F1A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49A3DC" w14:textId="77777777" w:rsidR="00D40F1A" w:rsidRDefault="00D40F1A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376384" w14:textId="06641099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F17845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9FED8C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68DEB7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34D790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3E9B49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46304" behindDoc="1" locked="0" layoutInCell="1" allowOverlap="1" wp14:anchorId="2B0B6942" wp14:editId="6FD1CB5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55" name="Picture 5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D80F8A" w14:textId="77777777" w:rsidR="00211C33" w:rsidRDefault="00211C33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</w:tr>
    </w:tbl>
    <w:p w14:paraId="5DDBFA55" w14:textId="3471C217" w:rsidR="00211C33" w:rsidRDefault="00211C33">
      <w:pPr>
        <w:pStyle w:val="Standard"/>
      </w:pPr>
    </w:p>
    <w:p w14:paraId="0B2FA9BA" w14:textId="77777777" w:rsidR="00211C33" w:rsidRDefault="00211C33">
      <w:r>
        <w:lastRenderedPageBreak/>
        <w:br w:type="page"/>
      </w:r>
    </w:p>
    <w:tbl>
      <w:tblPr>
        <w:tblW w:w="108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17061" w14:paraId="3953EDE5" w14:textId="77777777" w:rsidTr="008B16D2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A7C9EF7" w14:textId="66F142CF" w:rsidR="00617061" w:rsidRDefault="00D40F1A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Bragging about your CRP</w:t>
            </w:r>
          </w:p>
          <w:p w14:paraId="509CE34D" w14:textId="77777777" w:rsidR="00D40F1A" w:rsidRDefault="00D40F1A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EB533B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E4CEAE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D9D7A8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3317FA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2BCAC1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0E2E66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16C231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24A20D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55520" behindDoc="1" locked="0" layoutInCell="1" allowOverlap="1" wp14:anchorId="2DF80916" wp14:editId="1F8166C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62" name="Picture 6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6994CD" w14:textId="77777777" w:rsidR="00617061" w:rsidRPr="00D608C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97E72A2" w14:textId="2179C300" w:rsidR="00617061" w:rsidRDefault="00D40F1A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Steve Retz</w:t>
            </w:r>
          </w:p>
          <w:p w14:paraId="573AAE5E" w14:textId="01401E0D" w:rsidR="00D40F1A" w:rsidRDefault="00D40F1A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CD7A4B" w14:textId="4CD9511C" w:rsidR="00D40F1A" w:rsidRDefault="00D40F1A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09778D" w14:textId="77777777" w:rsidR="00D40F1A" w:rsidRDefault="00D40F1A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009BD9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67BC5C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B1D7D0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B0F77E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1367B3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7E3071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1546E6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56544" behindDoc="1" locked="0" layoutInCell="1" allowOverlap="1" wp14:anchorId="42510609" wp14:editId="3961590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63" name="Picture 6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4DDC50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809E585" w14:textId="7012F163" w:rsidR="00617061" w:rsidRDefault="00D40F1A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Steve Retz complaining about his wife</w:t>
            </w:r>
          </w:p>
          <w:p w14:paraId="4EB6EDEA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D2189A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06A9AE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A85AF8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B69F02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FECB12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C145FC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A6A339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57568" behindDoc="1" locked="0" layoutInCell="1" allowOverlap="1" wp14:anchorId="66A0CECF" wp14:editId="422ACBA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64" name="Picture 6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D090E9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</w:tr>
      <w:tr w:rsidR="00617061" w14:paraId="243F5DA3" w14:textId="77777777" w:rsidTr="008B16D2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88ADFEF" w14:textId="158620B8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Marc Franco (the lunch guy)</w:t>
            </w:r>
          </w:p>
          <w:p w14:paraId="02BDCB7D" w14:textId="77777777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343108" w14:textId="77777777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49E9B5" w14:textId="77777777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97A184" w14:textId="77777777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1C19D8" w14:textId="77777777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186BF4" w14:textId="77777777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F24C7A" w14:textId="77777777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6CC02F" w14:textId="77777777" w:rsidR="00D40F1A" w:rsidRPr="00186A70" w:rsidRDefault="00D40F1A" w:rsidP="00D40F1A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186A70"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26159914" w14:textId="77777777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90336" behindDoc="1" locked="0" layoutInCell="1" allowOverlap="1" wp14:anchorId="44B46FE0" wp14:editId="5934C42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4" name="Picture 1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3886BA" w14:textId="259E4B1D" w:rsidR="00617061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EAECDBB" w14:textId="183CF49E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Seattle Pride 2018</w:t>
            </w:r>
          </w:p>
          <w:p w14:paraId="75810CD0" w14:textId="77777777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1746DD" w14:textId="77777777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067483" w14:textId="77777777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B09277" w14:textId="77777777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EFC702" w14:textId="77777777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B2613B" w14:textId="77777777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48F58A" w14:textId="77777777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00988F" w14:textId="77777777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E96F4D" w14:textId="69505D4D" w:rsidR="00D40F1A" w:rsidRPr="00186A70" w:rsidRDefault="00D40F1A" w:rsidP="00D40F1A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15FD683" w14:textId="77777777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92384" behindDoc="1" locked="0" layoutInCell="1" allowOverlap="1" wp14:anchorId="3F7B9DF0" wp14:editId="0466DEE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5" name="Picture 1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992A40" w14:textId="54B50487" w:rsidR="00617061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3EF1F59" w14:textId="2E237930" w:rsidR="00617061" w:rsidRDefault="00D40F1A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The exchange rate of Adderall to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Juul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pods</w:t>
            </w:r>
          </w:p>
          <w:p w14:paraId="21ECF364" w14:textId="1A420BB6" w:rsidR="00D40F1A" w:rsidRDefault="00D40F1A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3D6633" w14:textId="77777777" w:rsidR="00D40F1A" w:rsidRDefault="00D40F1A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927438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816ED8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8640E3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6E36BB" w14:textId="77777777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7FAEA1D" w14:textId="46E57960" w:rsidR="00D40F1A" w:rsidRPr="00186A70" w:rsidRDefault="00D40F1A" w:rsidP="00D40F1A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186A70"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4FF4484E" w14:textId="77777777" w:rsidR="00D40F1A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94432" behindDoc="1" locked="0" layoutInCell="1" allowOverlap="1" wp14:anchorId="7006932A" wp14:editId="4748976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6" name="Picture 1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0A4D2C" w14:textId="6986B625" w:rsidR="00617061" w:rsidRDefault="00D40F1A" w:rsidP="00D40F1A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</w:tr>
    </w:tbl>
    <w:p w14:paraId="10EB7846" w14:textId="3058EA3F" w:rsidR="00617061" w:rsidRDefault="00617061">
      <w:pPr>
        <w:pStyle w:val="Standard"/>
      </w:pPr>
    </w:p>
    <w:p w14:paraId="5E1F3905" w14:textId="77777777" w:rsidR="00617061" w:rsidRDefault="00617061">
      <w:r>
        <w:lastRenderedPageBreak/>
        <w:br w:type="page"/>
      </w:r>
    </w:p>
    <w:tbl>
      <w:tblPr>
        <w:tblW w:w="108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17061" w14:paraId="345F85FE" w14:textId="77777777" w:rsidTr="008B16D2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EDB4F41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7C53AA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A2A60E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C94652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9B8C75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684815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A236D4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1E3DC1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33EDAD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31FA82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62688" behindDoc="1" locked="0" layoutInCell="1" allowOverlap="1" wp14:anchorId="5795599E" wp14:editId="179BEBD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74" name="Picture 7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644651" w14:textId="77777777" w:rsidR="00617061" w:rsidRPr="00D608C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EEA32EA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B042A0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F8F706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29879B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442AD6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2C324D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9296A7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AA670D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63712" behindDoc="1" locked="0" layoutInCell="1" allowOverlap="1" wp14:anchorId="53B2C6EE" wp14:editId="0C868B0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75" name="Picture 7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402427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CB7E27C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785B42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51ACE5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62B6B0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07748D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0F0D4E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7E3922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62B859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4716DC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64736" behindDoc="1" locked="0" layoutInCell="1" allowOverlap="1" wp14:anchorId="20905AF8" wp14:editId="5CFEA44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76" name="Picture 7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44B84F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</w:tr>
      <w:tr w:rsidR="00617061" w14:paraId="7F9D7B6F" w14:textId="77777777" w:rsidTr="008B16D2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FA42C33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4092F1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520F68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25B2D1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49D1F2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07F878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D3FF58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F78E3C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1887A3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184B29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65760" behindDoc="1" locked="0" layoutInCell="1" allowOverlap="1" wp14:anchorId="2FF00205" wp14:editId="258A3A5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77" name="Picture 7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0840A8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0A541ED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DEF337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25882D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E628A7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B23D58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E85F63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A05413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C62129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F30DF1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66784" behindDoc="1" locked="0" layoutInCell="1" allowOverlap="1" wp14:anchorId="42EC916A" wp14:editId="089374B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78" name="Picture 7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6AAD8C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B9082EB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FB278B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28E5D9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069451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74C323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6EFC24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CBD688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67808" behindDoc="1" locked="0" layoutInCell="1" allowOverlap="1" wp14:anchorId="1BF23959" wp14:editId="368ED82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79" name="Picture 7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F1F700" w14:textId="77777777" w:rsidR="00617061" w:rsidRDefault="00617061" w:rsidP="008B16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</w:tr>
    </w:tbl>
    <w:p w14:paraId="08228BC6" w14:textId="77777777" w:rsidR="007466FF" w:rsidRDefault="007466FF">
      <w:pPr>
        <w:pStyle w:val="Standard"/>
      </w:pPr>
    </w:p>
    <w:sectPr w:rsidR="007466FF" w:rsidSect="00D40F1A">
      <w:pgSz w:w="15840" w:h="12240" w:orient="landscape"/>
      <w:pgMar w:top="720" w:right="432" w:bottom="720" w:left="144" w:header="14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25A8C" w14:textId="77777777" w:rsidR="00BC42D8" w:rsidRDefault="00BC42D8">
      <w:r>
        <w:separator/>
      </w:r>
    </w:p>
  </w:endnote>
  <w:endnote w:type="continuationSeparator" w:id="0">
    <w:p w14:paraId="4C538133" w14:textId="77777777" w:rsidR="00BC42D8" w:rsidRDefault="00BC4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5319E" w14:textId="77777777" w:rsidR="00BC42D8" w:rsidRDefault="00BC42D8">
      <w:r>
        <w:rPr>
          <w:color w:val="000000"/>
        </w:rPr>
        <w:ptab w:relativeTo="margin" w:alignment="center" w:leader="none"/>
      </w:r>
    </w:p>
  </w:footnote>
  <w:footnote w:type="continuationSeparator" w:id="0">
    <w:p w14:paraId="20E3018A" w14:textId="77777777" w:rsidR="00BC42D8" w:rsidRDefault="00BC42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zNzE1NrEwsDAwNDdR0lEKTi0uzszPAykwrQUA/BA6HiwAAAA="/>
  </w:docVars>
  <w:rsids>
    <w:rsidRoot w:val="007466FF"/>
    <w:rsid w:val="00070AC2"/>
    <w:rsid w:val="00104C62"/>
    <w:rsid w:val="00182507"/>
    <w:rsid w:val="00186A70"/>
    <w:rsid w:val="00193781"/>
    <w:rsid w:val="00211C33"/>
    <w:rsid w:val="00225DEE"/>
    <w:rsid w:val="0026338C"/>
    <w:rsid w:val="00365351"/>
    <w:rsid w:val="003F6CD8"/>
    <w:rsid w:val="004C7A04"/>
    <w:rsid w:val="005811BC"/>
    <w:rsid w:val="00617061"/>
    <w:rsid w:val="007466FF"/>
    <w:rsid w:val="00756EB2"/>
    <w:rsid w:val="007C48E4"/>
    <w:rsid w:val="008B16D2"/>
    <w:rsid w:val="009218BA"/>
    <w:rsid w:val="00940DF3"/>
    <w:rsid w:val="00BB79C3"/>
    <w:rsid w:val="00BC42D8"/>
    <w:rsid w:val="00D40F1A"/>
    <w:rsid w:val="00D608C1"/>
    <w:rsid w:val="00DC1F99"/>
    <w:rsid w:val="00DE61D1"/>
    <w:rsid w:val="00E463A4"/>
    <w:rsid w:val="00EB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59C2"/>
  <w15:docId w15:val="{96C915F4-B590-4D6E-96ED-A5E6A300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5400"/>
        <w:tab w:val="right" w:pos="10800"/>
      </w:tabs>
    </w:pPr>
  </w:style>
  <w:style w:type="character" w:customStyle="1" w:styleId="Internetlink">
    <w:name w:val="Internet link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D608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608C1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8C1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8C1"/>
    <w:rPr>
      <w:rFonts w:ascii="Segoe UI" w:hAnsi="Segoe UI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rsid w:val="0036535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S%20Student\Application%20Data\LibreOffice\3\user\template\Default1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Default1.ott</Template>
  <TotalTime>5194</TotalTime>
  <Pages>13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</vt:lpstr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creator>Mark David Scott Cunningham</dc:creator>
  <cp:lastModifiedBy>Evin Jaff</cp:lastModifiedBy>
  <cp:revision>14</cp:revision>
  <dcterms:created xsi:type="dcterms:W3CDTF">2019-04-14T02:29:00Z</dcterms:created>
  <dcterms:modified xsi:type="dcterms:W3CDTF">2019-05-03T22:03:00Z</dcterms:modified>
</cp:coreProperties>
</file>