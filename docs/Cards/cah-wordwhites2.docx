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93781" w14:paraId="030E7E30" w14:textId="5FE3CD06" w:rsidTr="008F5029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79B9B1" w14:textId="1FA48952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Fucking the entire varsity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boys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soccer team</w:t>
            </w:r>
          </w:p>
          <w:p w14:paraId="44F8E9D3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90FC3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5DF7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13508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D3E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4FB8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1D38D" w14:textId="116549D3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4274F7" w14:textId="68F75B86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1" locked="0" layoutInCell="1" allowOverlap="1" wp14:anchorId="0A66E2D6" wp14:editId="28FE30F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" name="Picture 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9659A8" w14:textId="4B6B7816" w:rsidR="00193781" w:rsidRPr="00D608C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258AB9E" w14:textId="7DC4D84F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Doing a line of Adderall in the Gender-Neutral Bathroom</w:t>
            </w:r>
            <w:r w:rsidR="00733FBD">
              <w:rPr>
                <w:rFonts w:ascii="Arial" w:hAnsi="Arial"/>
                <w:b/>
                <w:bCs/>
                <w:sz w:val="32"/>
                <w:szCs w:val="32"/>
              </w:rPr>
              <w:t>, ass-naked</w:t>
            </w:r>
          </w:p>
          <w:p w14:paraId="1EBC7E6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DD24F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EEF3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8BFDA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594F0F" w14:textId="0FBC1DE7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B3AC20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5958EA07" wp14:editId="4316FD2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" name="Picture 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A5BB8" w14:textId="415F5B99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46B0A9" w14:textId="2CDD0D91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Temperatures so cold your dick inverts into a vagina</w:t>
            </w:r>
          </w:p>
          <w:p w14:paraId="59F4239A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06AD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39F5B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934F02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AD30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F4C9A" w14:textId="375E41D4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D0E9247" w14:textId="77777777" w:rsidR="00193781" w:rsidRPr="00186A70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A27C556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58944" behindDoc="1" locked="0" layoutInCell="1" allowOverlap="1" wp14:anchorId="7A808674" wp14:editId="2FB3100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9" name="Picture 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9D8BF1" w14:textId="12CA6B3C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D361" w14:textId="4A85C916" w:rsidR="00193781" w:rsidRPr="00BB79C3" w:rsidRDefault="008F5029" w:rsidP="00193781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Dan McNamee choking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JW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Abe (twice!)</w:t>
            </w:r>
          </w:p>
          <w:p w14:paraId="65342EF1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F9B363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39CA8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7D9BA4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C8CEC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B166DB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F1D78" w14:textId="77777777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43487E" w14:textId="15E998FF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56896" behindDoc="1" locked="0" layoutInCell="1" allowOverlap="1" wp14:anchorId="6C0845A1" wp14:editId="109C12A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8" name="Picture 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41063A" w14:textId="62EF8882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42D0A26" w14:textId="4141D733" w:rsidR="00193781" w:rsidRPr="00BB79C3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93781" w14:paraId="040F2917" w14:textId="6553DFE4" w:rsidTr="008F5029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65960A" w14:textId="3AD52F46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Honors Chinese 4</w:t>
            </w:r>
          </w:p>
          <w:p w14:paraId="1F83701E" w14:textId="1070E0A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673185" w14:textId="72E3A6C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172D0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39F9A5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AEAA9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79265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BFD1D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E2B5FE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1FFC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5F0FFF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1FAA5B02" wp14:editId="65722B1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" name="Picture 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0B9E8C" w14:textId="18F5903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512AD" w14:textId="3D5E7473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Gary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Houk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Requesting to follow you</w:t>
            </w:r>
          </w:p>
          <w:p w14:paraId="0C7B339C" w14:textId="6D779021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1457D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A41C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A3B59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7386D1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7F6AF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B9C00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8B30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7680" behindDoc="1" locked="0" layoutInCell="1" allowOverlap="1" wp14:anchorId="490F7157" wp14:editId="707BFD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" name="Picture 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CE5A04" w14:textId="58C9996B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104AA8" w14:textId="577FFDDA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Solomon’s Tinder</w:t>
            </w:r>
          </w:p>
          <w:p w14:paraId="643A6843" w14:textId="2FBECAE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7ABD5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755AA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0CD6B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6EF7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E299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F1D1E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4CBA67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C20EB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77C1EC" w14:textId="77777777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48704" behindDoc="1" locked="0" layoutInCell="1" allowOverlap="1" wp14:anchorId="3B498BA2" wp14:editId="0F7E92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" name="Picture 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6057A5" w14:textId="66573999" w:rsidR="00193781" w:rsidRDefault="00193781" w:rsidP="00193781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114A" w14:textId="5C37C2B4" w:rsidR="00193781" w:rsidRPr="00BB79C3" w:rsidRDefault="008F5029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six poor souls who flew from Whitehorse to Vancouver with the class 2019</w:t>
            </w:r>
          </w:p>
          <w:p w14:paraId="510EEE9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E4053A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A94AE6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B48AC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FD6B7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CD0FE" w14:textId="77777777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50752" behindDoc="1" locked="0" layoutInCell="1" allowOverlap="1" wp14:anchorId="3DA22427" wp14:editId="2F3200F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0" name="Picture 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B2FF91" w14:textId="3FDA880D" w:rsidR="00193781" w:rsidRPr="00BB79C3" w:rsidRDefault="00193781" w:rsidP="00193781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A9D5400" w14:textId="2F0C0D40" w:rsidR="008F5029" w:rsidRDefault="008F5029"/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F5029" w14:paraId="0EDD424F" w14:textId="77777777" w:rsidTr="008F5029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978CB3" w14:textId="7C47365C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Where Blair went</w:t>
            </w:r>
          </w:p>
          <w:p w14:paraId="52FD6035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38980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FDAC4F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82126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AC8F76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887D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04B7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6C5147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76CEFC" w14:textId="77777777" w:rsidR="008F5029" w:rsidRPr="00186A70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3EF6A3F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0992" behindDoc="1" locked="0" layoutInCell="1" allowOverlap="1" wp14:anchorId="259F5D08" wp14:editId="6DC0C19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6" name="Picture 8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CBBE6B" w14:textId="77777777" w:rsidR="008F5029" w:rsidRPr="00D608C1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3A9BCD" w14:textId="64B3164D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Scott McDougal’s burly biceps</w:t>
            </w:r>
          </w:p>
          <w:p w14:paraId="456B694E" w14:textId="44B3AD4D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0C4641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2F9D6" w14:textId="77777777" w:rsidR="00733FBD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77CB8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C7115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F22681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BBF728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05A0A3" w14:textId="77777777" w:rsidR="008F5029" w:rsidRPr="00186A70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F03E4A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16CF94DA" wp14:editId="348E1E5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7" name="Picture 8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929C1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DC78050" w14:textId="2ACDDB56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Guy Burg emerging barefoot from the woods with protein powder</w:t>
            </w:r>
          </w:p>
          <w:p w14:paraId="59923E2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68184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7D35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F3033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CE9286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D7CDBD" w14:textId="77777777" w:rsidR="008F5029" w:rsidRPr="00186A70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2FC81D5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4B2E39A8" wp14:editId="4766C44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8" name="Picture 8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0DAEB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1A6C" w14:textId="42FD63F3" w:rsidR="008F5029" w:rsidRDefault="00733FBD" w:rsidP="008F5029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tag-teamed by David and Claire</w:t>
            </w:r>
          </w:p>
          <w:p w14:paraId="0DF02949" w14:textId="77777777" w:rsidR="00733FBD" w:rsidRPr="00BB79C3" w:rsidRDefault="00733FBD" w:rsidP="008F5029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035695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1D788F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A6C51D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E4C818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DD2367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A3E25D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2FC940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0487051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67136" behindDoc="1" locked="0" layoutInCell="1" allowOverlap="1" wp14:anchorId="4C841D33" wp14:editId="036105B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9" name="Picture 8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9CBFD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0E3666D" w14:textId="77777777" w:rsidR="008F5029" w:rsidRPr="00BB79C3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F5029" w14:paraId="50534588" w14:textId="77777777" w:rsidTr="008F5029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2F4BF8" w14:textId="4C0711A8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Martin’s god-fearing ways getting in the way of fun</w:t>
            </w:r>
          </w:p>
          <w:p w14:paraId="5B82361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63129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CDD23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06AF9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B40B9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3EBF45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3C672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4EEA2A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3040" behindDoc="1" locked="0" layoutInCell="1" allowOverlap="1" wp14:anchorId="3C2535AA" wp14:editId="7A88A21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0" name="Picture 9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7A0561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2D35F4" w14:textId="3B4867B1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Taking a fat edible and having to leave the Yukon trip</w:t>
            </w:r>
          </w:p>
          <w:p w14:paraId="607B91B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918BD7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EB510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64E75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0B440D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3E8BF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BE95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8325B1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66BEEBF9" wp14:editId="456FA27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1" name="Picture 9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49B98A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45FAC7D" w14:textId="0A63AC18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 lives created.</w:t>
            </w:r>
          </w:p>
          <w:p w14:paraId="25690A95" w14:textId="6D609984" w:rsidR="008F5029" w:rsidRDefault="00733FBD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 lives lost.</w:t>
            </w:r>
          </w:p>
          <w:p w14:paraId="49C7C16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5487D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CAFC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21441B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3EAA94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2E9D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711973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EA036E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9264B5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65088" behindDoc="1" locked="0" layoutInCell="1" allowOverlap="1" wp14:anchorId="66B8CED3" wp14:editId="5AE370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2" name="Picture 9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2E541C" w14:textId="77777777" w:rsidR="008F5029" w:rsidRDefault="008F5029" w:rsidP="008F5029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A6A4" w14:textId="0E3BEF94" w:rsidR="008F5029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Lives created.</w:t>
            </w:r>
          </w:p>
          <w:p w14:paraId="2C62B4EB" w14:textId="61C35F08" w:rsidR="00733FBD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219092" w14:textId="65B402A2" w:rsidR="00733FBD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D5F9A3" w14:textId="3CD6B490" w:rsidR="00733FBD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D9C3B2" w14:textId="77777777" w:rsidR="00733FBD" w:rsidRPr="00BB79C3" w:rsidRDefault="00733FBD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EADB4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EAC135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300E4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462796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9699B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5170D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66112" behindDoc="1" locked="0" layoutInCell="1" allowOverlap="1" wp14:anchorId="626B8E36" wp14:editId="533BA5B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3" name="Picture 9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525351" w14:textId="77777777" w:rsidR="008F5029" w:rsidRPr="00BB79C3" w:rsidRDefault="008F5029" w:rsidP="008F5029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F7BEBC2" w14:textId="61A674C7" w:rsidR="008F5029" w:rsidRDefault="008F5029">
      <w:r>
        <w:br w:type="page"/>
      </w:r>
    </w:p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33FBD" w:rsidRPr="00BB79C3" w14:paraId="79DADD5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1A3070" w14:textId="1F87BC28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Electric Teaching</w:t>
            </w:r>
          </w:p>
          <w:p w14:paraId="354A1E01" w14:textId="776DCD2C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515C2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C131D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A220B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CE8A0A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926EE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B4B85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1563F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268AE7" w14:textId="77777777" w:rsidR="00733FBD" w:rsidRPr="00186A70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9AB757E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1" locked="0" layoutInCell="1" allowOverlap="1" wp14:anchorId="2819348B" wp14:editId="6A017D8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" name="Picture 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C737BE" w14:textId="77777777" w:rsidR="00733FBD" w:rsidRPr="00D608C1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B24D1D" w14:textId="23757FA5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Esperanto</w:t>
            </w:r>
          </w:p>
          <w:p w14:paraId="6DAE997B" w14:textId="5E42FAE5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1F7898" w14:textId="29622C06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3F9CA0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452A3F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72B57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A946F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14414F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1A239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D3C139" w14:textId="77777777" w:rsidR="00733FBD" w:rsidRPr="00186A70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0A8AD7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5638A2DE" wp14:editId="55CCF2C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" name="Picture 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131DD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6BE398" w14:textId="1BE2364C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Onions</w:t>
            </w:r>
          </w:p>
          <w:p w14:paraId="5049B742" w14:textId="37083AEA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C8F7FA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07240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FEB46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5CB22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2B8C69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B676D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FA79D0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1FFAA0" w14:textId="77777777" w:rsidR="00733FBD" w:rsidRPr="00186A70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DEB2B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1" locked="0" layoutInCell="1" allowOverlap="1" wp14:anchorId="328B2EE9" wp14:editId="209380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" name="Picture 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7A706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78839" w14:textId="64234493" w:rsidR="00733FBD" w:rsidRPr="00BB79C3" w:rsidRDefault="00733FBD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Actually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signing up and paying for senior assassin</w:t>
            </w:r>
          </w:p>
          <w:p w14:paraId="7871B3E4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0F3314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276CD9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876780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9A427D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F57699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D3BD7A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018A864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72256" behindDoc="1" locked="0" layoutInCell="1" allowOverlap="1" wp14:anchorId="55AEEEA1" wp14:editId="330587B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" name="Picture 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00F193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84067CD" w14:textId="77777777" w:rsidR="00733FBD" w:rsidRPr="00BB79C3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33FBD" w:rsidRPr="00BB79C3" w14:paraId="04A4248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06E173" w14:textId="1616A48F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Seattle Academy of Arts and Crafts</w:t>
            </w:r>
          </w:p>
          <w:p w14:paraId="5603C77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77C5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39EF3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9B1A7A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5379B5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710837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5522B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2270C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4D13A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7633EFD6" wp14:editId="4184D0B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2" name="Picture 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F8B316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DFB184C" w14:textId="1986E6D2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Zach Evert’s dick</w:t>
            </w:r>
          </w:p>
          <w:p w14:paraId="6751B4AB" w14:textId="448CEEAB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CFB32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E01C7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B1AB12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CAC33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67187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2345E9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3DAEAB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62CAB5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773DE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5328" behindDoc="1" locked="0" layoutInCell="1" allowOverlap="1" wp14:anchorId="1F47CC95" wp14:editId="20802A4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" name="Picture 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F4FDF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62FE86B" w14:textId="42FE504E" w:rsidR="00733FBD" w:rsidRDefault="00733FBD" w:rsidP="00733FB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Phillips wearing anal beads for earrings</w:t>
            </w:r>
          </w:p>
          <w:p w14:paraId="34C3B138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72784D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464B5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4B86C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E3D814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E57719" w14:textId="77777777" w:rsidR="00733FBD" w:rsidRDefault="00733FBD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362108" w14:textId="454FCA04" w:rsidR="00733FBD" w:rsidRPr="00186A70" w:rsidRDefault="00733FBD" w:rsidP="00733FBD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186A70">
              <w:rPr>
                <w:rFonts w:ascii="Arial" w:hAnsi="Arial"/>
                <w:b/>
                <w:bCs/>
                <w:szCs w:val="32"/>
              </w:rPr>
              <w:t>-</w:t>
            </w:r>
            <w:r>
              <w:rPr>
                <w:rFonts w:ascii="Arial" w:hAnsi="Arial"/>
                <w:b/>
                <w:bCs/>
                <w:szCs w:val="32"/>
              </w:rPr>
              <w:t>H/CC</w:t>
            </w:r>
          </w:p>
          <w:p w14:paraId="109DEC9B" w14:textId="77777777" w:rsidR="00733FBD" w:rsidRDefault="00733FBD" w:rsidP="00733FB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1" locked="0" layoutInCell="1" allowOverlap="1" wp14:anchorId="0210C7AC" wp14:editId="4E158E1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" name="Picture 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68BFEF" w14:textId="158A9F5F" w:rsidR="00733FBD" w:rsidRDefault="00733FBD" w:rsidP="00733FB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7EAD1" w14:textId="22D4A240" w:rsidR="00733FBD" w:rsidRDefault="00D45760" w:rsidP="0063476D">
            <w:pPr>
              <w:pStyle w:val="TableContents"/>
              <w:ind w:left="249" w:right="207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10</w:t>
            </w:r>
            <w:r w:rsidRPr="00D45760">
              <w:rPr>
                <w:rFonts w:ascii="Arial" w:hAnsi="Arial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grade retreat</w:t>
            </w:r>
          </w:p>
          <w:p w14:paraId="1D6F3757" w14:textId="77777777" w:rsidR="00733FBD" w:rsidRDefault="00733FBD" w:rsidP="0063476D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5941AB" w14:textId="74391EE6" w:rsidR="00733FBD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35F54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186092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558181" w14:textId="3EDCB99D" w:rsidR="00733FBD" w:rsidRDefault="00733FBD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C98B03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5613CC" w14:textId="2588F49E" w:rsidR="00733FBD" w:rsidRPr="00D45760" w:rsidRDefault="00733FBD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8423C18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084D65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77376" behindDoc="1" locked="0" layoutInCell="1" allowOverlap="1" wp14:anchorId="56C7E7D3" wp14:editId="4E155CD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" name="Picture 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8DEC03" w14:textId="77777777" w:rsidR="00733FBD" w:rsidRPr="00BB79C3" w:rsidRDefault="00733FBD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021096F" w14:textId="77777777" w:rsidR="00940DF3" w:rsidRDefault="00940DF3" w:rsidP="00940DF3">
      <w:pPr>
        <w:pStyle w:val="Standard"/>
      </w:pPr>
    </w:p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4D14211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5889302" w14:textId="534E85E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Putting it in the wrong hole</w:t>
            </w:r>
          </w:p>
          <w:p w14:paraId="137CAC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F0102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CFC4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C0254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64051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232DF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695E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FB2470" w14:textId="01A54C53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-H</w:t>
            </w:r>
          </w:p>
          <w:p w14:paraId="0AB1A093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0688" behindDoc="1" locked="0" layoutInCell="1" allowOverlap="1" wp14:anchorId="0A4055E9" wp14:editId="612C78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8" name="Picture 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49A9B9" w14:textId="5B69F09B" w:rsidR="00D45760" w:rsidRPr="00D608C1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00E2C5" w14:textId="40AA710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Cabin 10</w:t>
            </w:r>
          </w:p>
          <w:p w14:paraId="65BFD94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085AC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8EB15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367A4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FCB7B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202EA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ABD58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2C643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F37F1F" w14:textId="3963BA9A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-AG</w:t>
            </w:r>
          </w:p>
          <w:p w14:paraId="6960692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2736" behindDoc="1" locked="0" layoutInCell="1" allowOverlap="1" wp14:anchorId="7CBCA861" wp14:editId="6C949C0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" name="Picture 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A5AE03" w14:textId="32AEF368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1119B0E" w14:textId="0983F34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on the Solarium</w:t>
            </w:r>
          </w:p>
          <w:p w14:paraId="26193E51" w14:textId="31787A8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0488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764C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6140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F59B8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CD9D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D1B4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6716FA3" w14:textId="6B825610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8D48D9D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4784" behindDoc="1" locked="0" layoutInCell="1" allowOverlap="1" wp14:anchorId="4F472E04" wp14:editId="78BD2C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" name="Picture 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0B119" w14:textId="3D49B23A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EB9E" w14:textId="01CA1D6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Shitty porn acting</w:t>
            </w:r>
          </w:p>
          <w:p w14:paraId="41D6B5C9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09D694" w14:textId="77777777" w:rsidR="00D45760" w:rsidRPr="00BB79C3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79BED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BE89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7E86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DBFD7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727E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E29DD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D1DB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BF8BCB5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83520" behindDoc="1" locked="0" layoutInCell="1" allowOverlap="1" wp14:anchorId="561D15A2" wp14:editId="34D3C78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" name="Picture 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6C487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523E4FB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502360B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453F47" w14:textId="61B833E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Slapping a SAAS teacher of your choice</w:t>
            </w:r>
          </w:p>
          <w:p w14:paraId="33993FD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31F12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FDD9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9F75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7CE5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76E9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FA546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53C6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3B9AAAE3" wp14:editId="379A915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" name="Picture 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A0E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8DB8C" w14:textId="09F7EEE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Bragging about your CRP</w:t>
            </w:r>
          </w:p>
          <w:p w14:paraId="079511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B6A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550FC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4C09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FD8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FB1EC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D8C1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542F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95BD0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1" locked="0" layoutInCell="1" allowOverlap="1" wp14:anchorId="3FC5BBE0" wp14:editId="1FC545F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" name="Picture 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1156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ABE14D2" w14:textId="4EB534AA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</w:t>
            </w:r>
          </w:p>
          <w:p w14:paraId="18B232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18E6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312EF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E42F0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DAD8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263F5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A15F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09D20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CBA8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181B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6E1AA491" wp14:editId="0F284E9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" name="Picture 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A9C6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19B7" w14:textId="09286ADC" w:rsidR="00D45760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 spilling the tea about his marital issues</w:t>
            </w:r>
          </w:p>
          <w:p w14:paraId="6E981E7C" w14:textId="77777777" w:rsidR="00D45760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D0890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259BA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D0FB8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4D79A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0C3D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54C6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718BB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88640" behindDoc="1" locked="0" layoutInCell="1" allowOverlap="1" wp14:anchorId="185B6001" wp14:editId="047ED0D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" name="Picture 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0B074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339573A" w14:textId="77777777" w:rsidR="00733FBD" w:rsidRDefault="00733FBD" w:rsidP="00733FBD"/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C9C1F23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36F21B6" w14:textId="4033098F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Marc Franco</w:t>
            </w:r>
          </w:p>
          <w:p w14:paraId="010290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6D12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6D26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70AB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DA83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DA956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35BD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0696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D04432" w14:textId="26324389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DD4EC9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06D416FC" wp14:editId="11826C0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" name="Picture 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85EA38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8776679" w14:textId="041AC26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Seattle Pride 2018</w:t>
            </w:r>
          </w:p>
          <w:p w14:paraId="57A2FAC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7CC2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441F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8924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3820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4191A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D7E2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5D406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7CD65C" w14:textId="51A5CD40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3855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8880" behindDoc="1" locked="0" layoutInCell="1" allowOverlap="1" wp14:anchorId="5377485F" wp14:editId="222039B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" name="Picture 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37AD2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1015A06" w14:textId="6463D71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exchange rate of Adderall to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7BE7419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CD0F0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68E6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2FAC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6BCF4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FBC4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9F66E5" w14:textId="2A004D26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3B61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899904" behindDoc="1" locked="0" layoutInCell="1" allowOverlap="1" wp14:anchorId="49529C63" wp14:editId="01464E5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" name="Picture 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DB38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4606E" w14:textId="0A89EF17" w:rsidR="00D45760" w:rsidRPr="00BB79C3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Political Science discussions with Dario</w:t>
            </w:r>
          </w:p>
          <w:p w14:paraId="71A4201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6F30A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A2F8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E95C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F5BD0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6284E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922C7A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CC0F687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896832" behindDoc="1" locked="0" layoutInCell="1" allowOverlap="1" wp14:anchorId="013756CA" wp14:editId="4309434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" name="Picture 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BE40FA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ACFAFE7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0B4C3D30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6362F9" w14:textId="368D78E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Fat Lady energy</w:t>
            </w:r>
          </w:p>
          <w:p w14:paraId="5432AEBA" w14:textId="3765E71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F4F2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D8BB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A1F84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BECD3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D419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58D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832E3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90E1B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31608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0928" behindDoc="1" locked="0" layoutInCell="1" allowOverlap="1" wp14:anchorId="55679DA0" wp14:editId="0316DAA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" name="Picture 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5237A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2EA6A3" w14:textId="6D749CF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Dan McNamee</w:t>
            </w:r>
          </w:p>
          <w:p w14:paraId="2DB6AE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B9D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3FD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683E9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372B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8FDA7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C80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A07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2E60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49DB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1952" behindDoc="1" locked="0" layoutInCell="1" allowOverlap="1" wp14:anchorId="1ECEA56A" wp14:editId="78AC933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9" name="Picture 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79E1C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D6A843" w14:textId="68F662AA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Jason Gough</w:t>
            </w:r>
          </w:p>
          <w:p w14:paraId="5E021B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5800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3C6F5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8859A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E4884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4DDEF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09B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FC073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ACEA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AFC1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0F97E525" wp14:editId="513E793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1" name="Picture 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14C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F70C" w14:textId="22E47A0D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Daddy Martin</w:t>
            </w:r>
          </w:p>
          <w:p w14:paraId="322B0A08" w14:textId="382CAF6C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5285E6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D4B8C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B7F89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C7FA8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E26EF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C90CB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F8DD4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4D099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5ACD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04000" behindDoc="1" locked="0" layoutInCell="1" allowOverlap="1" wp14:anchorId="64BCCC01" wp14:editId="39EB35D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2" name="Picture 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7381E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CC1B651" w14:textId="77777777" w:rsidR="00733FBD" w:rsidRPr="00733FBD" w:rsidRDefault="00733FBD" w:rsidP="00733FBD"/>
    <w:tbl>
      <w:tblPr>
        <w:tblW w:w="14400" w:type="dxa"/>
        <w:tblInd w:w="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16906A4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1FD7AF" w14:textId="4E8256C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Jill Beckerman</w:t>
            </w:r>
          </w:p>
          <w:p w14:paraId="1DA239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7F174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DA42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7EB15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68D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3E373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DA013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6E78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0F8DDA" w14:textId="7052811F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0C18E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016FFC49" wp14:editId="402E24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3" name="Picture 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942249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F439B7" w14:textId="139F653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Army Olsen</w:t>
            </w:r>
          </w:p>
          <w:p w14:paraId="7956EA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64E7F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231B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DC85B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027E4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3E1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E4BEC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779C7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BAD966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32F92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8096" behindDoc="1" locked="0" layoutInCell="1" allowOverlap="1" wp14:anchorId="452DEFBE" wp14:editId="0E532F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6" name="Picture 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8DBBA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6548D2" w14:textId="1B99AD7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Leo and Saylor’s on and off relationship</w:t>
            </w:r>
          </w:p>
          <w:p w14:paraId="71A116C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A74E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7C20E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08116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1104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B89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08F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AD3BC7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3DB17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85EAFC2" wp14:editId="538973D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57" name="Picture 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173FC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57241" w14:textId="6AD3BFB6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Missing the Yukon for anxiety</w:t>
            </w:r>
          </w:p>
          <w:p w14:paraId="586EA0C7" w14:textId="77777777" w:rsidR="00D45760" w:rsidRPr="00BB79C3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2D08B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B4644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77745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B754E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41AC5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7E425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C3627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A6244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06048" behindDoc="1" locked="0" layoutInCell="1" allowOverlap="1" wp14:anchorId="5B2E4BE2" wp14:editId="1A22073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0" name="Picture 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CBCEC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DC98216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3EE5656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D48CE13" w14:textId="6414D8C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Anxiety</w:t>
            </w:r>
          </w:p>
          <w:p w14:paraId="2D168A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DC0E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362E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16D3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B6C9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5DA93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30874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29DC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B1C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E013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0144" behindDoc="1" locked="0" layoutInCell="1" allowOverlap="1" wp14:anchorId="267B1129" wp14:editId="5A4E1F5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1" name="Picture 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4ECF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DBABA0" w14:textId="652E160C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140mg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of melatonin</w:t>
            </w:r>
          </w:p>
          <w:p w14:paraId="3410AB3E" w14:textId="7E863E0A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0701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53DD0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2854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D079D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DF270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E88C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58B4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744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E954F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02165250" wp14:editId="2D606F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5" name="Picture 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6E0FB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A84AAF" w14:textId="4801F6F3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Buying a pound of Sudafed in Ketchikan</w:t>
            </w:r>
          </w:p>
          <w:p w14:paraId="7D45DA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D9E3B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2969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58CD7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D027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79D3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C650D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7862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2192" behindDoc="1" locked="0" layoutInCell="1" allowOverlap="1" wp14:anchorId="67A344D1" wp14:editId="7D93EE4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6" name="Picture 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82FF7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EEB46" w14:textId="6E60BA11" w:rsidR="00D45760" w:rsidRDefault="00D45760" w:rsidP="00331A30">
            <w:pPr>
              <w:pStyle w:val="TableContents"/>
              <w:ind w:left="249" w:right="207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Nicotine withdrawals</w:t>
            </w:r>
          </w:p>
          <w:p w14:paraId="79E47FA5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01C504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9C2F0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C3FDE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F1285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A66BA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7BAC1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850B4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F5DD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13216" behindDoc="1" locked="0" layoutInCell="1" allowOverlap="1" wp14:anchorId="2F29DAC9" wp14:editId="73BB308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7" name="Picture 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90DFC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4AE6C919" w14:textId="77777777" w:rsidR="00733FBD" w:rsidRP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54EF1730" w14:textId="77777777" w:rsidTr="00D4576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DAFF305" w14:textId="706A594F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Dario shaving his head during the 10</w:t>
            </w:r>
            <w:r w:rsidRPr="00D45760">
              <w:rPr>
                <w:rFonts w:ascii="Arial" w:hAnsi="Arial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grade retreat</w:t>
            </w:r>
          </w:p>
          <w:p w14:paraId="620B082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443AB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CB4E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4CD8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D4BB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EBAF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378FDE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96EDF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6288" behindDoc="1" locked="0" layoutInCell="1" allowOverlap="1" wp14:anchorId="20B55767" wp14:editId="67E6BF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8" name="Picture 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343761" w14:textId="77777777" w:rsidR="00D45760" w:rsidRPr="00D608C1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23D80D9" w14:textId="2D279F91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Weed</w:t>
            </w:r>
          </w:p>
          <w:p w14:paraId="5C84BB01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6FBB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F379F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AD48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7B95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EE6CA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CB8DB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08D5A3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F8A97A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88A904D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7312" behindDoc="1" locked="0" layoutInCell="1" allowOverlap="1" wp14:anchorId="1A3AE9ED" wp14:editId="612CEB0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69" name="Picture 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CEB1DE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28A4799" w14:textId="555002FC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Blake Calvo’s tooth fetish</w:t>
            </w:r>
          </w:p>
          <w:p w14:paraId="4DE98A07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61196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7EBEB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C2610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0138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CA8D7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203A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729C9E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0EF44C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8336" behindDoc="1" locked="0" layoutInCell="1" allowOverlap="1" wp14:anchorId="13418C1E" wp14:editId="54A9183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0" name="Picture 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2E1EA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9D21" w14:textId="31ECA057" w:rsidR="00D45760" w:rsidRPr="00BB79C3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Writing a personal essay about erotic love</w:t>
            </w:r>
          </w:p>
          <w:p w14:paraId="21ABDB0C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FF2FF4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DF8040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480492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42F67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FB5E82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655DC4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CB1F6A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15264" behindDoc="1" locked="0" layoutInCell="1" allowOverlap="1" wp14:anchorId="7611D99A" wp14:editId="25D5E5E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1" name="Picture 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80FF0D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DC54B86" w14:textId="77777777" w:rsidR="00D45760" w:rsidRPr="00BB79C3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1EA4509D" w14:textId="77777777" w:rsidTr="00D4576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597F86" w14:textId="7A472FD4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Axel’s guitar</w:t>
            </w:r>
          </w:p>
          <w:p w14:paraId="4B7E37E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32AAD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D1273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D94CE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682C6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C809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5E6BB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577D3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6B54C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FA18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19360" behindDoc="1" locked="0" layoutInCell="1" allowOverlap="1" wp14:anchorId="19E28E0A" wp14:editId="236FE0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2" name="Picture 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03C03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EB1A98" w14:textId="799EE8AB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Actually</w:t>
            </w:r>
            <w:proofErr w:type="gram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going to a Varsity Girls Soccer game</w:t>
            </w:r>
          </w:p>
          <w:p w14:paraId="2068080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096B2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5FC8B9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4451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FB3BB3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2E32A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59BE15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DF2E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1" locked="0" layoutInCell="1" allowOverlap="1" wp14:anchorId="160100A0" wp14:editId="3F81C3D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73" name="Picture 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BBBE5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81DB5C" w14:textId="05E7D0EB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core values</w:t>
            </w:r>
          </w:p>
          <w:p w14:paraId="02C92468" w14:textId="29467DB2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0E398" w14:textId="0A37EE1A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B6118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8654F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56D02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E3ACD6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6A4FAE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7F9A0F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5FA34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9C850A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1408" behindDoc="1" locked="0" layoutInCell="1" allowOverlap="1" wp14:anchorId="70437834" wp14:editId="6767665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0" name="Picture 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A8BCE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729D8" w14:textId="1C69C434" w:rsidR="00D45760" w:rsidRDefault="00D45760" w:rsidP="00331A30">
            <w:pPr>
              <w:pStyle w:val="TableContents"/>
              <w:ind w:left="249" w:right="27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Gossip circles about people who didn’t go on the Yukon</w:t>
            </w:r>
          </w:p>
          <w:p w14:paraId="12CD1F42" w14:textId="77777777" w:rsidR="00D45760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34EE02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9BA40F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49E4C9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DAE6B6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D198FA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685E4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22432" behindDoc="1" locked="0" layoutInCell="1" allowOverlap="1" wp14:anchorId="04CCFBFC" wp14:editId="46EB9BC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1" name="Picture 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B31DB" w14:textId="77777777" w:rsidR="00D45760" w:rsidRPr="00BB79C3" w:rsidRDefault="00D45760" w:rsidP="00D4576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006F0E9" w14:textId="77777777" w:rsidR="00733FBD" w:rsidRP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4E901473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2B57442" w14:textId="186A3F7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Gassing teachers in the appreciation circle</w:t>
            </w:r>
          </w:p>
          <w:p w14:paraId="689D88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39BA5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AE04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F92A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E3D1D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51C3C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D1544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9A38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5504" behindDoc="1" locked="0" layoutInCell="1" allowOverlap="1" wp14:anchorId="2717C94A" wp14:editId="5691F41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2" name="Picture 8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66117B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441CE5" w14:textId="35B468FC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campfire so massive that it melts a hole in the Earth</w:t>
            </w:r>
          </w:p>
          <w:p w14:paraId="31155E6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D252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353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64E2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5706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2C3FB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F456B1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1" locked="0" layoutInCell="1" allowOverlap="1" wp14:anchorId="384D4EBA" wp14:editId="08D1F68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3" name="Picture 8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2A5BA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180063" w14:textId="141FA4F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student flexing their college acceptances</w:t>
            </w:r>
          </w:p>
          <w:p w14:paraId="29D3D6C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E3005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90A2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BBED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A47FF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CDBD6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8E92697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7A2B9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7552" behindDoc="1" locked="0" layoutInCell="1" allowOverlap="1" wp14:anchorId="79EBABC0" wp14:editId="6128D7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4" name="Picture 8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E8588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8D34" w14:textId="3D77607B" w:rsidR="00D45760" w:rsidRPr="00BB79C3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Taking a study hall to raise your GPA</w:t>
            </w:r>
          </w:p>
          <w:p w14:paraId="636DE825" w14:textId="27BD3244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3E1D8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6FAEA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8B327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D346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7181B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8AC31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6A3EB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CF5B126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24480" behindDoc="1" locked="0" layoutInCell="1" allowOverlap="1" wp14:anchorId="76E48D68" wp14:editId="3911B3C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5" name="Picture 8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9EC8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412C15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2781514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7B78130" w14:textId="1BD4E18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Phillip’s ponytail</w:t>
            </w:r>
          </w:p>
          <w:p w14:paraId="05E3F3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3294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3DE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E1C9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3CBF3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80E82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567F4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D929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CEB0B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8576" behindDoc="1" locked="0" layoutInCell="1" allowOverlap="1" wp14:anchorId="772AFA29" wp14:editId="46CBF66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4" name="Picture 9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5DEC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4758D9" w14:textId="053FA38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appreciation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circle</w:t>
            </w:r>
            <w:proofErr w:type="gramEnd"/>
          </w:p>
          <w:p w14:paraId="3A9AF3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284F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6CA35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365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958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8C75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83D9C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46AF4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BF775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29600" behindDoc="1" locked="0" layoutInCell="1" allowOverlap="1" wp14:anchorId="19B96D12" wp14:editId="799A0B3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5" name="Picture 9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52D73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F39A3B5" w14:textId="15D562A4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Cobb casually slipping in the fact he’s going to Stanford</w:t>
            </w:r>
          </w:p>
          <w:p w14:paraId="614A5B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B19E4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1197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DFB3B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FE4E7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4328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300B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0624" behindDoc="1" locked="0" layoutInCell="1" allowOverlap="1" wp14:anchorId="25AD990C" wp14:editId="0FD5274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6" name="Picture 9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9E61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07511" w14:textId="3DD2A66F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Colwell being 100% confident he’s going to USC</w:t>
            </w:r>
          </w:p>
          <w:p w14:paraId="6897FDB7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D4F1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FFF7A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CB9FE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C20E2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A6A31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CBCC4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6788B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31648" behindDoc="1" locked="0" layoutInCell="1" allowOverlap="1" wp14:anchorId="7F504799" wp14:editId="45D7A80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7" name="Picture 9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F5C48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00FDCF8" w14:textId="77777777" w:rsid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0751469D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E99A4D" w14:textId="1729F82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 game of liar’s dice so loud it awakens beasts from their thousand-year slumbers</w:t>
            </w:r>
          </w:p>
          <w:p w14:paraId="0ED1304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0BA4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D66F8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80BF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4E7CCC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16785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4720" behindDoc="1" locked="0" layoutInCell="1" allowOverlap="1" wp14:anchorId="2B2E4D77" wp14:editId="2A5EA1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8" name="Picture 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12D64E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B43332" w14:textId="199787E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Gender-Neutral pronouns</w:t>
            </w:r>
          </w:p>
          <w:p w14:paraId="6545F445" w14:textId="47B8FA3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64198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1CDC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399FD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513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1C71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0A4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C1798C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360995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5744" behindDoc="1" locked="0" layoutInCell="1" allowOverlap="1" wp14:anchorId="0B5A181D" wp14:editId="1A5BBF1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9" name="Picture 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E89D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E05CF1" w14:textId="6E92B5D2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strong independent woman</w:t>
            </w:r>
          </w:p>
          <w:p w14:paraId="0D561C3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5A69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925A4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9DBF6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C42D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08EC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736A0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B72133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81842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6768" behindDoc="1" locked="0" layoutInCell="1" allowOverlap="1" wp14:anchorId="4CBDC14C" wp14:editId="26AD5D7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0" name="Picture 1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B6E7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BC28" w14:textId="5B7A29BC" w:rsidR="00D45760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Anders getting his ear pierced with a safety pin</w:t>
            </w:r>
          </w:p>
          <w:p w14:paraId="45EF469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74C71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6468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CB561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B3B0E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95D53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20CC1D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8432C0F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33696" behindDoc="1" locked="0" layoutInCell="1" allowOverlap="1" wp14:anchorId="63E6BA46" wp14:editId="258503C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1" name="Picture 1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FE05C7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3308453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263DC7F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0E9C12" w14:textId="4E667404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Tycho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Clawhe</w:t>
            </w:r>
            <w:proofErr w:type="spellEnd"/>
          </w:p>
          <w:p w14:paraId="4B7D9F3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8650B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D3E8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9DC8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CEF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E878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5327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18AC1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5DCDB5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2A95598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2912" behindDoc="1" locked="0" layoutInCell="1" allowOverlap="1" wp14:anchorId="296FAA88" wp14:editId="3BEDFA1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6" name="Picture 1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823999" w14:textId="154594F1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E85C47" w14:textId="7274B8A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Leo mooning the Aurora Borealis</w:t>
            </w:r>
          </w:p>
          <w:p w14:paraId="7628E46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CE86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DA2B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86D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0056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4EC8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22EE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1B0D2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D46D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8816" behindDoc="1" locked="0" layoutInCell="1" allowOverlap="1" wp14:anchorId="776999CD" wp14:editId="293E338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3" name="Picture 1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73196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AA1DE20" w14:textId="40791DAF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Martin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hucking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shoes over the balcony</w:t>
            </w:r>
          </w:p>
          <w:p w14:paraId="0174935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D378C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CDF7A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A2E82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1379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AEDD1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64CCD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1430C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39840" behindDoc="1" locked="0" layoutInCell="1" allowOverlap="1" wp14:anchorId="524B84CE" wp14:editId="3632A69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4" name="Picture 1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9EEFE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07BC" w14:textId="15AB62F6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 intentionally starting conflict</w:t>
            </w:r>
          </w:p>
          <w:p w14:paraId="6B002D9D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4389D4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0B79F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529414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07A892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DAB2B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061F5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ED544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7E5F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40864" behindDoc="1" locked="0" layoutInCell="1" allowOverlap="1" wp14:anchorId="502E64FF" wp14:editId="1EE5589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5" name="Picture 1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CD0B7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07960CE" w14:textId="77777777" w:rsid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3491E29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2C96AC" w14:textId="2891B2E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A history class taught by Brooks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Hopp</w:t>
            </w:r>
            <w:proofErr w:type="spellEnd"/>
          </w:p>
          <w:p w14:paraId="78882565" w14:textId="1A0F94B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9289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9D14C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3418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931AE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7CE17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E29D99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CC4CAB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4FAA000F" wp14:editId="47D128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7" name="Picture 1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A21ABD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E87DFB" w14:textId="47BF8C8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world peace game</w:t>
            </w:r>
          </w:p>
          <w:p w14:paraId="5735DE4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9DFA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AC5C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5617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BF442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A79F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A1EF2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612EF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52CA1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7008" behindDoc="1" locked="0" layoutInCell="1" allowOverlap="1" wp14:anchorId="3E0B834D" wp14:editId="5AB901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8" name="Picture 1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1FA0E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6DBCBB" w14:textId="782780B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Zoe Miller talking about Lazy Town</w:t>
            </w:r>
          </w:p>
          <w:p w14:paraId="45EE05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53E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52BB3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4AE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14CF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735F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F098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DFE0325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CB80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8032" behindDoc="1" locked="0" layoutInCell="1" allowOverlap="1" wp14:anchorId="06862336" wp14:editId="630182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9" name="Picture 1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1260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4710" w14:textId="29D47A0B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Smoking “herbs” on </w:t>
            </w:r>
            <w:r w:rsidR="00331A30">
              <w:rPr>
                <w:rFonts w:ascii="Arial" w:hAnsi="Arial"/>
                <w:b/>
                <w:bCs/>
                <w:sz w:val="32"/>
                <w:szCs w:val="32"/>
              </w:rPr>
              <w:t>the</w:t>
            </w: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retreat</w:t>
            </w:r>
          </w:p>
          <w:p w14:paraId="29657FFF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114C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688E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E0C3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C8343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88C4D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F4BDF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29176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73C6BA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44960" behindDoc="1" locked="0" layoutInCell="1" allowOverlap="1" wp14:anchorId="4BE5C485" wp14:editId="48B0FFD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0" name="Picture 1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B8E2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5A98466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1EB98EDA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716F453" w14:textId="3D5EC0D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Ice Camp</w:t>
            </w:r>
          </w:p>
          <w:p w14:paraId="16A7B71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26F9B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7BD7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3BACF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66239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703EB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2374D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5F4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5C76F" w14:textId="69B7CA20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D80C1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2128" behindDoc="1" locked="0" layoutInCell="1" allowOverlap="1" wp14:anchorId="495335DE" wp14:editId="184654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1" name="Picture 1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7C926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C28EFF" w14:textId="11DE262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Concussing yourself on a frozen lake</w:t>
            </w:r>
          </w:p>
          <w:p w14:paraId="47F4A9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08037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79CED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00C3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8C03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2D1A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32AF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861FB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49056" behindDoc="1" locked="0" layoutInCell="1" allowOverlap="1" wp14:anchorId="5D34C251" wp14:editId="4C0F7C6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2" name="Picture 1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7BD2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3719E4" w14:textId="38B230A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Will and Moriah’s PDA</w:t>
            </w:r>
          </w:p>
          <w:p w14:paraId="270190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E9046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A2B8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447A3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105A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6723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CA12E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434E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17375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09259475" wp14:editId="01BCEFB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3" name="Picture 1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B3224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F80D" w14:textId="06088774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Martin’s mandatory meal skits</w:t>
            </w:r>
          </w:p>
          <w:p w14:paraId="5F79B56E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322B54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B524B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E22D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CAD2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ABEA5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48F8E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81505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F5048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51104" behindDoc="1" locked="0" layoutInCell="1" allowOverlap="1" wp14:anchorId="48454DEB" wp14:editId="25CB15A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4" name="Picture 1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BCB6B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15FC3B6" w14:textId="77777777" w:rsidR="00733FBD" w:rsidRDefault="00733FBD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1B8CC74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E965518" w14:textId="2A52B201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Being surprised Ezra got into USC</w:t>
            </w:r>
          </w:p>
          <w:p w14:paraId="384B395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353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15F5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74EE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EB9C4B" w14:textId="4183A2B6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05EB7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D7DB2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FEAB26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F8BE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5200" behindDoc="1" locked="0" layoutInCell="1" allowOverlap="1" wp14:anchorId="498BF19A" wp14:editId="18C07CD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1" name="Picture 1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A2AC10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3205796" w14:textId="4479022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“condensation” on Moriah’s car at lunch</w:t>
            </w:r>
          </w:p>
          <w:p w14:paraId="2ACCCE4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12BA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8CCD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C126D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FBE47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790D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FBDD52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766777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6224" behindDoc="1" locked="0" layoutInCell="1" allowOverlap="1" wp14:anchorId="2B80EAAA" wp14:editId="0BB750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2" name="Picture 1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02FB6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774CDE0" w14:textId="2C525252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Creating Drama</w:t>
            </w:r>
          </w:p>
          <w:p w14:paraId="6CA3708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F7902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61C1B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5187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2B44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8A07B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57CD9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77750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D1319E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69791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7248" behindDoc="1" locked="0" layoutInCell="1" allowOverlap="1" wp14:anchorId="12A96846" wp14:editId="081211C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3" name="Picture 1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57BA4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1BD8" w14:textId="19B66AE8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Chandra Wu</w:t>
            </w:r>
          </w:p>
          <w:p w14:paraId="063015EF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431698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698F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7FE9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1F018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89AE7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70E0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30E9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B4B403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6AD785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54176" behindDoc="1" locked="0" layoutInCell="1" allowOverlap="1" wp14:anchorId="38410305" wp14:editId="311D96B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4" name="Picture 1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DAC9A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177F32D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00D01395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886672" w14:textId="0F839785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Asher’s hair</w:t>
            </w:r>
          </w:p>
          <w:p w14:paraId="50CED0E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0C4D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FC82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2C7DD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E42D5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AB6D9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97384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57E00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394DEB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F6F1C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61344" behindDoc="1" locked="0" layoutInCell="1" allowOverlap="1" wp14:anchorId="572C5B73" wp14:editId="5BBD2A9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5" name="Picture 1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968C6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944B37" w14:textId="6CA2888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Zachariah’s</w:t>
            </w:r>
          </w:p>
          <w:p w14:paraId="1A593EFD" w14:textId="6CD22BE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C0FE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65E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46D9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20D7D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0523C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3B615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130A3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7BF3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CBB4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8272" behindDoc="1" locked="0" layoutInCell="1" allowOverlap="1" wp14:anchorId="031888BA" wp14:editId="5F420A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6" name="Picture 1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E8667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465CF4E" w14:textId="07BA6A32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CRP</w:t>
            </w:r>
          </w:p>
          <w:p w14:paraId="1588BF7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C322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14B5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81449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30D9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0688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9D417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E66D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044C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FC70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038D72EA" wp14:editId="647E2A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179070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7" name="Picture 1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7A073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89D3" w14:textId="555F5C94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Danny Scherzer</w:t>
            </w:r>
          </w:p>
          <w:p w14:paraId="466F86A3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D83540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7FB623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7B270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95B20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DB990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89626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90D53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51A4D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2D5C2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60320" behindDoc="1" locked="0" layoutInCell="1" allowOverlap="1" wp14:anchorId="57264417" wp14:editId="720F047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8" name="Picture 1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4A5F8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8228BC6" w14:textId="011A6BF0" w:rsidR="00D45760" w:rsidRDefault="00D45760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0BBD8325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23210A" w14:textId="141EC93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Fucking on the Puget Prairie</w:t>
            </w:r>
          </w:p>
          <w:p w14:paraId="60B769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68900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69527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CE8C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CA324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F8480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F10E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F68026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A9F05E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2608" behindDoc="1" locked="0" layoutInCell="1" allowOverlap="1" wp14:anchorId="763AA8D7" wp14:editId="436C3E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7" name="Picture 1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A8D2BD" w14:textId="31B13493" w:rsidR="00D45760" w:rsidRPr="00D608C1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7A966C4" w14:textId="72DBEC1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Lewd dancing in the Jaffe room</w:t>
            </w:r>
          </w:p>
          <w:p w14:paraId="79FD467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D8395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1C3A5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F6C1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DC19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8310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6E4A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8DA8D6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092D95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4656" behindDoc="1" locked="0" layoutInCell="1" allowOverlap="1" wp14:anchorId="27F10822" wp14:editId="64D1CA0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8" name="Picture 1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803580" w14:textId="1CA95A11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B13B5A" w14:textId="194C43F4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Juuling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in the gender-neutral bathroom</w:t>
            </w:r>
          </w:p>
          <w:p w14:paraId="123EB0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AEE8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D62F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79B6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62FA9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3485F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F7E6F2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C63B2CC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6704" behindDoc="1" locked="0" layoutInCell="1" allowOverlap="1" wp14:anchorId="5DBDC621" wp14:editId="5466D18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9" name="Picture 1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98E5BC" w14:textId="77CF10A0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FAB8" w14:textId="2C3062F6" w:rsidR="00D45760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“Cuddling” in the same sleeping bag</w:t>
            </w:r>
          </w:p>
          <w:p w14:paraId="25E84A60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79FD2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F15E1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B3768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D7726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CFDA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C1C3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C3C320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021653C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63392" behindDoc="1" locked="0" layoutInCell="1" allowOverlap="1" wp14:anchorId="4D715B77" wp14:editId="10CEB9E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2" name="Picture 1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359AFD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F87E734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0A93C713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16F812" w14:textId="134687C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school police officers</w:t>
            </w:r>
          </w:p>
          <w:p w14:paraId="3A37803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3D9BB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CCE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CA60B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DB7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AF4E7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610B0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C4ADC6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94B7CD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78752" behindDoc="1" locked="0" layoutInCell="1" allowOverlap="1" wp14:anchorId="714044B4" wp14:editId="49989EC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0" name="Picture 1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21F051" w14:textId="10002962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0D520F" w14:textId="0F8A4C8E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Smoking crack</w:t>
            </w:r>
          </w:p>
          <w:p w14:paraId="6B11BB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61639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3611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49B16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27200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043FC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1069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9CC4D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D30ABE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34FC15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0800" behindDoc="1" locked="0" layoutInCell="1" allowOverlap="1" wp14:anchorId="3C09629E" wp14:editId="4F1920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1" name="Picture 1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8E23DD" w14:textId="45B7ECEF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31923E1" w14:textId="523B65CD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Stripping for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5682628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09BAB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4BEB4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8CACA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C8313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443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74142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9621F9" w14:textId="77777777" w:rsidR="00D45760" w:rsidRPr="00186A70" w:rsidRDefault="00D45760" w:rsidP="00D4576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0A21790" w14:textId="77777777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2848" behindDoc="1" locked="0" layoutInCell="1" allowOverlap="1" wp14:anchorId="0419A683" wp14:editId="671595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2" name="Picture 1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47C12D" w14:textId="056EBB72" w:rsidR="00D45760" w:rsidRDefault="00D45760" w:rsidP="00D4576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F8B2E" w14:textId="3D1AFB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People pretending they’re friends on the Yukon</w:t>
            </w:r>
          </w:p>
          <w:p w14:paraId="4F2DEA5B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B3B4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EEDFC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0B90D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1315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8EEC9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80F3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0D669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69536" behindDoc="1" locked="0" layoutInCell="1" allowOverlap="1" wp14:anchorId="7565E914" wp14:editId="61AB895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46" name="Picture 1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2550A6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DAB9294" w14:textId="77777777" w:rsidR="00D45760" w:rsidRDefault="00D45760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3F57C3C4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E63477" w14:textId="7ED3E20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The Arts Center Basement</w:t>
            </w:r>
          </w:p>
          <w:p w14:paraId="397782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5072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4FF7A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DB7F2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A9E6B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3E0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D6E3A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7E47F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7358E6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5920" behindDoc="1" locked="0" layoutInCell="1" allowOverlap="1" wp14:anchorId="1547E36E" wp14:editId="01ECA57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3" name="Picture 1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A54DC7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CA599E5" w14:textId="2EEDC9E9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Cheryll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Hidalgo</w:t>
            </w:r>
          </w:p>
          <w:p w14:paraId="7367AD0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0DAE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E942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B06D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29C1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B998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AD316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4CE4B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EFA92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63856F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6944" behindDoc="1" locked="0" layoutInCell="1" allowOverlap="1" wp14:anchorId="6E948A0A" wp14:editId="53808A3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4" name="Picture 1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6D24D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82BF1AD" w14:textId="28B08530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Capitol Hill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Tobaco</w:t>
            </w:r>
            <w:proofErr w:type="spellEnd"/>
          </w:p>
          <w:p w14:paraId="16F25D07" w14:textId="6AE7A02B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F88E8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E346F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25AE9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A7E0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621B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C86C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D40D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CAD9A2D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B0085E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87968" behindDoc="1" locked="0" layoutInCell="1" allowOverlap="1" wp14:anchorId="0544003C" wp14:editId="1CC9A88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5" name="Picture 1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1E4C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E8DE" w14:textId="529951F4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Rob Phillips</w:t>
            </w:r>
          </w:p>
          <w:p w14:paraId="5EE9E198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A72DA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D4E5B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7E8DFA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19958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8915A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0FC24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D73F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759CF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13CDAE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84896" behindDoc="1" locked="0" layoutInCell="1" allowOverlap="1" wp14:anchorId="7F524B3B" wp14:editId="131D05A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6" name="Picture 1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6622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3B0591F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3057042C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FE175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school police officers</w:t>
            </w:r>
          </w:p>
          <w:p w14:paraId="42D11B2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A63E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A7877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056F8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951CF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85C23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77B9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030D1A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21A6F1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0016" behindDoc="1" locked="0" layoutInCell="1" allowOverlap="1" wp14:anchorId="5B6DBA3E" wp14:editId="1B8EC4A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7" name="Picture 1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3CA1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70D02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Smoking crack</w:t>
            </w:r>
          </w:p>
          <w:p w14:paraId="292B14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B426A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B9AE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B164D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770B7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FF88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33FA5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18593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244D74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1BBC423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1040" behindDoc="1" locked="0" layoutInCell="1" allowOverlap="1" wp14:anchorId="4F1BE6C1" wp14:editId="7C7066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8" name="Picture 1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61BF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ABAB9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Stripping for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Pods</w:t>
            </w:r>
          </w:p>
          <w:p w14:paraId="20E2D06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6174E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F97D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00001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08A6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99C09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7D7B4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EE3AC3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75135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1" locked="0" layoutInCell="1" allowOverlap="1" wp14:anchorId="7F064A24" wp14:editId="2F574B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59" name="Picture 1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90FB0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5C3D" w14:textId="7D7C37AC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Ethan Gold</w:t>
            </w:r>
          </w:p>
          <w:p w14:paraId="2170ACC9" w14:textId="7AA152B0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E2892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B141D6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3798F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5288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21B915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C6513D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277F9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72D1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A4FC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88992" behindDoc="1" locked="0" layoutInCell="1" allowOverlap="1" wp14:anchorId="42EBE02E" wp14:editId="6E040E9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0" name="Picture 1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47A5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28E1DCF" w14:textId="4FC4FE69" w:rsidR="00D45760" w:rsidRDefault="00D45760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45760" w:rsidRPr="00BB79C3" w14:paraId="67ACA49B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5E42438" w14:textId="54707FCF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Gayle Pearl</w:t>
            </w:r>
          </w:p>
          <w:p w14:paraId="7AE410B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4E51B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A2678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6A4B6F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DCAD4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F143DB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4FD1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2DBDE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DB5ECB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1D0991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5136" behindDoc="1" locked="0" layoutInCell="1" allowOverlap="1" wp14:anchorId="67CF7DE4" wp14:editId="1E1D840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1" name="Picture 1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8CFCCF" w14:textId="77777777" w:rsidR="00D45760" w:rsidRPr="00D608C1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CB9706" w14:textId="19F1C316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Being Rich</w:t>
            </w:r>
          </w:p>
          <w:p w14:paraId="566D848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82874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8CDD9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E2DD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D27E1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BBCB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C30D6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E5CAE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A52F39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A115F7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6160" behindDoc="1" locked="0" layoutInCell="1" allowOverlap="1" wp14:anchorId="6D5DA440" wp14:editId="3C732A8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2" name="Picture 1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89510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9F6FEF8" w14:textId="0B17AC56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Daddy’s Money</w:t>
            </w:r>
          </w:p>
          <w:p w14:paraId="53A0401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8987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8CDCDA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15AB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019E7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29AE8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191C5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61821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1C8544A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D5693F9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7184" behindDoc="1" locked="0" layoutInCell="1" allowOverlap="1" wp14:anchorId="29345471" wp14:editId="5798382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3" name="Picture 1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77700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163E" w14:textId="50B0B6B3" w:rsidR="00D45760" w:rsidRDefault="00D45760" w:rsidP="00D4576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Mackie, Saylor, and Leo</w:t>
            </w:r>
          </w:p>
          <w:p w14:paraId="7C5517CB" w14:textId="77777777" w:rsidR="00D45760" w:rsidRDefault="00D45760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7ECDB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A5DE6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5142B3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78927C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98878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2F4E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CAB6C8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D30793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94112" behindDoc="1" locked="0" layoutInCell="1" allowOverlap="1" wp14:anchorId="05AE5C54" wp14:editId="0D18AC2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4" name="Picture 1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D661F9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E7989EB" w14:textId="77777777" w:rsidR="00D45760" w:rsidRPr="00BB79C3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45760" w:rsidRPr="00BB79C3" w14:paraId="4C014561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33BCE7" w14:textId="0C53D108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Learning about Michael Jackson in Gerald’s music history class</w:t>
            </w:r>
          </w:p>
          <w:p w14:paraId="0CE2C7A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234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71FC8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F5A8A2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531E6C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311B1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58A81E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999232" behindDoc="1" locked="0" layoutInCell="1" allowOverlap="1" wp14:anchorId="069213E4" wp14:editId="2D11C7A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5" name="Picture 1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A64326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61B1EE3" w14:textId="6C9AA5E9" w:rsidR="00D45760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Closeted Republicans</w:t>
            </w:r>
          </w:p>
          <w:p w14:paraId="397CD3E4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D99B1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04D60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452B4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9AF12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2155C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E3B3F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7CD9D0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7BCBF6D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0256" behindDoc="1" locked="0" layoutInCell="1" allowOverlap="1" wp14:anchorId="1E242F00" wp14:editId="6D2BDFB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6" name="Picture 1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08A1A5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2E2A1C" w14:textId="061BADBE" w:rsidR="00D45760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Failure</w:t>
            </w:r>
          </w:p>
          <w:p w14:paraId="6EE4F40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22EB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9610D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101DE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5924E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E98C0E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EE2A1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3929E8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986F2" w14:textId="77777777" w:rsidR="00D45760" w:rsidRPr="00186A70" w:rsidRDefault="00D45760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48AA757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1280" behindDoc="1" locked="0" layoutInCell="1" allowOverlap="1" wp14:anchorId="4732BC69" wp14:editId="0072D9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7" name="Picture 1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427BA3" w14:textId="77777777" w:rsidR="00D45760" w:rsidRDefault="00D45760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4BBD4" w14:textId="50FE3907" w:rsidR="00D45760" w:rsidRDefault="001A3F05" w:rsidP="00D4576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Tyler Cordy</w:t>
            </w:r>
          </w:p>
          <w:p w14:paraId="38E67115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8D0DE3" w14:textId="77777777" w:rsidR="00D45760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5AC6C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89CB17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410DBF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B90A71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2516B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8A2A79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8C2B10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998208" behindDoc="1" locked="0" layoutInCell="1" allowOverlap="1" wp14:anchorId="511DE02F" wp14:editId="022E5B8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8" name="Picture 1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5CED1E" w14:textId="77777777" w:rsidR="00D45760" w:rsidRPr="00BB79C3" w:rsidRDefault="00D45760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360DBFC" w14:textId="77777777" w:rsidR="00D45760" w:rsidRDefault="00D45760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13BF17E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16751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“Theatre” </w:t>
            </w:r>
          </w:p>
          <w:p w14:paraId="16D3A7F5" w14:textId="13C0401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-Rick Dupree</w:t>
            </w:r>
          </w:p>
          <w:p w14:paraId="50DF30D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61122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233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8019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4C66C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8D09A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B7726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ADB311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BBB432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4352" behindDoc="1" locked="0" layoutInCell="1" allowOverlap="1" wp14:anchorId="590BE008" wp14:editId="379E875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69" name="Picture 1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0B2C6B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B3E023" w14:textId="7D4AB10B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KC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Helmeid</w:t>
            </w:r>
            <w:proofErr w:type="spellEnd"/>
          </w:p>
          <w:p w14:paraId="74AA5B5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7EA3B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5AB9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8574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B9C2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6FEAF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9571E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3E730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D05094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2B0009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5376" behindDoc="1" locked="0" layoutInCell="1" allowOverlap="1" wp14:anchorId="57BB1F26" wp14:editId="40A6C90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0" name="Picture 1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13EEA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B88837" w14:textId="0CB0ADF3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Gary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Houk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Jessa</w:t>
            </w:r>
          </w:p>
          <w:p w14:paraId="5FDB14D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BBB76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78AE5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4D5B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4770F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C6C46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68534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4F40F9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137C989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6400" behindDoc="1" locked="0" layoutInCell="1" allowOverlap="1" wp14:anchorId="597ACB50" wp14:editId="56D697A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1" name="Picture 1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F7276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9ED8" w14:textId="7079D80E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Brooks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Hopp</w:t>
            </w:r>
            <w:proofErr w:type="spellEnd"/>
          </w:p>
          <w:p w14:paraId="0D629437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CAB648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BFE51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C368DD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A95C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1465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A551C5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3EF9A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CB56A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C8885D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03328" behindDoc="1" locked="0" layoutInCell="1" allowOverlap="1" wp14:anchorId="0183AD9F" wp14:editId="33A84DB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2" name="Picture 1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241E2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EA53A6C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0D7EEB0C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505BF02" w14:textId="6C73B2FC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Having an Orgy in the clear room</w:t>
            </w:r>
          </w:p>
          <w:p w14:paraId="2DA66941" w14:textId="6420B841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49870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7D766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33727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BAB8B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4CFF8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F3969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E5E432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F701FD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8448" behindDoc="1" locked="0" layoutInCell="1" allowOverlap="1" wp14:anchorId="5ABAD5C6" wp14:editId="4CA8064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3" name="Picture 1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8348F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471EC6" w14:textId="0C738C65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Andrezej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Aidan’s rough intercourse</w:t>
            </w:r>
          </w:p>
          <w:p w14:paraId="037458B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7D171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B8B5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CAAF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46DDC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B8042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83F740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5B13D2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09472" behindDoc="1" locked="0" layoutInCell="1" allowOverlap="1" wp14:anchorId="65059ED1" wp14:editId="23AAADA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4" name="Picture 1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84A29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A5F54E0" w14:textId="61DFC2D1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Fred Strong</w:t>
            </w:r>
          </w:p>
          <w:p w14:paraId="2647E85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86E8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A5EC1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600D0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E055A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42C38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54066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86A0F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DB089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1E64EC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0496" behindDoc="1" locked="0" layoutInCell="1" allowOverlap="1" wp14:anchorId="65D42DC4" wp14:editId="17EC93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5" name="Picture 1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69A0D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D21D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Tyler Cordy</w:t>
            </w:r>
          </w:p>
          <w:p w14:paraId="7DC867FE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4A63BA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E09224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53321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B4787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7F23D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8D9238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2F35E6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33A44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07424" behindDoc="1" locked="0" layoutInCell="1" allowOverlap="1" wp14:anchorId="69D3BFDB" wp14:editId="7B7420F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6" name="Picture 1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32FF75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EFA9F7A" w14:textId="6F0A6E14" w:rsidR="001A3F05" w:rsidRDefault="001A3F0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5FC1B27F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97CAFE" w14:textId="726C2E6E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Getting your fourth email about sharing the stage</w:t>
            </w:r>
          </w:p>
          <w:p w14:paraId="6D533D2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5CE0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0CFEA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92775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F9AF5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912F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E996E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64FCBF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1" locked="0" layoutInCell="1" allowOverlap="1" wp14:anchorId="79BBDDE6" wp14:editId="373CC2C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7" name="Picture 1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511367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7625199" w14:textId="3D7ABDD0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Axel’s life lessons</w:t>
            </w:r>
          </w:p>
          <w:p w14:paraId="41E14C1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313C0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9271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EA1D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54475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41CD5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6E67C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1195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85C75F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C3E33C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4592" behindDoc="1" locked="0" layoutInCell="1" allowOverlap="1" wp14:anchorId="310940CF" wp14:editId="4B0809F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8" name="Picture 1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55DA0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68B6D1" w14:textId="505272FE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Josh Del Pino’s camera</w:t>
            </w:r>
          </w:p>
          <w:p w14:paraId="76061B0F" w14:textId="5179A53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3A529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7FE69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BEFAD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AAC46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3E893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22502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6AC8DB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FA852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5616" behindDoc="1" locked="0" layoutInCell="1" allowOverlap="1" wp14:anchorId="0E73D8A6" wp14:editId="0D4B127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9" name="Picture 1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7A62E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9CF1" w14:textId="77C4D824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David Johns</w:t>
            </w:r>
          </w:p>
          <w:p w14:paraId="2D01BAC5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66DCA7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2BB847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494BD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E6A78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773364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FB6D3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9309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AF73D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1BB0D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12544" behindDoc="1" locked="0" layoutInCell="1" allowOverlap="1" wp14:anchorId="140F9DD2" wp14:editId="3626452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0" name="Picture 1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5BB4C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732B7CB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2458B246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E9A47B" w14:textId="07457C81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sexy Stumptown barista</w:t>
            </w:r>
          </w:p>
          <w:p w14:paraId="3257BD3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02486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0B9C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04458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EC79B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6B00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9D00F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3B1BE9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1EAA901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1" locked="0" layoutInCell="1" allowOverlap="1" wp14:anchorId="7538988D" wp14:editId="174144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1" name="Picture 1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6773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E6ABF6" w14:textId="22ACA535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Talking about the size of your penis in a poem that James Watson loved so much he published it in The Cardinal</w:t>
            </w:r>
          </w:p>
          <w:p w14:paraId="7D5FB23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45BF0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BD521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04310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2DA85A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8688" behindDoc="1" locked="0" layoutInCell="1" allowOverlap="1" wp14:anchorId="3DF9FFD6" wp14:editId="3AD87C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2" name="Picture 18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455D6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1C7F07" w14:textId="7ACE266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Sage Dining</w:t>
            </w:r>
          </w:p>
          <w:p w14:paraId="2441DDC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E5D1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4887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13A48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9AC4F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82814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598C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E3791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93CE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B93143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19712" behindDoc="1" locked="0" layoutInCell="1" allowOverlap="1" wp14:anchorId="1E2DFAF8" wp14:editId="6501D1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3" name="Picture 18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7B135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2B604" w14:textId="3B89EF31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Nick Lew</w:t>
            </w:r>
          </w:p>
          <w:p w14:paraId="2D2DB27D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2522C7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3FD1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047AC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CA6ACD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7001B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FF32C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CA9B62" w14:textId="6F2B88E6" w:rsidR="004005D2" w:rsidRDefault="004005D2" w:rsidP="004005D2">
            <w:pPr>
              <w:pStyle w:val="TableContents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742FD471" w14:textId="77777777" w:rsidR="004005D2" w:rsidRPr="004005D2" w:rsidRDefault="004005D2" w:rsidP="004005D2">
            <w:pPr>
              <w:pStyle w:val="TableContents"/>
              <w:rPr>
                <w:rFonts w:ascii="Arial" w:hAnsi="Arial"/>
                <w:b/>
                <w:bCs/>
                <w:sz w:val="22"/>
                <w:szCs w:val="32"/>
              </w:rPr>
            </w:pPr>
          </w:p>
          <w:p w14:paraId="213E6EE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16640" behindDoc="1" locked="0" layoutInCell="1" allowOverlap="1" wp14:anchorId="11C3EBA6" wp14:editId="2433E96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4" name="Picture 18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30707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E2DE787" w14:textId="77777777" w:rsidR="001A3F05" w:rsidRDefault="001A3F0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59F39FE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003B9C3" w14:textId="7243B70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Getting handsy on David John’s couch</w:t>
            </w:r>
          </w:p>
          <w:p w14:paraId="2AD145E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FA1D1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BF95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958B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E5E9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EECFF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AC46A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1EBF3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529B9A2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2784" behindDoc="1" locked="0" layoutInCell="1" allowOverlap="1" wp14:anchorId="2A14E7C8" wp14:editId="7F0C9F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5" name="Picture 18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764BFF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712B50" w14:textId="62BC464D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Seattle Academy of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Farts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and Sciences</w:t>
            </w:r>
          </w:p>
          <w:p w14:paraId="76976650" w14:textId="0732551C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3D0B7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EA12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896A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9585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AE03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1CA6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4F2829" w14:textId="37080E1A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FC49D0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3808" behindDoc="1" locked="0" layoutInCell="1" allowOverlap="1" wp14:anchorId="2250B68B" wp14:editId="0D77A47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6" name="Picture 18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CA456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10A32C" w14:textId="5AA4554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feeling you get when everyone in the bathroom is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Juuling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while you pee</w:t>
            </w:r>
          </w:p>
          <w:p w14:paraId="59509EA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E289E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D1A06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03C42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889DC7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2519C0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4832" behindDoc="1" locked="0" layoutInCell="1" allowOverlap="1" wp14:anchorId="41ED95B7" wp14:editId="52956C9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7" name="Picture 18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EA582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12DE" w14:textId="14C0634E" w:rsidR="001A3F05" w:rsidRDefault="001A3F05" w:rsidP="001A3F05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gender-neutral bathroom</w:t>
            </w:r>
          </w:p>
          <w:p w14:paraId="6F2CB154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9BC5D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00EF1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225F8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D76D4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8893B0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969EA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524797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911F2E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21760" behindDoc="1" locked="0" layoutInCell="1" allowOverlap="1" wp14:anchorId="4972BD68" wp14:editId="51D92A9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8" name="Picture 18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6611CF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0C613D5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7B8EA31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24B4739" w14:textId="2D9FC569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terrifying talk with Conner</w:t>
            </w:r>
          </w:p>
          <w:p w14:paraId="4CF846C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BFF78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8757C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3F121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A5909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A8A5F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45FB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86E35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578BDC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6880" behindDoc="1" locked="0" layoutInCell="1" allowOverlap="1" wp14:anchorId="13443E66" wp14:editId="3C1A8A7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9" name="Picture 18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160D1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D00AD87" w14:textId="67FADB7D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adopted by Lily Hotchkiss</w:t>
            </w:r>
          </w:p>
          <w:p w14:paraId="1DC33389" w14:textId="649CE28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ABA4D1" w14:textId="60DEDA3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64639" w14:textId="4EA0D52B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EB20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0DF82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5970D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B0D86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6B3CB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C05FD8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7904" behindDoc="1" locked="0" layoutInCell="1" allowOverlap="1" wp14:anchorId="613F1F5E" wp14:editId="4DA34A1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0" name="Picture 19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DBBB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4A21C4F" w14:textId="12C88893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Spirit Week</w:t>
            </w:r>
          </w:p>
          <w:p w14:paraId="3A24E1B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F3C2E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8821A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80F84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C1EDD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CD814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E67C7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41564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984127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3E08611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28928" behindDoc="1" locked="0" layoutInCell="1" allowOverlap="1" wp14:anchorId="0C5D3DC1" wp14:editId="7016C4D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1" name="Picture 19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80923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BF17" w14:textId="0D4E0AF8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Advanced Film</w:t>
            </w:r>
          </w:p>
          <w:p w14:paraId="5B8DD781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915D55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B66E2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ADAE8E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0E613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B5517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399E1" w14:textId="322C2E91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034F3C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33029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F69B95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25856" behindDoc="1" locked="0" layoutInCell="1" allowOverlap="1" wp14:anchorId="348A60FF" wp14:editId="3BB7D7E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2" name="Picture 19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BB5A94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85EFC85" w14:textId="20F7E416" w:rsidR="001A3F05" w:rsidRDefault="001A3F0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1A3F05" w:rsidRPr="00BB79C3" w14:paraId="47CF7764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11797F" w14:textId="056B328E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Peter Clark’s raw dad energy</w:t>
            </w:r>
          </w:p>
          <w:p w14:paraId="3D6ECD7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CCF6E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9610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CF4B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58F0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0C413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2E3CF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E47CE1" w14:textId="6CD08F18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997BEB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2000" behindDoc="1" locked="0" layoutInCell="1" allowOverlap="1" wp14:anchorId="264F7414" wp14:editId="5124E34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3" name="Picture 19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7B9ABE" w14:textId="77777777" w:rsidR="001A3F05" w:rsidRPr="00D608C1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EC29F7" w14:textId="0C8EDDDA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juggling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club</w:t>
            </w:r>
            <w:proofErr w:type="gramEnd"/>
          </w:p>
          <w:p w14:paraId="5FE1A89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2B26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248A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B9C32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7F6CA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782E3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0DA6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168724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4B49F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76626DE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3024" behindDoc="1" locked="0" layoutInCell="1" allowOverlap="1" wp14:anchorId="0F2F131A" wp14:editId="1BFC81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4" name="Picture 19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1F7F4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62958C" w14:textId="4AF66C54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Lucas Sherman’s Weekly email</w:t>
            </w:r>
          </w:p>
          <w:p w14:paraId="6AA6ABE7" w14:textId="171DB182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2F93FA" w14:textId="614CD029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A95C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0FCBA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050E3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090C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E1E5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39EF4D5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4234136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4048" behindDoc="1" locked="0" layoutInCell="1" allowOverlap="1" wp14:anchorId="410C2F2C" wp14:editId="0B7A907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5" name="Picture 19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9601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A03A" w14:textId="004CD3F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Melanie Reed</w:t>
            </w:r>
          </w:p>
          <w:p w14:paraId="1E6C5D3C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0ABD6C" w14:textId="77777777" w:rsidR="001A3F05" w:rsidRDefault="001A3F0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117E5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29EDC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94FC3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9D6211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C7D89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D6F26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2DF186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979106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30976" behindDoc="1" locked="0" layoutInCell="1" allowOverlap="1" wp14:anchorId="7803F047" wp14:editId="4A25BA9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6" name="Picture 19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A369DF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2216FEC" w14:textId="77777777" w:rsidR="001A3F05" w:rsidRPr="00BB79C3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1A3F05" w:rsidRPr="00BB79C3" w14:paraId="31D7291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5694A4" w14:textId="07C912DB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Wearing your college sweatshirt to school a day after getting accepted</w:t>
            </w:r>
          </w:p>
          <w:p w14:paraId="0491173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3394C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0932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7A23B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B940E8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FBCFCE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06015A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6096" behindDoc="1" locked="0" layoutInCell="1" allowOverlap="1" wp14:anchorId="24743B27" wp14:editId="1A0E0A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7" name="Picture 19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2AD52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340D35A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adopted by Lily Hotchkiss</w:t>
            </w:r>
          </w:p>
          <w:p w14:paraId="08F8D96C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B9C0C7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256323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59358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67EAB0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34FE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3E502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96ABB5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05462509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7120" behindDoc="1" locked="0" layoutInCell="1" allowOverlap="1" wp14:anchorId="27A862D8" wp14:editId="01E4C8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8" name="Picture 1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0786E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9BC180" w14:textId="635344A6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Preparing students for college and life</w:t>
            </w:r>
          </w:p>
          <w:p w14:paraId="065B211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1073A5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31856B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D812B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53D7B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684E2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A494F1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F2A16D" w14:textId="77777777" w:rsidR="001A3F05" w:rsidRPr="00186A70" w:rsidRDefault="001A3F0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E27B9CF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38144" behindDoc="1" locked="0" layoutInCell="1" allowOverlap="1" wp14:anchorId="40F7E2CC" wp14:editId="00C477C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99" name="Picture 1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102F3E" w14:textId="77777777" w:rsidR="001A3F05" w:rsidRDefault="001A3F0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10682" w14:textId="3F99B79C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Dave Thomas</w:t>
            </w:r>
          </w:p>
          <w:p w14:paraId="319390C7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25FD2F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6EB437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04680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181B1B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D49B9F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63012B" w14:textId="77777777" w:rsidR="001A3F05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30C9BA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B7CF32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476D9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35072" behindDoc="1" locked="0" layoutInCell="1" allowOverlap="1" wp14:anchorId="0C345C66" wp14:editId="4FC96AA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0" name="Picture 2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A039D3" w14:textId="77777777" w:rsidR="001A3F05" w:rsidRPr="00BB79C3" w:rsidRDefault="001A3F0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0F5E2FA" w14:textId="77777777" w:rsidR="001A3F05" w:rsidRDefault="001A3F0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C1827" w:rsidRPr="00BB79C3" w14:paraId="2D118769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4D88FD" w14:textId="06DC6473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Advanced film</w:t>
            </w:r>
          </w:p>
          <w:p w14:paraId="50064B1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D21D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58C77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EA0D0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3BB9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4039B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F3F61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35399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FDA4E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496E1D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1216" behindDoc="1" locked="0" layoutInCell="1" allowOverlap="1" wp14:anchorId="34CEB9C4" wp14:editId="79B9756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1" name="Picture 2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63BAF8" w14:textId="77777777" w:rsidR="00DC1827" w:rsidRPr="00D608C1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41351E" w14:textId="76859E4A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Seattle Academy boy’s lacrosse team</w:t>
            </w:r>
          </w:p>
          <w:p w14:paraId="739F8C8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DFD01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3EFEA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BC805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49FD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C4B5D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12F42" w14:textId="0F50BB84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FEC04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2240" behindDoc="1" locked="0" layoutInCell="1" allowOverlap="1" wp14:anchorId="5AD920FE" wp14:editId="56D39BC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2" name="Picture 20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22702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7BBEB9" w14:textId="30687B74" w:rsidR="00DC1827" w:rsidRDefault="00DC1827" w:rsidP="00DC182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Seattle Academy girl’s lacrosse team</w:t>
            </w:r>
          </w:p>
          <w:p w14:paraId="68AC5AD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6F3C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63002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0A5A8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3F858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F30E8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188D0" w14:textId="27E1A373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8A8D6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3264" behindDoc="1" locked="0" layoutInCell="1" allowOverlap="1" wp14:anchorId="0F0CADB0" wp14:editId="747004D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3" name="Picture 2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5F430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ADCCD" w14:textId="198A0161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Being White</w:t>
            </w:r>
          </w:p>
          <w:p w14:paraId="781570F9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BEBC1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B02927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76F13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DCDE55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A1FB9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AFC29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C7FDA9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5AECB9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E38551E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40192" behindDoc="1" locked="0" layoutInCell="1" allowOverlap="1" wp14:anchorId="08768606" wp14:editId="46004675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4" name="Picture 2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26268E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CA1FA71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C1827" w:rsidRPr="00BB79C3" w14:paraId="76E7C71E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849021" w14:textId="19C499EF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in the dark room</w:t>
            </w:r>
          </w:p>
          <w:p w14:paraId="26521E3F" w14:textId="375F281C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2901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99F25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1ED5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2AC2E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83D67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C8204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BE7DE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494AE47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5312" behindDoc="1" locked="0" layoutInCell="1" allowOverlap="1" wp14:anchorId="139BCBC6" wp14:editId="5AE5398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5" name="Picture 2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2BD1F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122F309" w14:textId="437ABC49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OG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SAAS</w:t>
            </w:r>
          </w:p>
          <w:p w14:paraId="569621B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D24EE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28C07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6C797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7BF54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7E6CD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21E36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1D867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D395D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szCs w:val="32"/>
              </w:rPr>
              <w:t>Papakath</w:t>
            </w:r>
            <w:proofErr w:type="spellEnd"/>
          </w:p>
          <w:p w14:paraId="684E5F6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6336" behindDoc="1" locked="0" layoutInCell="1" allowOverlap="1" wp14:anchorId="26DCDEA4" wp14:editId="0255F0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6" name="Picture 2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ADE7B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9F9C18" w14:textId="21B17E30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Cocaine-infused children</w:t>
            </w:r>
          </w:p>
          <w:p w14:paraId="3134102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5D3E74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1B32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B2657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EB439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8D156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7BF66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A988F1" w14:textId="1BD9E451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7F75B1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47360" behindDoc="1" locked="0" layoutInCell="1" allowOverlap="1" wp14:anchorId="36097D09" wp14:editId="250E852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7" name="Picture 2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6F785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65CFF" w14:textId="079C7B6D" w:rsidR="00DC1827" w:rsidRDefault="00DC1827" w:rsidP="00DC1827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Asher’s communist manifesto</w:t>
            </w:r>
          </w:p>
          <w:p w14:paraId="2D5A774F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9FCEEB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D1D035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D5BF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2F0ED9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5939B3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0781F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10B2F8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ECBA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44288" behindDoc="1" locked="0" layoutInCell="1" allowOverlap="1" wp14:anchorId="39182E6C" wp14:editId="6FB9B09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8" name="Picture 2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C8A827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40BBA54" w14:textId="063837B6" w:rsidR="00DC1827" w:rsidRDefault="00DC1827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DC1827" w:rsidRPr="00BB79C3" w14:paraId="6B9FD46A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DAD6F3D" w14:textId="752C8E0D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Lauren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Hanauer</w:t>
            </w:r>
            <w:proofErr w:type="spellEnd"/>
          </w:p>
          <w:p w14:paraId="6191694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094C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D82A73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E1524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1F034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CC9FB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17234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B1AD7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598BEB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759ABB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0432" behindDoc="1" locked="0" layoutInCell="1" allowOverlap="1" wp14:anchorId="4811F021" wp14:editId="7335EC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09" name="Picture 2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1D29D5" w14:textId="77777777" w:rsidR="00DC1827" w:rsidRPr="00D608C1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DA7326" w14:textId="02B3E08A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Seattle Academy Robotics Team</w:t>
            </w:r>
          </w:p>
          <w:p w14:paraId="02803713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CD8535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C09A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8B8D33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4AEE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6917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262E09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1C0D98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1456" behindDoc="1" locked="0" layoutInCell="1" allowOverlap="1" wp14:anchorId="76C33FF0" wp14:editId="3B78D29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0" name="Picture 2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65C3B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13369A" w14:textId="0D9F7609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Caroline Sweeney</w:t>
            </w:r>
          </w:p>
          <w:p w14:paraId="397FEB6C" w14:textId="7B7751E4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D98D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227F0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70C5A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5C614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CBC0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97483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A4BB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F83865" w14:textId="7777777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698775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2480" behindDoc="1" locked="0" layoutInCell="1" allowOverlap="1" wp14:anchorId="25340D87" wp14:editId="58F7B4A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1" name="Picture 2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285AF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5AAD1" w14:textId="63154CFD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Steve Retz’s two cats</w:t>
            </w:r>
          </w:p>
          <w:p w14:paraId="72E6D08A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DB3C51" w14:textId="77777777" w:rsidR="00DC1827" w:rsidRDefault="00DC1827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59E68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FE2DCE" w14:textId="77777777" w:rsidR="00DC1827" w:rsidRPr="00BB79C3" w:rsidRDefault="00DC1827" w:rsidP="00DC182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3015F2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C6C426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FBA78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819789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9F4C0A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49408" behindDoc="1" locked="0" layoutInCell="1" allowOverlap="1" wp14:anchorId="31D9745B" wp14:editId="7E51A82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2" name="Picture 2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3523B4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EA784D6" w14:textId="77777777" w:rsidR="00DC1827" w:rsidRPr="00BB79C3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DC1827" w:rsidRPr="00BB79C3" w14:paraId="25BFBF13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89B783A" w14:textId="7521588E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civil disobedience </w:t>
            </w:r>
            <w:proofErr w:type="gramStart"/>
            <w:r>
              <w:rPr>
                <w:rFonts w:ascii="Arial" w:hAnsi="Arial"/>
                <w:b/>
                <w:bCs/>
                <w:sz w:val="32"/>
                <w:szCs w:val="32"/>
              </w:rPr>
              <w:t>project</w:t>
            </w:r>
            <w:proofErr w:type="gramEnd"/>
          </w:p>
          <w:p w14:paraId="2F60333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9ABA2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E326FC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B3E5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3F45D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72735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BEDAF9" w14:textId="3C805912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6E32F3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4528" behindDoc="1" locked="0" layoutInCell="1" allowOverlap="1" wp14:anchorId="1DAD3CAF" wp14:editId="19FDCEE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3" name="Picture 2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962F2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9B1E5D" w14:textId="196965B8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Catholic Priesthood</w:t>
            </w:r>
          </w:p>
          <w:p w14:paraId="09E8CF0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D4A16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41C277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E305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213CAA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21357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0D5C9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A4F905" w14:textId="698E8AED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F2268E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5552" behindDoc="1" locked="0" layoutInCell="1" allowOverlap="1" wp14:anchorId="38F853A2" wp14:editId="29AD392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4" name="Picture 2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BE0B72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CA09E7" w14:textId="230F17DD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Buying your kid’s college acceptance</w:t>
            </w:r>
          </w:p>
          <w:p w14:paraId="75EAB59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443C90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D445D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8827A9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668796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6C75CF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F06AC1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3C3ED0" w14:textId="0A630537" w:rsidR="00DC1827" w:rsidRPr="00186A70" w:rsidRDefault="00DC1827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7427D18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6576" behindDoc="1" locked="0" layoutInCell="1" allowOverlap="1" wp14:anchorId="75767C0F" wp14:editId="5D82450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5" name="Picture 2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B8CB" w14:textId="77777777" w:rsidR="00DC1827" w:rsidRDefault="00DC1827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92B50" w14:textId="535F52AF" w:rsidR="00287863" w:rsidRDefault="00287863" w:rsidP="00287863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outliers project</w:t>
            </w:r>
          </w:p>
          <w:p w14:paraId="5B5795E2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1DDF4F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0CBC3A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9DF7C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3861B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08A490" w14:textId="77777777" w:rsidR="00DC1827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DD2F2" w14:textId="77777777" w:rsidR="00DC1827" w:rsidRPr="008D62B5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EB27551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641A2" w14:textId="77777777" w:rsidR="00287863" w:rsidRDefault="00287863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4B7161" w14:textId="0AF3ED60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53504" behindDoc="1" locked="0" layoutInCell="1" allowOverlap="1" wp14:anchorId="69A022CB" wp14:editId="3F63B77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6" name="Picture 2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495E9E" w14:textId="77777777" w:rsidR="00DC1827" w:rsidRPr="00BB79C3" w:rsidRDefault="00DC1827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5BDFDE3" w14:textId="77777777" w:rsidR="00DC1827" w:rsidRDefault="00DC1827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439C9E5D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B9A4501" w14:textId="0DDFDB3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Divorced parents</w:t>
            </w:r>
          </w:p>
          <w:p w14:paraId="085606A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497BC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1F20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005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6DA72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1385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CB208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AC648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8E4B6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28ADBE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59648" behindDoc="1" locked="0" layoutInCell="1" allowOverlap="1" wp14:anchorId="2DAAFF98" wp14:editId="141C2B2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7" name="Picture 2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231931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18A3256" w14:textId="5B889053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Malcolm Gladwell</w:t>
            </w:r>
          </w:p>
          <w:p w14:paraId="2115A382" w14:textId="562E8685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EB836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B9D64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5EFF4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73D60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5B95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3CAF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8E64D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BE3570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314D42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0672" behindDoc="1" locked="0" layoutInCell="1" allowOverlap="1" wp14:anchorId="17B1700F" wp14:editId="0D24BB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8" name="Picture 2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1C3E3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38C1149" w14:textId="11FC81F3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Chelsea Wilcox</w:t>
            </w:r>
          </w:p>
          <w:p w14:paraId="6F8002A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F3629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1925A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C71EE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8B76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14C4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F71EE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6A1E3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1740EA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22056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1696" behindDoc="1" locked="0" layoutInCell="1" allowOverlap="1" wp14:anchorId="554B4493" wp14:editId="4392997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19" name="Picture 2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5592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ABED" w14:textId="22E84C5D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Holy Names</w:t>
            </w:r>
          </w:p>
          <w:p w14:paraId="44C642B5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26CC0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62F0CA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BC7D1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17404F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0ADAA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735591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A6834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0802E8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3644145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58624" behindDoc="1" locked="0" layoutInCell="1" allowOverlap="1" wp14:anchorId="6A1535F3" wp14:editId="4AC3AA6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0" name="Picture 2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28B662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CE97790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7809DE8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742176" w14:textId="78EA516F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Womankind</w:t>
            </w:r>
          </w:p>
          <w:p w14:paraId="5042F7B3" w14:textId="342568EB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6BF8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34973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AE42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2FF36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998FA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2906A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F2471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9D5773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30D5C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3744" behindDoc="1" locked="0" layoutInCell="1" allowOverlap="1" wp14:anchorId="4F6E212A" wp14:editId="4EFB34F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1" name="Picture 2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862F0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C5E892" w14:textId="7CC78AB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Garfield kids</w:t>
            </w:r>
          </w:p>
          <w:p w14:paraId="0E20B19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77F89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89752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5F418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61263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3EDD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C80D2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AC4B2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B2E44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BADB8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4768" behindDoc="1" locked="0" layoutInCell="1" allowOverlap="1" wp14:anchorId="162C4A2B" wp14:editId="3C2603F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2" name="Picture 2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84379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F215F4F" w14:textId="220A451B" w:rsidR="008D62B5" w:rsidRDefault="00262B72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violation of our most basic human rights.</w:t>
            </w:r>
          </w:p>
          <w:p w14:paraId="6E524A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EE601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E8DD6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8153E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7C052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DE935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C75936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BB60F9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5792" behindDoc="1" locked="0" layoutInCell="1" allowOverlap="1" wp14:anchorId="19726130" wp14:editId="540735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3" name="Picture 2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81A6D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A77C5" w14:textId="19EFB4AD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Conner’s Office</w:t>
            </w:r>
          </w:p>
          <w:p w14:paraId="5801AF76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B5151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F7CBC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2889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4F9C4B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BB7FF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3E87CE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0ECBF54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74DD06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4FEB0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62720" behindDoc="1" locked="0" layoutInCell="1" allowOverlap="1" wp14:anchorId="338CBE93" wp14:editId="3977D39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4" name="Picture 2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F90A39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BD3C4F7" w14:textId="1E1A9D3C" w:rsidR="008D62B5" w:rsidRDefault="008D62B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09679325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D6457D" w14:textId="3D9CC6D5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rooms</w:t>
            </w:r>
          </w:p>
          <w:p w14:paraId="3D348FE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821D7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B111B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011E6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F914F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A6FC2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23967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50459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9D2ED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A6D7C4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8864" behindDoc="1" locked="0" layoutInCell="1" allowOverlap="1" wp14:anchorId="62D6B5A5" wp14:editId="620379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5" name="Picture 2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449F42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49E720D" w14:textId="0950B5E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Chatterbox</w:t>
            </w:r>
          </w:p>
          <w:p w14:paraId="785E308F" w14:textId="5079C42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66DCB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8A5D1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21819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752FA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B31E6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A1F00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1B5C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2845FA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E114CC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69888" behindDoc="1" locked="0" layoutInCell="1" allowOverlap="1" wp14:anchorId="3A58CEF6" wp14:editId="7C08745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6" name="Picture 2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BA662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2EFC354" w14:textId="7094101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Gerald calling you “buddy”</w:t>
            </w:r>
          </w:p>
          <w:p w14:paraId="532550B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968F9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0E76A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AE1B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2561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E913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4EBE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3AD45B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DF1A64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0912" behindDoc="1" locked="0" layoutInCell="1" allowOverlap="1" wp14:anchorId="6B63A6DC" wp14:editId="690538E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7" name="Picture 2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8528D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CB6A4" w14:textId="15DD555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When Brook’s balls dropped</w:t>
            </w:r>
          </w:p>
          <w:p w14:paraId="08779935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3D41BF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101EC5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93213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82D9D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EB1BB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940251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29C367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73A286C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67840" behindDoc="1" locked="0" layoutInCell="1" allowOverlap="1" wp14:anchorId="08662223" wp14:editId="51384F1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8" name="Picture 2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2DA78D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B81B0C8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5D704C03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84A58A" w14:textId="3EEA4A8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bar on the ferry</w:t>
            </w:r>
          </w:p>
          <w:p w14:paraId="3D3A2BDB" w14:textId="7BB1525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B0AF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CF9AB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E3F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97802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1D1BB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BCD5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456B7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9CDF0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A9E521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2960" behindDoc="1" locked="0" layoutInCell="1" allowOverlap="1" wp14:anchorId="783FE06D" wp14:editId="4591AE1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29" name="Picture 2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1324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CB18390" w14:textId="1F86367E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Antidote by Tyler Cordy</w:t>
            </w:r>
          </w:p>
          <w:p w14:paraId="3110FBA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926B4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29DB6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203C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E71C6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3A00C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3C85D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E7881C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45D6F7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3984" behindDoc="1" locked="0" layoutInCell="1" allowOverlap="1" wp14:anchorId="00D03878" wp14:editId="4F1309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0" name="Picture 2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927A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C31732" w14:textId="7EE7123B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Packing a thong for the Yukon</w:t>
            </w:r>
          </w:p>
          <w:p w14:paraId="465DB7B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5E16E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A0E4C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753F6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DD9D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6ABFE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5106F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8509D9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DD794B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5008" behindDoc="1" locked="0" layoutInCell="1" allowOverlap="1" wp14:anchorId="2850ABB9" wp14:editId="39D89A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1" name="Picture 2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6FE90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257B" w14:textId="2DE70AF0" w:rsidR="008D62B5" w:rsidRDefault="008D62B5" w:rsidP="008D62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Brian Urrutia, drunk, at Dick’s</w:t>
            </w:r>
            <w:r w:rsidR="00331A30">
              <w:rPr>
                <w:rFonts w:ascii="Arial" w:hAnsi="Arial"/>
                <w:b/>
                <w:bCs/>
                <w:sz w:val="32"/>
                <w:szCs w:val="32"/>
              </w:rPr>
              <w:t xml:space="preserve"> Drive-in</w:t>
            </w:r>
          </w:p>
          <w:p w14:paraId="7E15C03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7AEFD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4FF56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74D2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6F8D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A4B0EF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E24AB7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D2207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3425DC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71936" behindDoc="1" locked="0" layoutInCell="1" allowOverlap="1" wp14:anchorId="45ACB0A4" wp14:editId="0D0152A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2" name="Picture 2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9D3E6A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820F152" w14:textId="77777777" w:rsidR="008D62B5" w:rsidRDefault="008D62B5" w:rsidP="008D62B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6EE9A12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A13F481" w14:textId="68EFCBA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Alana Bell talking about white privilege</w:t>
            </w:r>
          </w:p>
          <w:p w14:paraId="4A97DCB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FC43B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BF4D8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0EF44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E7B4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8AFAD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6444E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137264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8080" behindDoc="1" locked="0" layoutInCell="1" allowOverlap="1" wp14:anchorId="1220B57D" wp14:editId="0BDF4A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3" name="Picture 2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C41F46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8B7602" w14:textId="1FA8110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Diversity, equity, and inclusion</w:t>
            </w:r>
          </w:p>
          <w:p w14:paraId="623B16F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E208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62F0D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DAC5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8854D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2BF63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1F06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C07762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B0CDE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79104" behindDoc="1" locked="0" layoutInCell="1" allowOverlap="1" wp14:anchorId="10367B5C" wp14:editId="15272A6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4" name="Picture 2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D7246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49D54D2" w14:textId="22F5F36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Girl Power</w:t>
            </w:r>
          </w:p>
          <w:p w14:paraId="12CBD35C" w14:textId="5087B83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B220B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78267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67BBD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9D9AB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4645F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F7C2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DB12C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6B6741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6650D1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0128" behindDoc="1" locked="0" layoutInCell="1" allowOverlap="1" wp14:anchorId="1A926AD1" wp14:editId="7E188CA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5" name="Picture 2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B41B7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DDA6E" w14:textId="22C66F0A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Senior skip day</w:t>
            </w:r>
          </w:p>
          <w:p w14:paraId="319EA175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164AA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7F71CC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3D871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751B82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AD180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7EA6AB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CCD2D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C0C749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AAA252B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77056" behindDoc="1" locked="0" layoutInCell="1" allowOverlap="1" wp14:anchorId="0ED8830A" wp14:editId="2327DC18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6" name="Picture 2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60C0CF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6D1850A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3E7E6620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1527097" w14:textId="34DF97E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Melinda’s grouchy emails</w:t>
            </w:r>
          </w:p>
          <w:p w14:paraId="22B5FE9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F3AC8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2DDB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3899A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B43A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1043E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9B8A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DC04D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EC7177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2176" behindDoc="1" locked="0" layoutInCell="1" allowOverlap="1" wp14:anchorId="4B3346CE" wp14:editId="09302E9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7" name="Picture 2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DB699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CA66BA1" w14:textId="5C9B92E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discussion about race, gender, and sexuality by SAAS students</w:t>
            </w:r>
          </w:p>
          <w:p w14:paraId="077BBD0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0EAE1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38D92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EFAD9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E386C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B70D35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382A70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3200" behindDoc="1" locked="0" layoutInCell="1" allowOverlap="1" wp14:anchorId="18793ED0" wp14:editId="7E6B7C1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8" name="Picture 2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4DE2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E8BCC4" w14:textId="4758B65E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three Trump supporters at SAAS</w:t>
            </w:r>
          </w:p>
          <w:p w14:paraId="7F9E8E8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FD83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A7A9B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26166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37A6E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0A81B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1F6AA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B5759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629A2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4224" behindDoc="1" locked="0" layoutInCell="1" allowOverlap="1" wp14:anchorId="7C855A78" wp14:editId="22ECAA3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39" name="Picture 2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C13D3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9065" w14:textId="6515590B" w:rsidR="008D62B5" w:rsidRDefault="008D62B5" w:rsidP="008D62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dark web</w:t>
            </w:r>
          </w:p>
          <w:p w14:paraId="0E9A0719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0EF47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C65845" w14:textId="7F05D97A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751F66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2352862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5AFEDD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F00DCC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294E16B7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A2886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815F7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81152" behindDoc="1" locked="0" layoutInCell="1" allowOverlap="1" wp14:anchorId="6C4A4310" wp14:editId="77FBA32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0" name="Picture 2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3745D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E0EBD31" w14:textId="77777777" w:rsidR="008D62B5" w:rsidRDefault="008D62B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63EB8B8C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CC0FE4C" w14:textId="6DFE03C4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Seattle Academy the day after the 2016 election</w:t>
            </w:r>
          </w:p>
          <w:p w14:paraId="22E8845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2A22E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899FD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C6674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74FD0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1B3D5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0D507B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0D54DA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7296" behindDoc="1" locked="0" layoutInCell="1" allowOverlap="1" wp14:anchorId="0918CFDF" wp14:editId="17EB550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1" name="Picture 2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11111B" w14:textId="77777777" w:rsidR="008D62B5" w:rsidRPr="00D608C1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7B938D2" w14:textId="57252001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Cheryll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Hidalgo’s extensive drug history</w:t>
            </w:r>
          </w:p>
          <w:p w14:paraId="67C5819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96BA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72B6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E0D88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0580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9D4D2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A661E7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606E1B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8320" behindDoc="1" locked="0" layoutInCell="1" allowOverlap="1" wp14:anchorId="3A291401" wp14:editId="54F141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2" name="Picture 2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0DFAA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40D04AF" w14:textId="4CCB949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kids pretending to be underprivileged</w:t>
            </w:r>
          </w:p>
          <w:p w14:paraId="02796BD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2AEEC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16E95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027D0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8406C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0487B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D89A38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9A120E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89344" behindDoc="1" locked="0" layoutInCell="1" allowOverlap="1" wp14:anchorId="46793492" wp14:editId="32E2AB1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3" name="Picture 24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77E72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6CEAA" w14:textId="0EBD3F59" w:rsidR="008D62B5" w:rsidRDefault="008D62B5" w:rsidP="008D62B5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SAAS kids pretending to be black</w:t>
            </w:r>
          </w:p>
          <w:p w14:paraId="02B32D7F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E51D8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AAAD52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C7F522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140B1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FA675F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C5E35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8970806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86272" behindDoc="1" locked="0" layoutInCell="1" allowOverlap="1" wp14:anchorId="3CCA7A55" wp14:editId="3EC3D4B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4" name="Picture 24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1BA6D3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0DB9B8E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138C5154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556874" w14:textId="62B711ED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No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Juul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July</w:t>
            </w:r>
          </w:p>
          <w:p w14:paraId="24379CF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9507E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5BFF2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77E4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93B20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24AC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9C8F8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3A63C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315FF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E3FBAC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1392" behindDoc="1" locked="0" layoutInCell="1" allowOverlap="1" wp14:anchorId="79C42F0B" wp14:editId="764DAC8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5" name="Picture 24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ECD6F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FF4242" w14:textId="26C9C91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Stacie Cone</w:t>
            </w:r>
          </w:p>
          <w:p w14:paraId="2634BA78" w14:textId="4FE26722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9B5F84" w14:textId="52AC0E7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B3B7F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9D9BD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16ED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5E3C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EF3F0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52AAB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6B2164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ECD20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2416" behindDoc="1" locked="0" layoutInCell="1" allowOverlap="1" wp14:anchorId="1CE0E135" wp14:editId="7A2C753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6" name="Picture 2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42CC3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A1E446" w14:textId="78C2CF06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My hot sister</w:t>
            </w:r>
          </w:p>
          <w:p w14:paraId="648D0CD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F406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16635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EDFC1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ECBF0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68F35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4D1AB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07AA5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1E91D0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CCB9F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3440" behindDoc="1" locked="0" layoutInCell="1" allowOverlap="1" wp14:anchorId="169972FC" wp14:editId="17DCE36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7" name="Picture 2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073E0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DD417" w14:textId="6DAE4F38" w:rsidR="008D62B5" w:rsidRPr="00BB79C3" w:rsidRDefault="008D62B5" w:rsidP="008D62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Fucking on Youth Legislature trips</w:t>
            </w:r>
          </w:p>
          <w:p w14:paraId="0D0E5E0F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3B27E8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76F3E8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977D23E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C94887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F018C4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DF2FA1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71D50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5FA48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90368" behindDoc="1" locked="0" layoutInCell="1" allowOverlap="1" wp14:anchorId="100D70B7" wp14:editId="6EA9E51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48" name="Picture 2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5F715A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48FC9CDD" w14:textId="6497C247" w:rsidR="008D62B5" w:rsidRDefault="008D62B5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D62B5" w:rsidRPr="00BB79C3" w14:paraId="63A5D65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59F30DD" w14:textId="28D4C219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Laying an egg</w:t>
            </w:r>
          </w:p>
          <w:p w14:paraId="052706DD" w14:textId="453EEE3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460BC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26FC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26981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61ED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A38E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66007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2C832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722593" w14:textId="5231E0D1" w:rsidR="008D62B5" w:rsidRPr="00186A70" w:rsidRDefault="008D62B5" w:rsidP="008D62B5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>
              <w:rPr>
                <w:rFonts w:ascii="Arial" w:hAnsi="Arial"/>
                <w:b/>
                <w:bCs/>
                <w:szCs w:val="32"/>
              </w:rPr>
              <w:t>-CC</w:t>
            </w:r>
          </w:p>
          <w:p w14:paraId="5E1862E0" w14:textId="77777777" w:rsidR="008D62B5" w:rsidRDefault="008D62B5" w:rsidP="008D62B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4704" behindDoc="1" locked="0" layoutInCell="1" allowOverlap="1" wp14:anchorId="5EF6B947" wp14:editId="3A2ED3D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7" name="Picture 2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F92021" w14:textId="6896097C" w:rsidR="008D62B5" w:rsidRPr="00D608C1" w:rsidRDefault="008D62B5" w:rsidP="008D62B5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527C2A" w14:textId="0C8717C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Getting groped by the TSA</w:t>
            </w:r>
          </w:p>
          <w:p w14:paraId="35A84C5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72199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4BC65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05ACD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C4596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757A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D99BB3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36DE33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F6F88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7536" behindDoc="1" locked="0" layoutInCell="1" allowOverlap="1" wp14:anchorId="296A02E0" wp14:editId="62FD19F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0" name="Picture 2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A9677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F386A4" w14:textId="643E7C1D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Gary Anderson</w:t>
            </w:r>
          </w:p>
          <w:p w14:paraId="4C2C5766" w14:textId="5C21CF5A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1C8DB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8131E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6402C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A2A1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BD598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2020C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552F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9DD42E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6E1D6D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098560" behindDoc="1" locked="0" layoutInCell="1" allowOverlap="1" wp14:anchorId="22DA540E" wp14:editId="2CD7547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1" name="Picture 2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FC69D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7EF3" w14:textId="774AEFEA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Lauren Joseph</w:t>
            </w:r>
          </w:p>
          <w:p w14:paraId="10E2D54D" w14:textId="691DB706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034908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94174F" w14:textId="77777777" w:rsidR="008D62B5" w:rsidRDefault="008D62B5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4EDBD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53712F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2A01E0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96B423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895A4F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5A805B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8FB2669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95488" behindDoc="1" locked="0" layoutInCell="1" allowOverlap="1" wp14:anchorId="5BCFEF42" wp14:editId="531AA04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2" name="Picture 2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FD4DA8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198F2C3" w14:textId="77777777" w:rsidR="008D62B5" w:rsidRPr="00BB79C3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D62B5" w:rsidRPr="00BB79C3" w14:paraId="7F321BB9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C1BB319" w14:textId="4F867F2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American Studies</w:t>
            </w:r>
          </w:p>
          <w:p w14:paraId="7DB2AA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547F8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ADE6E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807CA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3B87E8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9BCC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2AFA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CA787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7B4038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65B94E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0608" behindDoc="1" locked="0" layoutInCell="1" allowOverlap="1" wp14:anchorId="3F8298F5" wp14:editId="1032C37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3" name="Picture 2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6B9B8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3BA7A7" w14:textId="6559849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Depression</w:t>
            </w:r>
          </w:p>
          <w:p w14:paraId="5C9B57F4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8A24E0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57B2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2F9A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FB3F6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57C4BA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22DDAC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9F01F9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1B9C47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471C1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1632" behindDoc="1" locked="0" layoutInCell="1" allowOverlap="1" wp14:anchorId="0680E175" wp14:editId="1955EE5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4" name="Picture 2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0CB4EE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A19453" w14:textId="277D86B8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Dr. W’s breath</w:t>
            </w:r>
          </w:p>
          <w:p w14:paraId="47ABC6E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FB9E0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EB7A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B8B47B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F09585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A4EA0D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B3F3A7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971C1F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1E8B8F" w14:textId="77777777" w:rsidR="008D62B5" w:rsidRPr="00186A70" w:rsidRDefault="008D62B5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7DCAC91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2656" behindDoc="1" locked="0" layoutInCell="1" allowOverlap="1" wp14:anchorId="10A55939" wp14:editId="325C9C7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5" name="Picture 2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D4FDD2" w14:textId="77777777" w:rsidR="008D62B5" w:rsidRDefault="008D62B5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39DB" w14:textId="02424DB4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Chef Amy’s creamy pesto tortellini</w:t>
            </w:r>
          </w:p>
          <w:p w14:paraId="562A54DC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064EA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03D7CC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07A8E5D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47D25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31DBD8" w14:textId="77777777" w:rsidR="008D62B5" w:rsidRP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6CBBA6B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BB899D" w14:textId="77777777" w:rsidR="008D62B5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9B37B6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099584" behindDoc="1" locked="0" layoutInCell="1" allowOverlap="1" wp14:anchorId="25EBB3B6" wp14:editId="5E5A1A3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6" name="Picture 2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B4F544" w14:textId="77777777" w:rsidR="008D62B5" w:rsidRPr="00BB79C3" w:rsidRDefault="008D62B5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D050BB7" w14:textId="77777777" w:rsidR="008D62B5" w:rsidRDefault="008D62B5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6353E6B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1A5E1B" w14:textId="50B8E402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Elsa Aitchison</w:t>
            </w:r>
          </w:p>
          <w:p w14:paraId="6D99117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40E6F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963A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FDF6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4AF41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832FF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D3B1E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5DCED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D46CEA" w14:textId="7CCD4A11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A6314F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3920" behindDoc="1" locked="0" layoutInCell="1" allowOverlap="1" wp14:anchorId="231BF521" wp14:editId="0297B4D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8" name="Picture 2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272369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866663" w14:textId="1C8DD6AF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Victor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Alhadeff</w:t>
            </w:r>
            <w:proofErr w:type="spellEnd"/>
          </w:p>
          <w:p w14:paraId="0871BF3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12A56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5F43A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B3D1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6FBE9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EFC37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2A2B1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C49AA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6EBFF4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FC6DD1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7776" behindDoc="1" locked="0" layoutInCell="1" allowOverlap="1" wp14:anchorId="1101DC13" wp14:editId="0F64865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59" name="Picture 2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E8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D9D9AA7" w14:textId="444C50D2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Nejat Ali</w:t>
            </w:r>
          </w:p>
          <w:p w14:paraId="1242CAF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7043F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EC07F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FB43A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5F809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D3E9C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BD675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3256D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3A2E9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F1AA24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08800" behindDoc="1" locked="0" layoutInCell="1" allowOverlap="1" wp14:anchorId="1E81B1DC" wp14:editId="709115F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0" name="Picture 2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D0AA4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14507" w14:textId="4BED1064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Luke Allen</w:t>
            </w:r>
          </w:p>
          <w:p w14:paraId="4A61F236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95E533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86985D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900285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BDA73F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C5EA5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BBC5E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A3EE88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02B97D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A92C156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06752" behindDoc="1" locked="0" layoutInCell="1" allowOverlap="1" wp14:anchorId="09059FA6" wp14:editId="37CA45D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1" name="Picture 2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0FBA50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56B6022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0F84EA9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C7100A" w14:textId="3D7785AD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Aidan Barry</w:t>
            </w:r>
          </w:p>
          <w:p w14:paraId="03BF186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17761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1B22D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1324B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75095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F4ADB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BA292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CA139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F4254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680779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0848" behindDoc="1" locked="0" layoutInCell="1" allowOverlap="1" wp14:anchorId="65E6658E" wp14:editId="52D2DC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2" name="Picture 2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79BFD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EC173F8" w14:textId="212D63F6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Rusha Bartlett</w:t>
            </w:r>
          </w:p>
          <w:p w14:paraId="5E8ADB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0AA86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EA619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ADA05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EDDB7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9293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7FEE2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E0956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D06996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46F58D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1872" behindDoc="1" locked="0" layoutInCell="1" allowOverlap="1" wp14:anchorId="7E665FAD" wp14:editId="38717E9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3" name="Picture 2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AEFBA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9FA0D10" w14:textId="08BC0E01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Tess Barton</w:t>
            </w:r>
          </w:p>
          <w:p w14:paraId="68D40A4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9A71F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12474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62E8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7333C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95369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5D64D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F2D90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7CFFF1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F7399F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2896" behindDoc="1" locked="0" layoutInCell="1" allowOverlap="1" wp14:anchorId="75121B61" wp14:editId="52B13EB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4" name="Picture 2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E580C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A1E0B" w14:textId="69822CEE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Isabella Barwick</w:t>
            </w:r>
          </w:p>
          <w:p w14:paraId="4202A431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AF7E5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8E8A1F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55C225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F05E68D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A7248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F23CD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FFD3BD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ECEB04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00B85D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09824" behindDoc="1" locked="0" layoutInCell="1" allowOverlap="1" wp14:anchorId="74C0C514" wp14:editId="22558A1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5" name="Picture 2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ADC5A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92888FB" w14:textId="77777777" w:rsidR="00AC34CC" w:rsidRDefault="00AC34CC" w:rsidP="00AC34CC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3E5F29C2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A58FF3" w14:textId="603FFF0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Kameryn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Batigan</w:t>
            </w:r>
            <w:proofErr w:type="spellEnd"/>
          </w:p>
          <w:p w14:paraId="5290016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92484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EC65D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0B1DC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32CB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567FB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F055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2BF33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1DF89F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BD7A05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9040" behindDoc="1" locked="0" layoutInCell="1" allowOverlap="1" wp14:anchorId="16E3C42E" wp14:editId="3AE9DA3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6" name="Picture 2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2FD6E4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53D122" w14:textId="66920578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Sylvia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Bergerud</w:t>
            </w:r>
            <w:proofErr w:type="spellEnd"/>
          </w:p>
          <w:p w14:paraId="0AE8B5A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8AB2D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FB790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5F181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2B679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32122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EE42A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7F98C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159052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C4E54D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6992" behindDoc="1" locked="0" layoutInCell="1" allowOverlap="1" wp14:anchorId="3864A6ED" wp14:editId="0864A81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7" name="Picture 2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194E5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DE3239" w14:textId="7355E57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Olivia Brandon</w:t>
            </w:r>
          </w:p>
          <w:p w14:paraId="6C39826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4CB7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27D28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C3A38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6991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0BCFA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2A6B1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5B7CB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C6220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1DD6A2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18016" behindDoc="1" locked="0" layoutInCell="1" allowOverlap="1" wp14:anchorId="18924E75" wp14:editId="3FD8A3E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8" name="Picture 2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3F00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E1DC" w14:textId="0C2B53E4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Guy Burg</w:t>
            </w:r>
          </w:p>
          <w:p w14:paraId="525A6E64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49D861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FEEA37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6C05E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2AC15D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48D5D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4076C4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1918FF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E08F4F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0E684AB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15968" behindDoc="1" locked="0" layoutInCell="1" allowOverlap="1" wp14:anchorId="75141CF2" wp14:editId="1FA755D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69" name="Picture 2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7C6C16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E4B6B46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0D0F16A1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3D1BC55" w14:textId="1156D96C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Brandon Burke</w:t>
            </w:r>
          </w:p>
          <w:p w14:paraId="0033065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5E11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18E16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8C47E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EF27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9768C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BC66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17400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000185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E470EE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1088" behindDoc="1" locked="0" layoutInCell="1" allowOverlap="1" wp14:anchorId="71940DF6" wp14:editId="57E88AC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0" name="Picture 2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13879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4667C0" w14:textId="1E167975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Maddy Byrne</w:t>
            </w:r>
          </w:p>
          <w:p w14:paraId="6F07292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2DFD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11FBC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F4850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A0B91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E93C8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C5234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8034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D2D7E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B2286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2112" behindDoc="1" locked="0" layoutInCell="1" allowOverlap="1" wp14:anchorId="0F21E52B" wp14:editId="22615E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1" name="Picture 2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44BE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9A008EC" w14:textId="0DA7BFD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Caitlin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Calfo</w:t>
            </w:r>
            <w:proofErr w:type="spellEnd"/>
          </w:p>
          <w:p w14:paraId="1B832E3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8FA2D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6786F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B1C90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7947A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BF1AD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75EBB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E0D97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03B273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CE1C82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3136" behindDoc="1" locked="0" layoutInCell="1" allowOverlap="1" wp14:anchorId="0C6FE067" wp14:editId="3B00855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2" name="Picture 2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C8935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CD77" w14:textId="5FF61618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Solomon Calvert-Adera</w:t>
            </w:r>
          </w:p>
          <w:p w14:paraId="437F20CD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1A38C1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02D9D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DE2B04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91A89A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FDEBBF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A49C30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CB7F58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E1155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20064" behindDoc="1" locked="0" layoutInCell="1" allowOverlap="1" wp14:anchorId="1E093899" wp14:editId="62CD0A1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3" name="Picture 2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FD1B5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FCCF31F" w14:textId="4EC9EEEC" w:rsidR="00AC34CC" w:rsidRDefault="00AC34CC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535A0E7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302922F" w14:textId="3C5861CF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Blake Calvo</w:t>
            </w:r>
          </w:p>
          <w:p w14:paraId="04AED2F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E028E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8E9B6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EBDA8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2BB51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CF7F8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5C839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2FE83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ECECC2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543B9B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8256" behindDoc="1" locked="0" layoutInCell="1" allowOverlap="1" wp14:anchorId="71553F08" wp14:editId="6E600FB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4" name="Picture 2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37DF18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76781C" w14:textId="11EB9590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Jesse Carter</w:t>
            </w:r>
          </w:p>
          <w:p w14:paraId="15D580D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EA7C3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AC7D7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54E64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136BF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22C8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7B0C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F4E6F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4D0EBC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3B11F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6208" behindDoc="1" locked="0" layoutInCell="1" allowOverlap="1" wp14:anchorId="7648ACFC" wp14:editId="5D212BF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5" name="Picture 2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2C4DF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EB83A38" w14:textId="65AD935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Cici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Carter</w:t>
            </w:r>
          </w:p>
          <w:p w14:paraId="7C9E84B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55F21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352A3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1028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AD5A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123A2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4D10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7E084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0FDA6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3AF9D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27232" behindDoc="1" locked="0" layoutInCell="1" allowOverlap="1" wp14:anchorId="5CA09CA3" wp14:editId="18A6075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6" name="Picture 2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8E6A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DAF06" w14:textId="5142E969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Nora Chapman</w:t>
            </w:r>
          </w:p>
          <w:p w14:paraId="44805A5D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76BD1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8FF616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E07691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318AF2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AC197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9C2DF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95BA5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1B0AA1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C738699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25184" behindDoc="1" locked="0" layoutInCell="1" allowOverlap="1" wp14:anchorId="34752EB6" wp14:editId="0E8DD13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7" name="Picture 2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FF79B2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1EC5A89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0585994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E8C244" w14:textId="01558B66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Kelson Chen</w:t>
            </w:r>
          </w:p>
          <w:p w14:paraId="3C7193E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43DFA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E8089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9EA40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7A79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B43C4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9E23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716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4C2076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586189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0304" behindDoc="1" locked="0" layoutInCell="1" allowOverlap="1" wp14:anchorId="71A0D1D2" wp14:editId="419E5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8" name="Picture 2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6A753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320357F" w14:textId="1CBFEAC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Jesa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Chiro</w:t>
            </w:r>
          </w:p>
          <w:p w14:paraId="45B1138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477D2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985FB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9BB0B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D724C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AB17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BCD2B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EC75A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A1981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61262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1328" behindDoc="1" locked="0" layoutInCell="1" allowOverlap="1" wp14:anchorId="734114C2" wp14:editId="22C64E3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79" name="Picture 2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02950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41BA048" w14:textId="5B118044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Hannah Clack</w:t>
            </w:r>
          </w:p>
          <w:p w14:paraId="42E0BE3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E894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14D98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E927F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AF237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08C4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42904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A4EF3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7B115D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355EFB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2352" behindDoc="1" locked="0" layoutInCell="1" allowOverlap="1" wp14:anchorId="2CB351A6" wp14:editId="7650139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80" name="Picture 2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DAB5B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9428F" w14:textId="5C5DD29B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Cobb</w:t>
            </w:r>
          </w:p>
          <w:p w14:paraId="16657AC6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FB3A1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FB860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813409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2BB60C18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FAD1DC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18FEF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6A0B8157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6DDC51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A9F6FA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29280" behindDoc="1" locked="0" layoutInCell="1" allowOverlap="1" wp14:anchorId="790C49DD" wp14:editId="677AA48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81" name="Picture 2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74AFB5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3DFA5B5" w14:textId="77777777" w:rsidR="00AC34CC" w:rsidRDefault="00AC34CC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AC34CC" w:rsidRPr="00BB79C3" w14:paraId="3C55FE9A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B192812" w14:textId="53D738B6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Clair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Colee</w:t>
            </w:r>
            <w:proofErr w:type="spellEnd"/>
          </w:p>
          <w:p w14:paraId="2F22F3EF" w14:textId="452552DA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4F6E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B10F6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A7C1B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BEB21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C3E47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20929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A4207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7D5F73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C394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7472" behindDoc="1" locked="0" layoutInCell="1" allowOverlap="1" wp14:anchorId="329AB85A" wp14:editId="749F27F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8" name="Picture 2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301DAB" w14:textId="77777777" w:rsidR="00AC34CC" w:rsidRPr="00D608C1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EEEE81" w14:textId="0B97C6D5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Owen Colwell</w:t>
            </w:r>
          </w:p>
          <w:p w14:paraId="1940AC5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2091F2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BD2E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2771B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41517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E01F7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2430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4E27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517600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528DE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5424" behindDoc="1" locked="0" layoutInCell="1" allowOverlap="1" wp14:anchorId="18CC1AD3" wp14:editId="692DD53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299" name="Picture 2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F8418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DF6B6FA" w14:textId="7902DEEB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Taylor Conrad</w:t>
            </w:r>
          </w:p>
          <w:p w14:paraId="3CD673FB" w14:textId="7DAAC2A5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2C31E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8292C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46AB4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2660D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5F11D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3B71B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865DC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C9B05B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77F6AF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6448" behindDoc="1" locked="0" layoutInCell="1" allowOverlap="1" wp14:anchorId="1E595A2D" wp14:editId="64E536D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0" name="Picture 3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6C89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A1A4D" w14:textId="66C42375" w:rsidR="00AC34CC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McKinlay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Daggat</w:t>
            </w:r>
            <w:proofErr w:type="spellEnd"/>
          </w:p>
          <w:p w14:paraId="3C8FE6D2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96E0E0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3DE25D" w14:textId="77777777" w:rsidR="00AC34CC" w:rsidRDefault="00AC34CC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2206B1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678658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99DA33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54B6A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F04CF4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C52B7E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E226E8C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34400" behindDoc="1" locked="0" layoutInCell="1" allowOverlap="1" wp14:anchorId="4876467A" wp14:editId="7C7A84C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1" name="Picture 3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F7A84F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D00A210" w14:textId="77777777" w:rsidR="00AC34CC" w:rsidRPr="00BB79C3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AC34CC" w:rsidRPr="00BB79C3" w14:paraId="7070CDF9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A153C07" w14:textId="698980A5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Heldana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Daniel</w:t>
            </w:r>
          </w:p>
          <w:p w14:paraId="2BACA97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EE1AAA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81BCD4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35FF6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341C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4FF7D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4C16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DDAB9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0CD21E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E591F5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39520" behindDoc="1" locked="0" layoutInCell="1" allowOverlap="1" wp14:anchorId="03445A3A" wp14:editId="704622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2" name="Picture 30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1D1B4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AD34C3" w14:textId="0490232A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Chloe Darrow</w:t>
            </w:r>
          </w:p>
          <w:p w14:paraId="15CDE3F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AEA338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B848D3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CEAA4E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68628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97C58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82B87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ECA6C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79E99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1C4026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0544" behindDoc="1" locked="0" layoutInCell="1" allowOverlap="1" wp14:anchorId="4DB33553" wp14:editId="6F1189F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3" name="Picture 3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D5F9A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3D73B48" w14:textId="4E8C4F58" w:rsidR="00AC34CC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Hannah Davis</w:t>
            </w:r>
          </w:p>
          <w:p w14:paraId="630A1B29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C0E43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FFD02C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E1F8AF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E1D1B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7F4BE1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8EE3FD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CD0E1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A27681" w14:textId="77777777" w:rsidR="00AC34CC" w:rsidRPr="00186A70" w:rsidRDefault="00AC34CC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DA8F240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1568" behindDoc="1" locked="0" layoutInCell="1" allowOverlap="1" wp14:anchorId="0EE5C5C2" wp14:editId="1FE069D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4" name="Picture 3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6274B7" w14:textId="77777777" w:rsidR="00AC34CC" w:rsidRDefault="00AC34CC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466E0" w14:textId="62EE3836" w:rsidR="00AC34CC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Paige Diamond</w:t>
            </w:r>
          </w:p>
          <w:p w14:paraId="388B636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18A4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D2F5DF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2F66AC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9829539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A38326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B21AB" w14:textId="77777777" w:rsidR="00AC34CC" w:rsidRPr="008D62B5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F77874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8E30D9" w14:textId="77777777" w:rsidR="00AC34CC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4BE30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38496" behindDoc="1" locked="0" layoutInCell="1" allowOverlap="1" wp14:anchorId="7F48FFB8" wp14:editId="2E8732E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5" name="Picture 3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310A9C" w14:textId="77777777" w:rsidR="00AC34CC" w:rsidRPr="00BB79C3" w:rsidRDefault="00AC34CC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864EDC5" w14:textId="093FF7C1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78A27667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6A904B" w14:textId="77DC10C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Andrezej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Domanski</w:t>
            </w:r>
            <w:proofErr w:type="spellEnd"/>
          </w:p>
          <w:p w14:paraId="722E847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C560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9DC03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E4885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4FB4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C6710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EB0A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F760B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45915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FE66A9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6688" behindDoc="1" locked="0" layoutInCell="1" allowOverlap="1" wp14:anchorId="110BF608" wp14:editId="12EA5C4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6" name="Picture 3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92DE9F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73381A" w14:textId="703344F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Brady Doran</w:t>
            </w:r>
          </w:p>
          <w:p w14:paraId="053C1C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E14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45333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C9C51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9A67C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8C43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05F8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19AF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7BB74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433E9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4640" behindDoc="1" locked="0" layoutInCell="1" allowOverlap="1" wp14:anchorId="43E32C05" wp14:editId="7D1C8AF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7" name="Picture 3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A1101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F34602" w14:textId="4487826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Trevor Dunnigan</w:t>
            </w:r>
          </w:p>
          <w:p w14:paraId="0ED173A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F692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80A9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FBE1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039D1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E3F5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BFD69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9893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E7A5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4B952C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5664" behindDoc="1" locked="0" layoutInCell="1" allowOverlap="1" wp14:anchorId="4B0B1232" wp14:editId="02C5EF7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8" name="Picture 3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A93B9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E41A" w14:textId="3C2F3C26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Jack Edgar</w:t>
            </w:r>
          </w:p>
          <w:p w14:paraId="7F1BB320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B3D23A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94E1CC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A72A1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05E20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BC4F0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30936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320A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573D9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E1BA4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43616" behindDoc="1" locked="0" layoutInCell="1" allowOverlap="1" wp14:anchorId="7E817AC1" wp14:editId="484F30F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09" name="Picture 3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B4A82F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7FA5044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48CA397B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BA54070" w14:textId="0F797469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Sophia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Escalona</w:t>
            </w:r>
            <w:proofErr w:type="spellEnd"/>
          </w:p>
          <w:p w14:paraId="5DA5B54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27F4D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E83D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BE5C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CA6D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C5F47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417A4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FD2DA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DC95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2B3099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8736" behindDoc="1" locked="0" layoutInCell="1" allowOverlap="1" wp14:anchorId="2116E91F" wp14:editId="06FA1F3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0" name="Picture 3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83F30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60EE8C0" w14:textId="7F3B93C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Zach Everts</w:t>
            </w:r>
          </w:p>
          <w:p w14:paraId="4503E7B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DE1D4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15B1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3C59F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3D0B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7AD11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B3A2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7148D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4D6C6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B01B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49760" behindDoc="1" locked="0" layoutInCell="1" allowOverlap="1" wp14:anchorId="448CF386" wp14:editId="6E6734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1" name="Picture 3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2B73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DE925B7" w14:textId="61F02014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Leo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Faury</w:t>
            </w:r>
            <w:proofErr w:type="spellEnd"/>
          </w:p>
          <w:p w14:paraId="0458CAA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6335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8BE0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FB48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DD03D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E951D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F616F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C352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F1270A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47371E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0784" behindDoc="1" locked="0" layoutInCell="1" allowOverlap="1" wp14:anchorId="0851E2EF" wp14:editId="487B8F0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2" name="Picture 3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E507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54FFE" w14:textId="2B36856D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Natalie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Flemming</w:t>
            </w:r>
            <w:proofErr w:type="spellEnd"/>
          </w:p>
          <w:p w14:paraId="15BAA7A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BF80F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3A43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021C2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39BDD6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98EA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32C5D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3DD41F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79D3C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97C2B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47712" behindDoc="1" locked="0" layoutInCell="1" allowOverlap="1" wp14:anchorId="472A5C07" wp14:editId="3F194EA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3" name="Picture 3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16B27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61053C4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1534A177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5A96815" w14:textId="095BA48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Mei-ji Fong</w:t>
            </w:r>
          </w:p>
          <w:p w14:paraId="2F0AE464" w14:textId="0564E64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E8A65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426BE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31CF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E72C1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93A0F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3BE9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034E9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9F4D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26349C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5904" behindDoc="1" locked="0" layoutInCell="1" allowOverlap="1" wp14:anchorId="2E4031B6" wp14:editId="6FBFD80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4" name="Picture 3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12376D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E52C29" w14:textId="121859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Olivia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Forslund</w:t>
            </w:r>
            <w:proofErr w:type="spellEnd"/>
          </w:p>
          <w:p w14:paraId="39DC10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D8A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6AC0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768B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E0C7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5EAD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2031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0DF99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D803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9D37D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3856" behindDoc="1" locked="0" layoutInCell="1" allowOverlap="1" wp14:anchorId="2DD048C2" wp14:editId="2A8412D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5" name="Picture 3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7510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0F5138" w14:textId="34FFCB6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Rachel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Galanti</w:t>
            </w:r>
            <w:proofErr w:type="spellEnd"/>
          </w:p>
          <w:p w14:paraId="37AB73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899B3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13647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0215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0E1A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2512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45FD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2838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99E2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0365BC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4880" behindDoc="1" locked="0" layoutInCell="1" allowOverlap="1" wp14:anchorId="27D2BBB0" wp14:editId="5A7707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6" name="Picture 3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6B879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3201" w14:textId="0708E43B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Anders Gibbons</w:t>
            </w:r>
          </w:p>
          <w:p w14:paraId="7EB3FFCA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68E7C2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8FF597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CD5BD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49844D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54A2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B6FC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5BC71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F16DC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F0C925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52832" behindDoc="1" locked="0" layoutInCell="1" allowOverlap="1" wp14:anchorId="236DA521" wp14:editId="4064A87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7" name="Picture 3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576F9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560FF73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61239CB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F231F09" w14:textId="552CF0F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Tate Gibbons</w:t>
            </w:r>
          </w:p>
          <w:p w14:paraId="216A56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8D78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42A4A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B425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37FF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05B2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C4D04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767A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568EB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8AEF52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7952" behindDoc="1" locked="0" layoutInCell="1" allowOverlap="1" wp14:anchorId="709F05DD" wp14:editId="1FB0D11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8" name="Picture 3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FFA2C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136176" w14:textId="062815F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Eric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Golde</w:t>
            </w:r>
            <w:proofErr w:type="spellEnd"/>
          </w:p>
          <w:p w14:paraId="6E8ED12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FB4E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04B2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3A4F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98BC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73804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0DAF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216DD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80550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64AF2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58976" behindDoc="1" locked="0" layoutInCell="1" allowOverlap="1" wp14:anchorId="5D5154A9" wp14:editId="1429CF4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19" name="Picture 3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3642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A7185E" w14:textId="55B04B3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Aaron Greenstein</w:t>
            </w:r>
          </w:p>
          <w:p w14:paraId="155EAD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455C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F052C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43B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86C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C98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C85C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94C9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F95F2A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EC4899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0000" behindDoc="1" locked="0" layoutInCell="1" allowOverlap="1" wp14:anchorId="2301C89C" wp14:editId="1679DF2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0" name="Picture 3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DFAD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BA401" w14:textId="76C924E2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Luz Guerra</w:t>
            </w:r>
          </w:p>
          <w:p w14:paraId="3D9F899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6D32E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47913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9B43D2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7785C2E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92FC3F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3DF1E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66F360C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D3CAAB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12D3F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56928" behindDoc="1" locked="0" layoutInCell="1" allowOverlap="1" wp14:anchorId="5C723314" wp14:editId="241E7FA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1" name="Picture 3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59ABE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579B5CA" w14:textId="36408968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2B268C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DBCE0CA" w14:textId="34B888B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Dario Guerra</w:t>
            </w:r>
          </w:p>
          <w:p w14:paraId="62087A9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53476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E6E06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3BD3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22D2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E7CE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E88B7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A2A3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727AB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6DA86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5120" behindDoc="1" locked="0" layoutInCell="1" allowOverlap="1" wp14:anchorId="0504864F" wp14:editId="19A1345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2" name="Picture 3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5AB2C2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8895B8" w14:textId="1D37C23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Leila </w:t>
            </w:r>
            <w:proofErr w:type="spellStart"/>
            <w:r w:rsidRPr="007B4BB1">
              <w:rPr>
                <w:rFonts w:ascii="Arial" w:hAnsi="Arial"/>
                <w:b/>
                <w:bCs/>
                <w:sz w:val="32"/>
                <w:szCs w:val="32"/>
              </w:rPr>
              <w:t>Guilhemotonia</w:t>
            </w:r>
            <w:proofErr w:type="spellEnd"/>
          </w:p>
          <w:p w14:paraId="34E4742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4810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A7F18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EAE2E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0E82B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BA84E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8A19A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776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6C6E6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2D50D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3072" behindDoc="1" locked="0" layoutInCell="1" allowOverlap="1" wp14:anchorId="58624E9D" wp14:editId="4E6EC8C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3" name="Picture 3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60F5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B7C974" w14:textId="358352D3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Kurt Gundlach</w:t>
            </w:r>
          </w:p>
          <w:p w14:paraId="11B854B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95C3D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8722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42FA4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87C9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3933C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84C97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30AD9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808D3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4B7420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4096" behindDoc="1" locked="0" layoutInCell="1" allowOverlap="1" wp14:anchorId="0B198224" wp14:editId="6CA25E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4" name="Picture 3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6C59A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889CD" w14:textId="3DD83ECE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Olivia Harkins-Finn</w:t>
            </w:r>
          </w:p>
          <w:p w14:paraId="0A8B5C69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64E0F1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164B40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51BDF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F0FC1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044FC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5796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05FA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21883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729E70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62048" behindDoc="1" locked="0" layoutInCell="1" allowOverlap="1" wp14:anchorId="2C14AE70" wp14:editId="3074CCD7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5" name="Picture 3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34F1F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6333BBA4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5B025F0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6A9135" w14:textId="13482E5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Axel Hejlsberg</w:t>
            </w:r>
          </w:p>
          <w:p w14:paraId="10515B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3D532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AB9E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FD37A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4BD84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B41B5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8AB24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E5179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C5F91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F25C1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7168" behindDoc="1" locked="0" layoutInCell="1" allowOverlap="1" wp14:anchorId="0BE318E5" wp14:editId="223EB2E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6" name="Picture 3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C301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91E2321" w14:textId="1542161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Max Hellman</w:t>
            </w:r>
          </w:p>
          <w:p w14:paraId="4436A4B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59163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6BF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ED05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F78C6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D34E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85A4F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167D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D5EB4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7AFDD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8192" behindDoc="1" locked="0" layoutInCell="1" allowOverlap="1" wp14:anchorId="5A630E9B" wp14:editId="2534285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7" name="Picture 3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C703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DDDB131" w14:textId="3A4A9C6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Zora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Helson</w:t>
            </w:r>
            <w:proofErr w:type="spellEnd"/>
          </w:p>
          <w:p w14:paraId="3CE39C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F357E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80463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13354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F0C31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78DD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57F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C7EF7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3ABDC9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8FB72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69216" behindDoc="1" locked="0" layoutInCell="1" allowOverlap="1" wp14:anchorId="5CFCC894" wp14:editId="68A7C5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8" name="Picture 3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71A1D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878E" w14:textId="50665921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Curtis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Herbolich</w:t>
            </w:r>
            <w:proofErr w:type="spellEnd"/>
          </w:p>
          <w:p w14:paraId="556C3E7B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5E41A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2C971B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ADC298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D0F2E9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7C1E5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A5D41D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2C73FD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E8024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AB3C7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66144" behindDoc="1" locked="0" layoutInCell="1" allowOverlap="1" wp14:anchorId="074A397B" wp14:editId="458BD0D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29" name="Picture 3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3BC50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4E436DE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86FC133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C251FC" w14:textId="3E873B99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Robert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Herbolich</w:t>
            </w:r>
            <w:proofErr w:type="spellEnd"/>
          </w:p>
          <w:p w14:paraId="5BCFDEC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A254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A00F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7571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90FDE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69EAD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6375F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B0D36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ABE8D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21186E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4336" behindDoc="1" locked="0" layoutInCell="1" allowOverlap="1" wp14:anchorId="52E188F4" wp14:editId="314FDA4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0" name="Picture 3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71D011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A480F32" w14:textId="4906C88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Angel Hernandez</w:t>
            </w:r>
          </w:p>
          <w:p w14:paraId="097B9DA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5CA5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3D6DD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A6FF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95774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0D828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58D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3458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429E4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BE20B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2288" behindDoc="1" locked="0" layoutInCell="1" allowOverlap="1" wp14:anchorId="5F757CE7" wp14:editId="3945A31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1" name="Picture 3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FAFFE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F380375" w14:textId="5F87FA0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Audrey Hogan</w:t>
            </w:r>
          </w:p>
          <w:p w14:paraId="12E95E5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D6253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5DE2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C0915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93EA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9FD52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C12A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7E1D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372D8C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DDB497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3312" behindDoc="1" locked="0" layoutInCell="1" allowOverlap="1" wp14:anchorId="3F8E0517" wp14:editId="466620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2" name="Picture 3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9F6DB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0AED" w14:textId="200CB6D1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Daria Horns</w:t>
            </w:r>
          </w:p>
          <w:p w14:paraId="0D4D1332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E62A9F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DFE35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0E3F6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A3078C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65310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16584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45258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BDC3C6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00C5607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71264" behindDoc="1" locked="0" layoutInCell="1" allowOverlap="1" wp14:anchorId="56F95325" wp14:editId="35F7965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3" name="Picture 3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4D0EE1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B409A63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1B1A1698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E0FDCD" w14:textId="6345807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Luna Hotchkiss-Blackledge</w:t>
            </w:r>
          </w:p>
          <w:p w14:paraId="3175999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91C9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EE6A6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741FF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FB5C5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132B8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8FE4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BEF04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C13FC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6384" behindDoc="1" locked="0" layoutInCell="1" allowOverlap="1" wp14:anchorId="764EA67F" wp14:editId="425646C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4" name="Picture 3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C4E38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58D1C3" w14:textId="3F9BCDF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Jordan Isaacs</w:t>
            </w:r>
          </w:p>
          <w:p w14:paraId="2373F00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CBC2E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014F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4DAF9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5739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4DB18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9FE9F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E0BBB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8D704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1870A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7408" behindDoc="1" locked="0" layoutInCell="1" allowOverlap="1" wp14:anchorId="02E53442" wp14:editId="2E1268C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5" name="Picture 3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A6F7A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78CAD2" w14:textId="59687C1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Lucy Jacobsen</w:t>
            </w:r>
          </w:p>
          <w:p w14:paraId="280990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F5055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DB09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19178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A859B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86290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E1CF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E93F1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256EE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31D6EB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78432" behindDoc="1" locked="0" layoutInCell="1" allowOverlap="1" wp14:anchorId="134B2305" wp14:editId="448B372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6" name="Picture 3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C21B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54F48" w14:textId="71762701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Evin Jaff</w:t>
            </w:r>
          </w:p>
          <w:p w14:paraId="278F37D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D7C1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6F0B9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BD23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A5CF46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1809FF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4476E4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3192016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C16C5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125B5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75360" behindDoc="1" locked="0" layoutInCell="1" allowOverlap="1" wp14:anchorId="2BD0BAAD" wp14:editId="019645F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7" name="Picture 3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45B41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03E0488" w14:textId="546BCF0E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1558AA5C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CC33E15" w14:textId="23DBE29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Jad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Karjian</w:t>
            </w:r>
            <w:proofErr w:type="spellEnd"/>
          </w:p>
          <w:p w14:paraId="49319B0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5F90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FF109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2CD1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67D7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D3EA2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CABD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D871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944E99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E98295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3552" behindDoc="1" locked="0" layoutInCell="1" allowOverlap="1" wp14:anchorId="02E85B05" wp14:editId="26F88C7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8" name="Picture 3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76957E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651E707" w14:textId="4A4A8DB6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Avika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Kasubhai</w:t>
            </w:r>
            <w:proofErr w:type="spellEnd"/>
          </w:p>
          <w:p w14:paraId="1F18D2E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5EEBB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8492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FA269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A6811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B2FED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E81D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D01AE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A5170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170BB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1504" behindDoc="1" locked="0" layoutInCell="1" allowOverlap="1" wp14:anchorId="28323755" wp14:editId="298190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9" name="Picture 3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C426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FE569A" w14:textId="5BF4E42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Makena Kerns</w:t>
            </w:r>
          </w:p>
          <w:p w14:paraId="574D2AB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D518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DC88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2BBB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C725C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0131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C6F07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04F76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93036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4F664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2528" behindDoc="1" locked="0" layoutInCell="1" allowOverlap="1" wp14:anchorId="6AA072F0" wp14:editId="2866418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0" name="Picture 3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8CAD8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E9CF" w14:textId="422CE7AD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David King</w:t>
            </w:r>
          </w:p>
          <w:p w14:paraId="185E69A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0872D3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2A0136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7D587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B8DED8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49F51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4C270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832AA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08972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F9C3D8A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80480" behindDoc="1" locked="0" layoutInCell="1" allowOverlap="1" wp14:anchorId="75ED61F6" wp14:editId="2ED40CD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1" name="Picture 3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F1A6B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C9543D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2A470DC7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8C4CB0" w14:textId="0657045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Ella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Kojababiah</w:t>
            </w:r>
            <w:proofErr w:type="spellEnd"/>
          </w:p>
          <w:p w14:paraId="7266B76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7D9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79CB7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7FDE3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7D989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5484C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773D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71A0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F41A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385C6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5600" behindDoc="1" locked="0" layoutInCell="1" allowOverlap="1" wp14:anchorId="17FE1C61" wp14:editId="0A9381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2" name="Picture 34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23F18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F5ACAB" w14:textId="1F372B32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Josh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Krimsky</w:t>
            </w:r>
            <w:proofErr w:type="spellEnd"/>
          </w:p>
          <w:p w14:paraId="32EE1A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70F18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EE5BF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4B45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B9551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017B9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F01B5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55A24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3EAD04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0807A0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6624" behindDoc="1" locked="0" layoutInCell="1" allowOverlap="1" wp14:anchorId="57DC7B58" wp14:editId="4074C95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3" name="Picture 34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D51C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9A403F1" w14:textId="1CE37C7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Jakob Kriseman</w:t>
            </w:r>
          </w:p>
          <w:p w14:paraId="4437E21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EA106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85380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C27B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11174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B641E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0A14C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CCE1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418B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E33FEB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87648" behindDoc="1" locked="0" layoutInCell="1" allowOverlap="1" wp14:anchorId="5B5DF24A" wp14:editId="3E24E43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4" name="Picture 34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C07A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BDC34" w14:textId="59BC5EDF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Duncan Kubalak</w:t>
            </w:r>
          </w:p>
          <w:p w14:paraId="27AB9F9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154DF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5E250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C02F7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27EA274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F26F7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AC094B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71ED57E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5190E8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30EE6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84576" behindDoc="1" locked="0" layoutInCell="1" allowOverlap="1" wp14:anchorId="2854CC75" wp14:editId="5834653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5" name="Picture 34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376C6B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1BCA96F" w14:textId="39735619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E45523F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00ED8F9" w14:textId="1C31F3B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Isaac Lamont</w:t>
            </w:r>
          </w:p>
          <w:p w14:paraId="64A6A36B" w14:textId="2F9B750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D82D5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504A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567A2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98015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78D0D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F064E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5ADBF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B640F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8E8201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2768" behindDoc="1" locked="0" layoutInCell="1" allowOverlap="1" wp14:anchorId="23CB0A47" wp14:editId="3F561AF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6" name="Picture 34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233D8A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FC994C" w14:textId="711BC06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Matthew Le Roy</w:t>
            </w:r>
          </w:p>
          <w:p w14:paraId="2B91BAF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BF9FE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6738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EB20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4611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0A6FE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73D4D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BA54B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FE77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E6E850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0720" behindDoc="1" locked="0" layoutInCell="1" allowOverlap="1" wp14:anchorId="6556238A" wp14:editId="349E57D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7" name="Picture 34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F374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C2993B" w14:textId="5E1E8B8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Ian Lock</w:t>
            </w:r>
          </w:p>
          <w:p w14:paraId="727D105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E81A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4296B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9C78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CFF1F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81DF9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6B049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9CB85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58385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27578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1744" behindDoc="1" locked="0" layoutInCell="1" allowOverlap="1" wp14:anchorId="399CFD32" wp14:editId="56AA271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8" name="Picture 34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9906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B1FD" w14:textId="3A225388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Ezra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Magram</w:t>
            </w:r>
            <w:proofErr w:type="spellEnd"/>
          </w:p>
          <w:p w14:paraId="0EF00C1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0D2F71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E1CE67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B822C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1B129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A4428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9A216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0EBE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67A5B6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C4CFCF3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89696" behindDoc="1" locked="0" layoutInCell="1" allowOverlap="1" wp14:anchorId="58AA01C8" wp14:editId="0D13357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49" name="Picture 34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90DB3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0364D6F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64F8470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711A33" w14:textId="71EACF7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Celeste McCall-Cromer</w:t>
            </w:r>
          </w:p>
          <w:p w14:paraId="2206CB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556E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4D2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DCB13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88639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60E64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6E1C0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35751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DA7AB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4816" behindDoc="1" locked="0" layoutInCell="1" allowOverlap="1" wp14:anchorId="34F7E277" wp14:editId="24B7B1D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0" name="Picture 35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A31D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6AB6DC8" w14:textId="37D7B17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Seren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McCall-Cromer</w:t>
            </w:r>
          </w:p>
          <w:p w14:paraId="0F5CAD5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71C6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EB5AC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059A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0D614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5ACC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6C917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14C41E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B476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5840" behindDoc="1" locked="0" layoutInCell="1" allowOverlap="1" wp14:anchorId="362E714E" wp14:editId="2EBD7BE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1" name="Picture 35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246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8D0BCBE" w14:textId="5DE7388B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Brenna McCormick</w:t>
            </w:r>
          </w:p>
          <w:p w14:paraId="3AE5971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E163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AF6CC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C68D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7E6D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5255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B60BC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EE288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95CA7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840D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6864" behindDoc="1" locked="0" layoutInCell="1" allowOverlap="1" wp14:anchorId="36471A18" wp14:editId="60C0E80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2" name="Picture 35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F911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574B" w14:textId="38F67564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Taya McMillian</w:t>
            </w:r>
          </w:p>
          <w:p w14:paraId="75D7D18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8F116B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C382C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23C507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D4A7D9A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C1518A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61F7BF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56A215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8E0756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C23F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93792" behindDoc="1" locked="0" layoutInCell="1" allowOverlap="1" wp14:anchorId="63914DAC" wp14:editId="585D9B1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3" name="Picture 35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BC9DA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8BACF35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C86B406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02572A" w14:textId="4B234AD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Zoe Miller</w:t>
            </w:r>
          </w:p>
          <w:p w14:paraId="0ED6DE4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1ABC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C3877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2FC5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C43B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3A5B5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CE02F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54EE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4B17D4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5DDBFC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1984" behindDoc="1" locked="0" layoutInCell="1" allowOverlap="1" wp14:anchorId="68DB0CE3" wp14:editId="368A4E8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4" name="Picture 35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135C75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CEEE90" w14:textId="2578E49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Kate Milne</w:t>
            </w:r>
          </w:p>
          <w:p w14:paraId="69A2E0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7C44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69246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A63D6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8ED59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A5B42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FD77B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673D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68FD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1F80B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199936" behindDoc="1" locked="0" layoutInCell="1" allowOverlap="1" wp14:anchorId="72F3B116" wp14:editId="09DD989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5" name="Picture 35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E9D7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D00C280" w14:textId="7CC7B5A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Marla Mitchell</w:t>
            </w:r>
          </w:p>
          <w:p w14:paraId="3132920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17DA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1C915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0039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B74C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01F6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6AB32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6866F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3E71A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505BF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0960" behindDoc="1" locked="0" layoutInCell="1" allowOverlap="1" wp14:anchorId="1533E5F3" wp14:editId="03094FE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6" name="Picture 35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92DF7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39E23" w14:textId="0F17DF59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Alaina Neuberger</w:t>
            </w:r>
          </w:p>
          <w:p w14:paraId="3B26909D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86A017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B87004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E253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D7828F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B862E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B7A95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E82B8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DA811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96CE7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198912" behindDoc="1" locked="0" layoutInCell="1" allowOverlap="1" wp14:anchorId="174A31D9" wp14:editId="146713C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7" name="Picture 35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7B3174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224E58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490BE849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6B542AB" w14:textId="4293542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Carmen Oldham</w:t>
            </w:r>
          </w:p>
          <w:p w14:paraId="62CB67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522B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6F7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50FDF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2B24A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29D8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5761C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4F26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7C257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5B7395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4032" behindDoc="1" locked="0" layoutInCell="1" allowOverlap="1" wp14:anchorId="516E576A" wp14:editId="111C581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8" name="Picture 35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FFEB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37BCE8E" w14:textId="2F580F5C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Gigi Olsen</w:t>
            </w:r>
          </w:p>
          <w:p w14:paraId="6FB0053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C4CA8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9B464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427C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D7AFD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810F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29CC5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9209A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899E98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95ECE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5056" behindDoc="1" locked="0" layoutInCell="1" allowOverlap="1" wp14:anchorId="076C81B7" wp14:editId="68B8F9A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59" name="Picture 35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AE694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C08CECF" w14:textId="34F12331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Madeleine Osler</w:t>
            </w:r>
          </w:p>
          <w:p w14:paraId="08F2C02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C17F2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384B8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B6F2C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8DA47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EB95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CFED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C7214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55B615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4370A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6080" behindDoc="1" locked="0" layoutInCell="1" allowOverlap="1" wp14:anchorId="1B4E9A5E" wp14:editId="3184D70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0" name="Picture 36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8CB7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904E" w14:textId="056EBE43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Penelope Owen</w:t>
            </w:r>
          </w:p>
          <w:p w14:paraId="6145BAA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15987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86EF3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94C11D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52C15A1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A9F50D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2AE59D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3DB7957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EE09D7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FC5080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03008" behindDoc="1" locked="0" layoutInCell="1" allowOverlap="1" wp14:anchorId="503ACB77" wp14:editId="7A9C617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1" name="Picture 36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A91EB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0578AC5" w14:textId="51ABE91D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58261990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485CBE9" w14:textId="51E054C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Natalie Parker</w:t>
            </w:r>
          </w:p>
          <w:p w14:paraId="1BEC6CA2" w14:textId="6704E032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10452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3A2C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CD1F2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31F3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531F5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6288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AE317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AC89B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A2B00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1200" behindDoc="1" locked="0" layoutInCell="1" allowOverlap="1" wp14:anchorId="38611AE3" wp14:editId="00513F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2" name="Picture 36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C6EEA7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BE60C5" w14:textId="501B960A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Will Patrick</w:t>
            </w:r>
          </w:p>
          <w:p w14:paraId="5293592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D11E0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7A47C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20E86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81617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859B6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A791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89192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97026C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844E2D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09152" behindDoc="1" locked="0" layoutInCell="1" allowOverlap="1" wp14:anchorId="47FEAEFA" wp14:editId="108B88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3" name="Picture 36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BF4AB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6A31F6F" w14:textId="4A17CAE8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Julia Philips</w:t>
            </w:r>
          </w:p>
          <w:p w14:paraId="7AF9B90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3BCA8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D5BBD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9316C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DE49B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BF589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B546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656E2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3FD291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77DDCF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0176" behindDoc="1" locked="0" layoutInCell="1" allowOverlap="1" wp14:anchorId="54049E17" wp14:editId="5031B4E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4" name="Picture 36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91E25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06E3" w14:textId="2AF3D3E2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Jessa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Podell</w:t>
            </w:r>
            <w:proofErr w:type="spellEnd"/>
          </w:p>
          <w:p w14:paraId="5305FFCA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32D39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ECB860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6A174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B3DC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4CFBD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664211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0173A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BE695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ADB233E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08128" behindDoc="1" locked="0" layoutInCell="1" allowOverlap="1" wp14:anchorId="1DF5752F" wp14:editId="6C9D443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5" name="Picture 36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E3BAB2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27E08D8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6E54703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8AF9403" w14:textId="5C574A95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Sasha Poll</w:t>
            </w:r>
          </w:p>
          <w:p w14:paraId="12CE03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7262E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48C0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05C9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BD20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0669C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15F44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A207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CC3DB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67554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3248" behindDoc="1" locked="0" layoutInCell="1" allowOverlap="1" wp14:anchorId="684E0DE0" wp14:editId="157730C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6" name="Picture 36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3FD53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0E491F3" w14:textId="376FFA72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Joi Porter-Harris</w:t>
            </w:r>
          </w:p>
          <w:p w14:paraId="6BBFFCB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4F698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90208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3DD0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740A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BB087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41237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FB2CE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F77AF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35C4D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4272" behindDoc="1" locked="0" layoutInCell="1" allowOverlap="1" wp14:anchorId="18980DEE" wp14:editId="1C5B14B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7" name="Picture 36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CCC4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18BA6B5" w14:textId="3B127CAD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Ethan Purcell</w:t>
            </w:r>
          </w:p>
          <w:p w14:paraId="75874D5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AFB9E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7CD4E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FF610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3B1B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8B4CC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E094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87849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F7A3B4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F4FDF0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5296" behindDoc="1" locked="0" layoutInCell="1" allowOverlap="1" wp14:anchorId="6D358ABD" wp14:editId="3A18569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8" name="Picture 36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2AB5B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A7949" w14:textId="025090EA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Lars Purdy</w:t>
            </w:r>
          </w:p>
          <w:p w14:paraId="3E5BC1C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24F9F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95F49C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D5DEE3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0D4789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240A2E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A77D2C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379ED1C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8A02D8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9BF0BD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12224" behindDoc="1" locked="0" layoutInCell="1" allowOverlap="1" wp14:anchorId="52BEC847" wp14:editId="7C163B6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69" name="Picture 36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6F3516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4B1AD49A" w14:textId="5F5AF455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76B321AB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7D403B3" w14:textId="4FF3467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Gage Raftery</w:t>
            </w:r>
          </w:p>
          <w:p w14:paraId="4B9EC7B1" w14:textId="7BB530D0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5F9DB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32CCE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EB75B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0F9F0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53EC0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930D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69A31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A36A2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2B184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0416" behindDoc="1" locked="0" layoutInCell="1" allowOverlap="1" wp14:anchorId="7ED9D942" wp14:editId="0670B71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0" name="Picture 37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4E4C27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0CC6C93" w14:textId="50E014A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Max Ray-Keil</w:t>
            </w:r>
          </w:p>
          <w:p w14:paraId="6D6E3F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8C09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7E42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A9BE8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FF50F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2846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2E27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A9846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4997A0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34A82A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8368" behindDoc="1" locked="0" layoutInCell="1" allowOverlap="1" wp14:anchorId="2D2C6F15" wp14:editId="1CAE32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1" name="Picture 37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8437D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75ED26E" w14:textId="40214064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Moriah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Reibman</w:t>
            </w:r>
            <w:proofErr w:type="spellEnd"/>
          </w:p>
          <w:p w14:paraId="2BBB769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C1544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CADDF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B2331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5E8B1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0BBEB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1837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3D0E6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5E324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BC86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19392" behindDoc="1" locked="0" layoutInCell="1" allowOverlap="1" wp14:anchorId="61E46DB6" wp14:editId="1351C1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2" name="Picture 37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76E34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AAE3B" w14:textId="000DCD11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Eli Richmond</w:t>
            </w:r>
          </w:p>
          <w:p w14:paraId="48FADC2F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DDCD3E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179905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5611F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BC63B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F0CAA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9B675E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9874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27414D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000FBA5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17344" behindDoc="1" locked="0" layoutInCell="1" allowOverlap="1" wp14:anchorId="426AB294" wp14:editId="1251BC53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3" name="Picture 37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C2A629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66D35BC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1DE1E9FA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11F9C0D" w14:textId="2A20901F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Max Richmond</w:t>
            </w:r>
          </w:p>
          <w:p w14:paraId="44B26D2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1311A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98A68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3A779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0ACC2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47988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B3B6F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7F94A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76797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71FEB2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2464" behindDoc="1" locked="0" layoutInCell="1" allowOverlap="1" wp14:anchorId="64B2667C" wp14:editId="2B1294F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4" name="Picture 37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8C43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60E2DC1" w14:textId="4AB0F0F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Emerson Richmond-Burke</w:t>
            </w:r>
          </w:p>
          <w:p w14:paraId="1413B5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15E04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4A103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5CAA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FB5F4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8298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264C1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4265B3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B445F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3488" behindDoc="1" locked="0" layoutInCell="1" allowOverlap="1" wp14:anchorId="02E898A1" wp14:editId="3033F9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5" name="Picture 37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059CF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7649837" w14:textId="4A494D5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Ben Riley</w:t>
            </w:r>
          </w:p>
          <w:p w14:paraId="393024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867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AA97D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9015B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9D8B3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F35C6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2CD2E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A4C37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A648B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2025E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4512" behindDoc="1" locked="0" layoutInCell="1" allowOverlap="1" wp14:anchorId="54E49520" wp14:editId="6039BD7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6" name="Picture 37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5BD17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5A89" w14:textId="1835A681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Emily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Rinn</w:t>
            </w:r>
            <w:proofErr w:type="spellEnd"/>
          </w:p>
          <w:p w14:paraId="441E2777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DCD71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33BB6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88362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14C505D8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7DEEA2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389B6A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35AEEDD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E699F6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AD31D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21440" behindDoc="1" locked="0" layoutInCell="1" allowOverlap="1" wp14:anchorId="2226A46C" wp14:editId="3F7E986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7" name="Picture 37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5D8C7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F5C394B" w14:textId="1560DB67" w:rsidR="007B4BB1" w:rsidRDefault="007B4BB1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B4BB1" w:rsidRPr="00BB79C3" w14:paraId="2A7EB3E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CA205A" w14:textId="6AB6526C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Taylor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Rinn</w:t>
            </w:r>
            <w:proofErr w:type="spellEnd"/>
          </w:p>
          <w:p w14:paraId="2248100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9B0B7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13E64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7599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83BD0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F6AA0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E5A02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3D579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557BB7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37809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9632" behindDoc="1" locked="0" layoutInCell="1" allowOverlap="1" wp14:anchorId="7C2AE042" wp14:editId="13EA471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8" name="Picture 37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01FA52" w14:textId="77777777" w:rsidR="007B4BB1" w:rsidRPr="00D608C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ECE765" w14:textId="4868EF9C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Chas Rinne</w:t>
            </w:r>
          </w:p>
          <w:p w14:paraId="0075CBB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15AE0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3493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DCD17E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5DBB0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DD80E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A69A3F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78408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5116A6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1DEA55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7584" behindDoc="1" locked="0" layoutInCell="1" allowOverlap="1" wp14:anchorId="1DB6857E" wp14:editId="7E2BEC7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79" name="Picture 37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579C11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AF0DC8F" w14:textId="1AC5B4B3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Bunker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Risse</w:t>
            </w:r>
            <w:proofErr w:type="spellEnd"/>
          </w:p>
          <w:p w14:paraId="254A079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11AA5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14CFC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B336EB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4E80E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B40C3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455BD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E13A5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8840BF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C28C61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28608" behindDoc="1" locked="0" layoutInCell="1" allowOverlap="1" wp14:anchorId="761B8C2F" wp14:editId="19DDEA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0" name="Picture 38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45218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F29C" w14:textId="00664276" w:rsidR="007B4BB1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Georgia Robinson</w:t>
            </w:r>
          </w:p>
          <w:p w14:paraId="0DC20C9D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6A9084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36FB9B" w14:textId="77777777" w:rsidR="007B4BB1" w:rsidRDefault="007B4BB1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5F5979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F873F0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84972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697C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191EAF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BAE94E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B9524FD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26560" behindDoc="1" locked="0" layoutInCell="1" allowOverlap="1" wp14:anchorId="716B9B9F" wp14:editId="483E265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1" name="Picture 38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B8B49C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FF58F14" w14:textId="77777777" w:rsidR="007B4BB1" w:rsidRPr="00BB79C3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B4BB1" w:rsidRPr="00BB79C3" w14:paraId="5A72AB84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9C88340" w14:textId="2BFF85EB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Lucia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Rosenast</w:t>
            </w:r>
            <w:proofErr w:type="spellEnd"/>
          </w:p>
          <w:p w14:paraId="7C60226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141E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811A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F933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9DEE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5862A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CDD01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B44B3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B61615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C79F7B2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1680" behindDoc="1" locked="0" layoutInCell="1" allowOverlap="1" wp14:anchorId="13518996" wp14:editId="3A17F8E3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2" name="Picture 38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20603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B184E96" w14:textId="42B419BF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Kaden Rosenblatt</w:t>
            </w:r>
          </w:p>
          <w:p w14:paraId="4E8BAF3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CD282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89ED8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69547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D9401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7C0E9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49849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704961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BBF4BD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EA8E316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2704" behindDoc="1" locked="0" layoutInCell="1" allowOverlap="1" wp14:anchorId="44B3FB8D" wp14:editId="47C616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3" name="Picture 38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1C70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E055642" w14:textId="1C3201FB" w:rsidR="007B4BB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Mallory Rubin</w:t>
            </w:r>
          </w:p>
          <w:p w14:paraId="0DCB006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DAB918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FBB379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20F610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8C73C5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209A3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78671D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18A684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B8EDD8" w14:textId="77777777" w:rsidR="007B4BB1" w:rsidRPr="00186A70" w:rsidRDefault="007B4BB1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88953C7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3728" behindDoc="1" locked="0" layoutInCell="1" allowOverlap="1" wp14:anchorId="156B7A77" wp14:editId="5745E95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4" name="Picture 38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5FF11A" w14:textId="77777777" w:rsidR="007B4BB1" w:rsidRDefault="007B4BB1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5D5E" w14:textId="4E5D1B14" w:rsidR="007B4BB1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Elena Sandoval</w:t>
            </w:r>
          </w:p>
          <w:p w14:paraId="1D57C0B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88A643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5F2F41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4C56E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136C754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9CE77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C262C0" w14:textId="77777777" w:rsidR="007B4BB1" w:rsidRPr="008D62B5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E535072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41E016" w14:textId="77777777" w:rsidR="007B4BB1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E681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30656" behindDoc="1" locked="0" layoutInCell="1" allowOverlap="1" wp14:anchorId="3014AA35" wp14:editId="23D28EA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5" name="Picture 38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2BE165" w14:textId="77777777" w:rsidR="007B4BB1" w:rsidRPr="00BB79C3" w:rsidRDefault="007B4BB1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FCDBEEE" w14:textId="77777777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FC0CC4" w:rsidRPr="00BB79C3" w14:paraId="55D097CA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4E4B42B" w14:textId="4C79C68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Ruby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Seiwert</w:t>
            </w:r>
            <w:proofErr w:type="spellEnd"/>
          </w:p>
          <w:p w14:paraId="34E0B0A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E6117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390CC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ABDC2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297DF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D13BC1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EE0D3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7ECAD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390A67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E50D8E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8848" behindDoc="1" locked="0" layoutInCell="1" allowOverlap="1" wp14:anchorId="104D3C54" wp14:editId="7E101B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6" name="Picture 38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D455" w14:textId="77777777" w:rsidR="00FC0CC4" w:rsidRPr="00D608C1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7E7A67C" w14:textId="6BB140BD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Van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Senseney</w:t>
            </w:r>
            <w:proofErr w:type="spellEnd"/>
          </w:p>
          <w:p w14:paraId="2CEAA23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5DD02D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08310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4DBBD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2C59A8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787C7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4BB36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2F406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C6872A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23BFE4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6800" behindDoc="1" locked="0" layoutInCell="1" allowOverlap="1" wp14:anchorId="4B08B8DC" wp14:editId="28A89AC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7" name="Picture 38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29676C2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156B449" w14:textId="4B30CEB6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Abe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Solovy</w:t>
            </w:r>
            <w:proofErr w:type="spellEnd"/>
          </w:p>
          <w:p w14:paraId="564F3D1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8AE9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7FD3DD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EFB7C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6A15C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D1330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9F69E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AFE04D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3CA1B9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314EF1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37824" behindDoc="1" locked="0" layoutInCell="1" allowOverlap="1" wp14:anchorId="67468960" wp14:editId="181113D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8" name="Picture 38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24A6E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50267" w14:textId="36D61B36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Hava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Sprung</w:t>
            </w:r>
          </w:p>
          <w:p w14:paraId="08DA129F" w14:textId="77777777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091223" w14:textId="77777777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09A148" w14:textId="77777777" w:rsidR="00FC0CC4" w:rsidRDefault="00FC0CC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7D1575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ACFC3A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5504EE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AAD95C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61490F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3C857D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0D9D95C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35776" behindDoc="1" locked="0" layoutInCell="1" allowOverlap="1" wp14:anchorId="62333BDB" wp14:editId="628C1A1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89" name="Picture 38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748D2A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42587014" w14:textId="77777777" w:rsidR="00FC0CC4" w:rsidRPr="00BB79C3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FC0CC4" w:rsidRPr="00BB79C3" w14:paraId="3E424B3D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E5C0922" w14:textId="1F8470D5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Estelle Stedman</w:t>
            </w:r>
          </w:p>
          <w:p w14:paraId="6BD734A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0B68D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C2FF1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BFF0A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807A2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DB26A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6596B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5425C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3B0736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905F0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0896" behindDoc="1" locked="0" layoutInCell="1" allowOverlap="1" wp14:anchorId="33D20D3F" wp14:editId="1C52ED6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0" name="Picture 39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99B900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F5B16B4" w14:textId="7CFCBDD5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Asher Stein</w:t>
            </w:r>
          </w:p>
          <w:p w14:paraId="1482F23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925D4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1142F6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42AD0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F4172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29A69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E98E4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04314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E44C4F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B505DC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1920" behindDoc="1" locked="0" layoutInCell="1" allowOverlap="1" wp14:anchorId="346A2EC8" wp14:editId="689188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1" name="Picture 39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2A550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40E225F" w14:textId="3818D50B" w:rsidR="00FC0CC4" w:rsidRDefault="009D6F76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Maya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Sulkin</w:t>
            </w:r>
            <w:proofErr w:type="spellEnd"/>
          </w:p>
          <w:p w14:paraId="5D49958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F9BE4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063F2E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B28BF9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B09524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565D13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3D50F5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57A38B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29CB7D" w14:textId="77777777" w:rsidR="00FC0CC4" w:rsidRPr="00186A70" w:rsidRDefault="00FC0CC4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F703287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2944" behindDoc="1" locked="0" layoutInCell="1" allowOverlap="1" wp14:anchorId="322E41CF" wp14:editId="339F7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2" name="Picture 39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4F671F" w14:textId="77777777" w:rsidR="00FC0CC4" w:rsidRDefault="00FC0CC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3D054" w14:textId="1CCC4BC7" w:rsidR="00FC0CC4" w:rsidRDefault="00B64D9E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Josh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Teicher</w:t>
            </w:r>
            <w:proofErr w:type="spellEnd"/>
          </w:p>
          <w:p w14:paraId="39CBE59B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E3442E6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F7585C" w14:textId="77777777" w:rsidR="00FC0CC4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057CFD" w14:textId="77777777" w:rsidR="00FC0CC4" w:rsidRPr="008D62B5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698DF42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B9CFA8" w14:textId="77777777" w:rsidR="00FC0CC4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6009FE" w14:textId="77777777" w:rsidR="00FC0CC4" w:rsidRPr="008D62B5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1F6C2453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BA4FD5" w14:textId="77777777" w:rsidR="00FC0CC4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956364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39872" behindDoc="1" locked="0" layoutInCell="1" allowOverlap="1" wp14:anchorId="08551E16" wp14:editId="446FD76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3" name="Picture 39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12B1F8" w14:textId="77777777" w:rsidR="00FC0CC4" w:rsidRPr="00BB79C3" w:rsidRDefault="00FC0CC4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2CA490A" w14:textId="5322995C" w:rsidR="007B4BB1" w:rsidRDefault="007B4BB1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A5238" w:rsidRPr="00BB79C3" w14:paraId="720DFE3E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8ED83EC" w14:textId="5AF5FB4F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JW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Thomas</w:t>
            </w:r>
          </w:p>
          <w:p w14:paraId="4AEAEFFE" w14:textId="08CEE01D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05B57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0FA06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8940C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87A07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248EB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84AC6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D6805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5BDB5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84B7C2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8064" behindDoc="1" locked="0" layoutInCell="1" allowOverlap="1" wp14:anchorId="682AF29C" wp14:editId="52AA346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4" name="Picture 39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E6D53D" w14:textId="77777777" w:rsidR="007A5238" w:rsidRPr="00D608C1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C8F3C4F" w14:textId="06D1AFDB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Keith Underwood</w:t>
            </w:r>
          </w:p>
          <w:p w14:paraId="5E09708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FA08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2D08B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B459D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E7E65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7BC7B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A390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59E70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00E78F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CC0481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6016" behindDoc="1" locked="0" layoutInCell="1" allowOverlap="1" wp14:anchorId="66A8EBD8" wp14:editId="796C9F8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5" name="Picture 39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999C5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0F086D" w14:textId="7EF6B8AC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Adrian Valentine</w:t>
            </w:r>
          </w:p>
          <w:p w14:paraId="7AC3032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5BF8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558B8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D629B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0AEE0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5A644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C4BFB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FADE5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307ECE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07D7E7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47040" behindDoc="1" locked="0" layoutInCell="1" allowOverlap="1" wp14:anchorId="5731B525" wp14:editId="28FF2CE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6" name="Picture 39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8E4E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7E09" w14:textId="2E3DB17E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Lucca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Vernoy</w:t>
            </w:r>
            <w:proofErr w:type="spellEnd"/>
          </w:p>
          <w:p w14:paraId="6E49EC85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038E93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815261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216D3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727059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4CDC0D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A2B0C6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44B70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CAEC14F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3AC153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44992" behindDoc="1" locked="0" layoutInCell="1" allowOverlap="1" wp14:anchorId="60695E72" wp14:editId="455929C9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7" name="Picture 39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176DE3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01DF640D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A5238" w:rsidRPr="00BB79C3" w14:paraId="04EBE132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DF8138" w14:textId="5AFB128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Savannah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Westra</w:t>
            </w:r>
            <w:proofErr w:type="spellEnd"/>
          </w:p>
          <w:p w14:paraId="226D131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239B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ECEB9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16A59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DC8D3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2269B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DAF0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705F7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0AE306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0B416A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0112" behindDoc="1" locked="0" layoutInCell="1" allowOverlap="1" wp14:anchorId="08A4CCDB" wp14:editId="35538F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8" name="Picture 39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D5C45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DAC009" w14:textId="014759A5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Mackie Williams</w:t>
            </w:r>
          </w:p>
          <w:p w14:paraId="1905DF1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4CCD6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6FA90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B5350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F6D0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C6CDE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61CB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19683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C09D04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B54666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1136" behindDoc="1" locked="0" layoutInCell="1" allowOverlap="1" wp14:anchorId="61C6456D" wp14:editId="0E6252D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99" name="Picture 39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E9C0A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591BAB1" w14:textId="41B3949C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Corey Wood</w:t>
            </w:r>
          </w:p>
          <w:p w14:paraId="42B3C5D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BA4D2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2FC9C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5BEE77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D8470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291AA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EF527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3BF0C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91EA8D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5DFE34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2160" behindDoc="1" locked="0" layoutInCell="1" allowOverlap="1" wp14:anchorId="6D11FA8B" wp14:editId="65C595E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0" name="Picture 40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1F4CF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8CF84" w14:textId="1A6BC74C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Miranda Wu-Georges</w:t>
            </w:r>
          </w:p>
          <w:p w14:paraId="689DB35F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F73B1A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A30407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DE4121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4757EDC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9078AB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71FB30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6BE035B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938644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287C3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49088" behindDoc="1" locked="0" layoutInCell="1" allowOverlap="1" wp14:anchorId="68150FBE" wp14:editId="0B09CEC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1" name="Picture 40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6F325D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716243A6" w14:textId="60542D8E" w:rsidR="007A5238" w:rsidRDefault="007A5238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7A5238" w:rsidRPr="00BB79C3" w14:paraId="77C9A98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579228" w14:textId="71EA5379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 xml:space="preserve">Jayden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Yoppolo</w:t>
            </w:r>
            <w:proofErr w:type="spellEnd"/>
          </w:p>
          <w:p w14:paraId="548EE57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0502E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4C61F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57B7C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31D56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D4021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6219D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86C20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F17E2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4D4048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7280" behindDoc="1" locked="0" layoutInCell="1" allowOverlap="1" wp14:anchorId="308F30FC" wp14:editId="0056F9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2" name="Picture 40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4BF920E" w14:textId="77777777" w:rsidR="007A5238" w:rsidRPr="00D608C1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452EE18" w14:textId="77672D02" w:rsidR="007A5238" w:rsidRDefault="00BC5C0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Brennen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Zakaluk</w:t>
            </w:r>
            <w:proofErr w:type="spellEnd"/>
          </w:p>
          <w:p w14:paraId="7C84BB5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15359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7B64C2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9473F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32D2D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9CEFD0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CD287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9554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D4266C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9D2D4B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5232" behindDoc="1" locked="0" layoutInCell="1" allowOverlap="1" wp14:anchorId="239B83D1" wp14:editId="201CA45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3" name="Picture 40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38A996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0CE9F42" w14:textId="1D2D52B1" w:rsidR="007A5238" w:rsidRDefault="00BC5C04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Sam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Zivin</w:t>
            </w:r>
            <w:proofErr w:type="spellEnd"/>
          </w:p>
          <w:p w14:paraId="31C0708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AADFA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533BB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260BA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9B014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8BFBC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78B2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B1A93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B655BD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F03FF9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6256" behindDoc="1" locked="0" layoutInCell="1" allowOverlap="1" wp14:anchorId="05D9ADC5" wp14:editId="0AEC245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4" name="Picture 40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70113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1B6B7" w14:textId="596F1FCB" w:rsidR="007A5238" w:rsidRDefault="00BC5C04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Oscar Zorn</w:t>
            </w:r>
          </w:p>
          <w:p w14:paraId="06DB3964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355991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B9D7E8" w14:textId="77777777" w:rsidR="007A5238" w:rsidRDefault="007A5238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9CBD05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0C2536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FC4B87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EA5BC1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CEA931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3DB1D7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6DC544E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54208" behindDoc="1" locked="0" layoutInCell="1" allowOverlap="1" wp14:anchorId="203A621D" wp14:editId="7AD2C3D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5" name="Picture 40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9B0DF3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20730669" w14:textId="77777777" w:rsidR="007A5238" w:rsidRPr="00BB79C3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7A5238" w:rsidRPr="00BB79C3" w14:paraId="4DC8EF3F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EDC7667" w14:textId="3E7A8CF1" w:rsidR="007A5238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Spontaneous Combustion</w:t>
            </w:r>
          </w:p>
          <w:p w14:paraId="1AB737D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E5241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5838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B3CCB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C0ED22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55FFBB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05C43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4203A14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60CC8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59328" behindDoc="1" locked="0" layoutInCell="1" allowOverlap="1" wp14:anchorId="02AF9F4B" wp14:editId="267EBCB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6" name="Picture 40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937140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94DE31" w14:textId="1F143ADF" w:rsidR="007A5238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Pac-Man uncontrollably guzzling cum</w:t>
            </w:r>
          </w:p>
          <w:p w14:paraId="4F1CCF2C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44AEDE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F532F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B22AE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2446E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C07F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E485CF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1EE258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0352" behindDoc="1" locked="0" layoutInCell="1" allowOverlap="1" wp14:anchorId="671A825C" wp14:editId="7F07F80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7" name="Picture 40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23536A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43BE09" w14:textId="0426E1A1" w:rsidR="007A5238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Auschwitz</w:t>
            </w:r>
          </w:p>
          <w:p w14:paraId="27DE1F6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67C535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052F5D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F6C39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BAA2FF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0BBF0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ABE701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C9D014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406A62" w14:textId="77777777" w:rsidR="007A5238" w:rsidRPr="00186A70" w:rsidRDefault="007A5238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3DE049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1376" behindDoc="1" locked="0" layoutInCell="1" allowOverlap="1" wp14:anchorId="6FC256D7" wp14:editId="0D8A688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8" name="Picture 40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D20A38" w14:textId="77777777" w:rsidR="007A5238" w:rsidRDefault="007A5238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8868" w14:textId="680BF5DB" w:rsidR="007A5238" w:rsidRPr="00BB79C3" w:rsidRDefault="008C1839" w:rsidP="00331A30">
            <w:pPr>
              <w:pStyle w:val="TableContents"/>
              <w:ind w:left="249" w:right="27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Sneaking a finger up your boyfriend’s ass</w:t>
            </w:r>
          </w:p>
          <w:p w14:paraId="75EAFE94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357D42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61332CE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90DCE7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77827A" w14:textId="77777777" w:rsidR="007A5238" w:rsidRPr="008D62B5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4D56621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BBB15F" w14:textId="77777777" w:rsidR="007A5238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903187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58304" behindDoc="1" locked="0" layoutInCell="1" allowOverlap="1" wp14:anchorId="11D89E3F" wp14:editId="3E3B87E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09" name="Picture 40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C8BB5F" w14:textId="77777777" w:rsidR="007A5238" w:rsidRPr="00BB79C3" w:rsidRDefault="007A5238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8647E8C" w14:textId="77777777" w:rsidR="007A5238" w:rsidRDefault="007A5238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55D8E477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E84F26E" w14:textId="0C739584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The Jews</w:t>
            </w:r>
          </w:p>
          <w:p w14:paraId="6D551A4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DD4DE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03C2A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508CF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3CADF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EA5BC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CEED7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785C0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6F26B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42C76A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6496" behindDoc="1" locked="0" layoutInCell="1" allowOverlap="1" wp14:anchorId="0D94350D" wp14:editId="09C3E2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0" name="Picture 4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D16F90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55B1C14D" w14:textId="2B1C8AAC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gay agenda</w:t>
            </w:r>
          </w:p>
          <w:p w14:paraId="1F51869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A4D34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4A19C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CB5F4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12EFF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8DF53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305D25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6341C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DE3D0A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D87DC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4448" behindDoc="1" locked="0" layoutInCell="1" allowOverlap="1" wp14:anchorId="3ACE899B" wp14:editId="2081D80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1" name="Picture 4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5D15C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51943C5" w14:textId="216C10FF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The trail of tears</w:t>
            </w:r>
          </w:p>
          <w:p w14:paraId="5549933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A0823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B123E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BBCC5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9AC12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F1D58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9A8C5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05D04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3E6E4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28DB46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5472" behindDoc="1" locked="0" layoutInCell="1" allowOverlap="1" wp14:anchorId="30493A6B" wp14:editId="0452E55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2" name="Picture 4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4E01A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F6CE" w14:textId="6E662840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Growing a pair</w:t>
            </w:r>
          </w:p>
          <w:p w14:paraId="2EE31614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D2BD8E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BEC495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88535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F2B1FB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A2E7EA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A7CE0F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98C4F3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C8A49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0605BD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63424" behindDoc="1" locked="0" layoutInCell="1" allowOverlap="1" wp14:anchorId="7B35764C" wp14:editId="4D08423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3" name="Picture 4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AF956E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3A046664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591173CC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C21933" w14:textId="771540B9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My collection of Japanese sex toys</w:t>
            </w:r>
          </w:p>
          <w:p w14:paraId="164D895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9A202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D03A5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5A914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83B4F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C3659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1C37B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92C26D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63979C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8544" behindDoc="1" locked="0" layoutInCell="1" allowOverlap="1" wp14:anchorId="50DFF996" wp14:editId="3B76DAA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4" name="Picture 41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1D19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ED3335A" w14:textId="4B2D62FF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Police brutality</w:t>
            </w:r>
          </w:p>
          <w:p w14:paraId="7765C9D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FCA47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53DD94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0C511D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9728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BBFC6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CE3D2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0CF42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0081F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685F6D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69568" behindDoc="1" locked="0" layoutInCell="1" allowOverlap="1" wp14:anchorId="59AE95AD" wp14:editId="19B0EE5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5" name="Picture 41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5C168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3D86918" w14:textId="5D0222FD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Michael Jackson</w:t>
            </w:r>
          </w:p>
          <w:p w14:paraId="10449ED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8DEE1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F33E8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B34D1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A02E3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1AA25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D1D43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C642A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F8CFBF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546B79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0592" behindDoc="1" locked="0" layoutInCell="1" allowOverlap="1" wp14:anchorId="33B4F11A" wp14:editId="3F9236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6" name="Picture 41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FEEB1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474B" w14:textId="4B1CF1B7" w:rsidR="008C1839" w:rsidRPr="00BB79C3" w:rsidRDefault="008C1839" w:rsidP="008C1839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Announcing you are about to cum</w:t>
            </w:r>
          </w:p>
          <w:p w14:paraId="2E9EF3E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0058F6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619FFF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3F43D02E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9646AF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227679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427E411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650711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CCD51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67520" behindDoc="1" locked="0" layoutInCell="1" allowOverlap="1" wp14:anchorId="673B2415" wp14:editId="62E4253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7" name="Picture 4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16C85D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503D723B" w14:textId="63D5FFF8" w:rsidR="008C1839" w:rsidRDefault="008C1839" w:rsidP="00733FBD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5C89569F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A94F9D" w14:textId="1A39373C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 bleached Asshole</w:t>
            </w:r>
          </w:p>
          <w:p w14:paraId="7C60389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7CAA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D7362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46225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9FE36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E2EB8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A72C4C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F4EB1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EC1D3C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A2A6A0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5712" behindDoc="1" locked="0" layoutInCell="1" allowOverlap="1" wp14:anchorId="2BC50F4B" wp14:editId="41E86E7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8" name="Picture 4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316EBA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B71782F" w14:textId="457F029E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Incest</w:t>
            </w:r>
          </w:p>
          <w:p w14:paraId="7B1CA02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37F1F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4AAB2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95053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F6914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F6F3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BCB3DF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151F8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6715A6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5B63D1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3664" behindDoc="1" locked="0" layoutInCell="1" allowOverlap="1" wp14:anchorId="0CE18F64" wp14:editId="444694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19" name="Picture 41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52BFF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AE74A03" w14:textId="016BCA81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Seeing grandma naked</w:t>
            </w:r>
          </w:p>
          <w:p w14:paraId="460F3FF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14C05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22AD0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53E77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E298F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141D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B9DC6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493449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67985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4688" behindDoc="1" locked="0" layoutInCell="1" allowOverlap="1" wp14:anchorId="62BB8335" wp14:editId="4EA575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0" name="Picture 42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4BB71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CC341" w14:textId="56CFC324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Mouth herpes</w:t>
            </w:r>
          </w:p>
          <w:p w14:paraId="699B67C8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E95553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7B19AF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9521D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3F478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A923B9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CC43E7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055CAA3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4BA142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E765D34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72640" behindDoc="1" locked="0" layoutInCell="1" allowOverlap="1" wp14:anchorId="3C9982E5" wp14:editId="683F6B6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1" name="Picture 42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E29A3D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1943E3DD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66CB994D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1B62AC1" w14:textId="7AC98E63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My cancer diagnosis</w:t>
            </w:r>
          </w:p>
          <w:p w14:paraId="6492F4E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CACE2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53DF3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A76FF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7E290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F9898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1EB80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87655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46E73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7760" behindDoc="1" locked="0" layoutInCell="1" allowOverlap="1" wp14:anchorId="64080A95" wp14:editId="238AF0D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2" name="Picture 42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20D61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94DDD07" w14:textId="3FA87D34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Running out of semen</w:t>
            </w:r>
          </w:p>
          <w:p w14:paraId="3B2550A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93DAE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42A22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33C6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F4243B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2DAC9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41D04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E0F875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3A87C3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8784" behindDoc="1" locked="0" layoutInCell="1" allowOverlap="1" wp14:anchorId="244715FE" wp14:editId="5623849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3" name="Picture 42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B2306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BF7EB3C" w14:textId="7DCF219C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Doin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>’ it in the butt</w:t>
            </w:r>
          </w:p>
          <w:p w14:paraId="3108346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CEA0C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BFA612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F6D3EB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0B41D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EA268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8D4FD2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01BC6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A4B9F2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7E313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79808" behindDoc="1" locked="0" layoutInCell="1" allowOverlap="1" wp14:anchorId="2BA29476" wp14:editId="1726332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4" name="Picture 42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31C1B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1B465" w14:textId="5C229580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Nazis</w:t>
            </w:r>
          </w:p>
          <w:p w14:paraId="09D251FF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A06C2A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96280DD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F696EB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5908A04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FA3ECE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D482B58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4B3A5E3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EFC3EA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3BC8A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76736" behindDoc="1" locked="0" layoutInCell="1" allowOverlap="1" wp14:anchorId="2F855987" wp14:editId="29C85B4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5" name="Picture 42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8E07BC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23C9AB5B" w14:textId="77777777" w:rsidR="008C1839" w:rsidRDefault="008C1839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56AFBD52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447FB6B" w14:textId="198801E4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Not reciprocating oral sex</w:t>
            </w:r>
          </w:p>
          <w:p w14:paraId="1885200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2A4C1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B5D3E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8E9AE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D8ADC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8EEDA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3F008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03CFA5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041EB4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4928" behindDoc="1" locked="0" layoutInCell="1" allowOverlap="1" wp14:anchorId="19AAC9EF" wp14:editId="4811A7D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6" name="Picture 42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EB997E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6C7867" w14:textId="68C5C2C6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Assless chaps</w:t>
            </w:r>
          </w:p>
          <w:p w14:paraId="1453D2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BC4C4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C63D5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C29D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D106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7AA1A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F99190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62F23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F24646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67ECAA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2880" behindDoc="1" locked="0" layoutInCell="1" allowOverlap="1" wp14:anchorId="686202E1" wp14:editId="13156F0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7" name="Picture 42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31B0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F8EB19A" w14:textId="28871171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Waking up half-naked in a Denny’s parking lot</w:t>
            </w:r>
          </w:p>
          <w:p w14:paraId="7040132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2B671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D1F499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578E2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F48B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980BC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908DBB0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3E0B53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3904" behindDoc="1" locked="0" layoutInCell="1" allowOverlap="1" wp14:anchorId="3850E144" wp14:editId="11DECE5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8" name="Picture 42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950DB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26A8" w14:textId="5B8F82CA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Autocannibalism</w:t>
            </w:r>
            <w:proofErr w:type="spellEnd"/>
          </w:p>
          <w:p w14:paraId="19A3DA91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04B6DB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E7C2A7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236B5E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DAC1CC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3749A858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CC0DC4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38CADA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CB054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9761C6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81856" behindDoc="1" locked="0" layoutInCell="1" allowOverlap="1" wp14:anchorId="2B9F8567" wp14:editId="21CD7C1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29" name="Picture 42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8E93A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7CC2C295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025533A4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32D6970" w14:textId="75B6EC2A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50,000 volts straight to the nipples</w:t>
            </w:r>
          </w:p>
          <w:p w14:paraId="00328D3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60FC5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9BD28E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D81D2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E37A8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E11FB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8B1EB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269E96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19EB23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6976" behindDoc="1" locked="0" layoutInCell="1" allowOverlap="1" wp14:anchorId="631D3BC4" wp14:editId="738AB2C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0" name="Picture 4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28AE8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2DF9187" w14:textId="406B94AF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8 oz of sweet Mexican black tar heroin</w:t>
            </w:r>
          </w:p>
          <w:p w14:paraId="05DED0F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0292C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C5C55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308DC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BB9F6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DDF36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1D0765D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559987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8000" behindDoc="1" locked="0" layoutInCell="1" allowOverlap="1" wp14:anchorId="2AF88D2D" wp14:editId="1C4CC2F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1" name="Picture 4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3BD0E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6CABB97" w14:textId="0DF460B1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Being a slut</w:t>
            </w:r>
          </w:p>
          <w:p w14:paraId="2A8B38D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A1077A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CB42E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D317E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47B26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951FC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F195E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115D2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12F2930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4BDA9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89024" behindDoc="1" locked="0" layoutInCell="1" allowOverlap="1" wp14:anchorId="47DFC8AE" wp14:editId="6F22A45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2" name="Picture 4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0EEAD7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EDA64" w14:textId="4A4100C2" w:rsidR="008C1839" w:rsidRPr="00BB79C3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20-inch black dildo</w:t>
            </w:r>
          </w:p>
          <w:p w14:paraId="6DCCE805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8EE02C6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DED429F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6221755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9EC765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544A27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42AD998D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E898D5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E3BD85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85952" behindDoc="1" locked="0" layoutInCell="1" allowOverlap="1" wp14:anchorId="1F074B04" wp14:editId="75D58EE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3" name="Picture 4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E7DEA5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17F3176A" w14:textId="0ABF88DF" w:rsidR="008C1839" w:rsidRDefault="008C1839">
      <w:r>
        <w:br w:type="page"/>
      </w:r>
    </w:p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C1839" w:rsidRPr="00BB79C3" w14:paraId="0831B088" w14:textId="77777777" w:rsidTr="00331A30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80C6EE8" w14:textId="5E2FE41D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A 55-gallon drum of anal lube</w:t>
            </w:r>
          </w:p>
          <w:p w14:paraId="0007906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3A8166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830DB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B0BBB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1DCD0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34F10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B382C7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0E3BF3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E1EC30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4144" behindDoc="1" locked="0" layoutInCell="1" allowOverlap="1" wp14:anchorId="40891C1F" wp14:editId="6708B07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4" name="Picture 4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2BBC28" w14:textId="77777777" w:rsidR="008C1839" w:rsidRPr="00D608C1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DA2962D" w14:textId="38FB8DF0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Beloved television star Bill Cosby</w:t>
            </w:r>
          </w:p>
          <w:p w14:paraId="0167F66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6537F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2006E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B6601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C904395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7D6D5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D9788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F0C009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B03E49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2096" behindDoc="1" locked="0" layoutInCell="1" allowOverlap="1" wp14:anchorId="5367CCCE" wp14:editId="5028DE6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5" name="Picture 4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64A3E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FAD6F9" w14:textId="5B7520A9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Peeing into a girl’s butt to get her pregnant</w:t>
            </w:r>
          </w:p>
          <w:p w14:paraId="2215E21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C8EE80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67B79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FC244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07B51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BC222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4762AED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4597EE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3120" behindDoc="1" locked="0" layoutInCell="1" allowOverlap="1" wp14:anchorId="4AE971B5" wp14:editId="78BC077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6" name="Picture 4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65E4E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AE687" w14:textId="5A5D5EE8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Sudden penis loss</w:t>
            </w:r>
          </w:p>
          <w:p w14:paraId="353AB1DE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C66FE9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C00475" w14:textId="77777777" w:rsidR="008C1839" w:rsidRDefault="008C1839" w:rsidP="00331A30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B77A292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47902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C31485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5F72781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B35D00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039A5F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6E46126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91072" behindDoc="1" locked="0" layoutInCell="1" allowOverlap="1" wp14:anchorId="60784556" wp14:editId="0108E90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7" name="Picture 4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3C650A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4FCFAE3" w14:textId="77777777" w:rsidR="008C1839" w:rsidRPr="00BB79C3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8C1839" w:rsidRPr="00BB79C3" w14:paraId="1B12EFE0" w14:textId="77777777" w:rsidTr="00331A30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754E119E" w14:textId="706E5213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crying stripper</w:t>
            </w:r>
          </w:p>
          <w:p w14:paraId="4F06CDC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118DBB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7726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0C3DE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B0E05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19ABC9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4126E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67D203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48AFD9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48EEC9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6192" behindDoc="1" locked="0" layoutInCell="1" allowOverlap="1" wp14:anchorId="4DE19EBE" wp14:editId="6393C50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8" name="Picture 43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16ADF2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50D7AE6" w14:textId="193925F5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 racist boomerang that only comes back if you’re white</w:t>
            </w:r>
          </w:p>
          <w:p w14:paraId="3130A57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249A7B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B4FD1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05F1A4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7EE57D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36B6E4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13116F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7A90A98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7216" behindDoc="1" locked="0" layoutInCell="1" allowOverlap="1" wp14:anchorId="36F97E79" wp14:editId="1C75A9E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39" name="Picture 43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C4E14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E037262" w14:textId="42A01C42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War Crimes</w:t>
            </w:r>
          </w:p>
          <w:p w14:paraId="3547CA4E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E28EEBA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35B07A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640457C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B6A760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3FD521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7E04939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6601D3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E60C7A1" w14:textId="77777777" w:rsidR="008C1839" w:rsidRPr="00186A70" w:rsidRDefault="008C1839" w:rsidP="00331A30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1D74C5F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2298240" behindDoc="1" locked="0" layoutInCell="1" allowOverlap="1" wp14:anchorId="69038A09" wp14:editId="47D35EE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40" name="Picture 44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99AD08" w14:textId="77777777" w:rsidR="008C1839" w:rsidRDefault="008C1839" w:rsidP="00331A30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FE18D" w14:textId="2426A4BC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Gwenyth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Paltrow</w:t>
            </w:r>
          </w:p>
          <w:p w14:paraId="77CCA94C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187C8F7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35650D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727BD8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2B05BD6D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40BBAB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6C4405" w14:textId="77777777" w:rsidR="008C1839" w:rsidRPr="008D62B5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707A56CB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60A7ED" w14:textId="77777777" w:rsidR="008C1839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170471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2295168" behindDoc="1" locked="0" layoutInCell="1" allowOverlap="1" wp14:anchorId="12ED73E8" wp14:editId="3A843B8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441" name="Picture 44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12389F" w14:textId="77777777" w:rsidR="008C1839" w:rsidRPr="00BB79C3" w:rsidRDefault="008C1839" w:rsidP="00331A30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3E9163AA" w14:textId="0068EE9C" w:rsidR="007466FF" w:rsidRDefault="007466FF" w:rsidP="00733FBD"/>
    <w:sectPr w:rsidR="007466FF" w:rsidSect="00D40F1A">
      <w:pgSz w:w="15840" w:h="12240" w:orient="landscape"/>
      <w:pgMar w:top="720" w:right="432" w:bottom="720" w:left="144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2AB76" w14:textId="77777777" w:rsidR="00FF0717" w:rsidRDefault="00FF0717">
      <w:r>
        <w:separator/>
      </w:r>
    </w:p>
  </w:endnote>
  <w:endnote w:type="continuationSeparator" w:id="0">
    <w:p w14:paraId="1BDF7E41" w14:textId="77777777" w:rsidR="00FF0717" w:rsidRDefault="00FF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2192E" w14:textId="77777777" w:rsidR="00FF0717" w:rsidRDefault="00FF0717">
      <w:r>
        <w:rPr>
          <w:color w:val="000000"/>
        </w:rPr>
        <w:ptab w:relativeTo="margin" w:alignment="center" w:leader="none"/>
      </w:r>
    </w:p>
  </w:footnote>
  <w:footnote w:type="continuationSeparator" w:id="0">
    <w:p w14:paraId="750D3D87" w14:textId="77777777" w:rsidR="00FF0717" w:rsidRDefault="00FF0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NzE1NrEwsDAwNDdR0lEKTi0uzszPAykwrwUAfnIMLCwAAAA="/>
  </w:docVars>
  <w:rsids>
    <w:rsidRoot w:val="007466FF"/>
    <w:rsid w:val="00070AC2"/>
    <w:rsid w:val="00104C62"/>
    <w:rsid w:val="00182507"/>
    <w:rsid w:val="00182CE7"/>
    <w:rsid w:val="00186A70"/>
    <w:rsid w:val="00193781"/>
    <w:rsid w:val="001A3F05"/>
    <w:rsid w:val="00211C33"/>
    <w:rsid w:val="00225DEE"/>
    <w:rsid w:val="00262B72"/>
    <w:rsid w:val="0026338C"/>
    <w:rsid w:val="00287863"/>
    <w:rsid w:val="00331A30"/>
    <w:rsid w:val="00365351"/>
    <w:rsid w:val="003F6CD8"/>
    <w:rsid w:val="004005D2"/>
    <w:rsid w:val="004C7A04"/>
    <w:rsid w:val="005811BC"/>
    <w:rsid w:val="00617061"/>
    <w:rsid w:val="0063476D"/>
    <w:rsid w:val="00652791"/>
    <w:rsid w:val="006E4A10"/>
    <w:rsid w:val="00733FBD"/>
    <w:rsid w:val="007466FF"/>
    <w:rsid w:val="00756EB2"/>
    <w:rsid w:val="007A5238"/>
    <w:rsid w:val="007B4BB1"/>
    <w:rsid w:val="007C48E4"/>
    <w:rsid w:val="008B16D2"/>
    <w:rsid w:val="008C1839"/>
    <w:rsid w:val="008D62B5"/>
    <w:rsid w:val="008F5029"/>
    <w:rsid w:val="009218BA"/>
    <w:rsid w:val="00940DF3"/>
    <w:rsid w:val="009D6F76"/>
    <w:rsid w:val="00A3304B"/>
    <w:rsid w:val="00AC34CC"/>
    <w:rsid w:val="00B64D9E"/>
    <w:rsid w:val="00BB79C3"/>
    <w:rsid w:val="00BC5C04"/>
    <w:rsid w:val="00D40F1A"/>
    <w:rsid w:val="00D45760"/>
    <w:rsid w:val="00D608C1"/>
    <w:rsid w:val="00DC1827"/>
    <w:rsid w:val="00DC1F99"/>
    <w:rsid w:val="00DE61D1"/>
    <w:rsid w:val="00E31ECB"/>
    <w:rsid w:val="00E463A4"/>
    <w:rsid w:val="00EB6FB8"/>
    <w:rsid w:val="00FC0CC4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9C2"/>
  <w15:docId w15:val="{8DD5EB0E-1300-4D9D-B6D9-57C1BD52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08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08C1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1"/>
    <w:rPr>
      <w:rFonts w:ascii="Segoe UI" w:hAnsi="Segoe UI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3653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S%20Student\Application%20Data\LibreOffice\3\user\template\Default1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Default1.ott</Template>
  <TotalTime>6430</TotalTime>
  <Pages>46</Pages>
  <Words>3032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Mark David Scott Cunningham</dc:creator>
  <cp:keywords/>
  <dc:description/>
  <cp:lastModifiedBy>Evin Jaff</cp:lastModifiedBy>
  <cp:revision>21</cp:revision>
  <cp:lastPrinted>2019-05-04T08:40:00Z</cp:lastPrinted>
  <dcterms:created xsi:type="dcterms:W3CDTF">2019-04-14T02:29:00Z</dcterms:created>
  <dcterms:modified xsi:type="dcterms:W3CDTF">2019-05-05T00:33:00Z</dcterms:modified>
</cp:coreProperties>
</file>