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93781" w14:paraId="030E7E30" w14:textId="5FE3CD06" w:rsidTr="008F5029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79B9B1" w14:textId="1FA48952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Fucking the entire varsity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boys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soccer team</w:t>
            </w:r>
          </w:p>
          <w:p w14:paraId="44F8E9D3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90FC3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5DF7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13508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D3E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4FB8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1D38D" w14:textId="116549D3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4274F7" w14:textId="68F75B86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1" locked="0" layoutInCell="1" allowOverlap="1" wp14:anchorId="0A66E2D6" wp14:editId="28FE30F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" name="Picture 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9659A8" w14:textId="4B6B7816" w:rsidR="00193781" w:rsidRPr="00D608C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258AB9E" w14:textId="7DC4D84F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Doing a line of Adderall in the Gender-Neutral Bathroom</w:t>
            </w:r>
            <w:r w:rsidR="00733FBD">
              <w:rPr>
                <w:rFonts w:ascii="Arial" w:hAnsi="Arial"/>
                <w:b/>
                <w:bCs/>
                <w:sz w:val="32"/>
                <w:szCs w:val="32"/>
              </w:rPr>
              <w:t>, ass-naked</w:t>
            </w:r>
          </w:p>
          <w:p w14:paraId="1EBC7E6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DD24F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EEF3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8BFDA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594F0F" w14:textId="0FBC1DE7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B3AC20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5958EA07" wp14:editId="4316FD2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" name="Picture 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A5BB8" w14:textId="415F5B99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46B0A9" w14:textId="2CDD0D91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Temperatures so cold your dick inverts into a vagina</w:t>
            </w:r>
          </w:p>
          <w:p w14:paraId="59F4239A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06AD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39F5B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934F02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AD30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F4C9A" w14:textId="375E41D4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D0E9247" w14:textId="77777777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A27C556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58944" behindDoc="1" locked="0" layoutInCell="1" allowOverlap="1" wp14:anchorId="7A808674" wp14:editId="2FB3100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9" name="Picture 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9D8BF1" w14:textId="12CA6B3C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D361" w14:textId="4A85C916" w:rsidR="00193781" w:rsidRPr="00BB79C3" w:rsidRDefault="008F5029" w:rsidP="00193781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Dan McNamee choking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JW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Abe (twice!)</w:t>
            </w:r>
          </w:p>
          <w:p w14:paraId="65342EF1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F9B363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39CA8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7D9BA4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C8CEC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B166DB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F1D78" w14:textId="77777777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43487E" w14:textId="15E998FF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56896" behindDoc="1" locked="0" layoutInCell="1" allowOverlap="1" wp14:anchorId="6C0845A1" wp14:editId="109C12A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8" name="Picture 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41063A" w14:textId="62EF8882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42D0A26" w14:textId="4141D733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93781" w14:paraId="040F2917" w14:textId="6553DFE4" w:rsidTr="008F5029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65960A" w14:textId="3AD52F46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Honors Chinese 4</w:t>
            </w:r>
          </w:p>
          <w:p w14:paraId="1F83701E" w14:textId="1070E0A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673185" w14:textId="72E3A6C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172D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39F9A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AEAA9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79265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BFD1D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E2B5FE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1FFC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5F0FFF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1FAA5B02" wp14:editId="65722B1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" name="Picture 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0B9E8C" w14:textId="18F5903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512AD" w14:textId="3D5E747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Gary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Houk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Requesting to follow you</w:t>
            </w:r>
          </w:p>
          <w:p w14:paraId="0C7B339C" w14:textId="6D779021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1457D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A41C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A3B59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7386D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7F6AF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B9C00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8B30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7680" behindDoc="1" locked="0" layoutInCell="1" allowOverlap="1" wp14:anchorId="490F7157" wp14:editId="707BFD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" name="Picture 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CE5A04" w14:textId="58C9996B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104AA8" w14:textId="577FFDDA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Solomon’s Tinder</w:t>
            </w:r>
          </w:p>
          <w:p w14:paraId="643A6843" w14:textId="2FBECAE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7ABD5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755AA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0CD6B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6EF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E299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F1D1E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4CBA6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C20E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77C1E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8704" behindDoc="1" locked="0" layoutInCell="1" allowOverlap="1" wp14:anchorId="3B498BA2" wp14:editId="0F7E92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" name="Picture 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6057A5" w14:textId="66573999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114A" w14:textId="5C37C2B4" w:rsidR="00193781" w:rsidRPr="00BB79C3" w:rsidRDefault="008F5029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six poor souls who flew from Whitehorse to Vancouver with the class 2019</w:t>
            </w:r>
          </w:p>
          <w:p w14:paraId="510EEE9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E4053A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A94AE6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B48AC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FD6B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CD0FE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50752" behindDoc="1" locked="0" layoutInCell="1" allowOverlap="1" wp14:anchorId="3DA22427" wp14:editId="2F3200F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0" name="Picture 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B2FF91" w14:textId="3FDA880D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A9D5400" w14:textId="2F0C0D40" w:rsidR="008F5029" w:rsidRDefault="008F5029"/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F5029" w14:paraId="0EDD424F" w14:textId="77777777" w:rsidTr="008F5029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978CB3" w14:textId="7C47365C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Where Blair went</w:t>
            </w:r>
          </w:p>
          <w:p w14:paraId="52FD6035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38980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FDAC4F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82126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AC8F76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887D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04B7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6C5147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76CEFC" w14:textId="77777777" w:rsidR="008F5029" w:rsidRPr="00186A70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3EF6A3F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0992" behindDoc="1" locked="0" layoutInCell="1" allowOverlap="1" wp14:anchorId="259F5D08" wp14:editId="6DC0C19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6" name="Picture 8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CBBE6B" w14:textId="77777777" w:rsidR="008F5029" w:rsidRPr="00D608C1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3A9BCD" w14:textId="64B3164D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Scott McDougal’s burly biceps</w:t>
            </w:r>
          </w:p>
          <w:p w14:paraId="456B694E" w14:textId="44B3AD4D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0C4641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2F9D6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77CB8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C7115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F22681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BBF728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05A0A3" w14:textId="77777777" w:rsidR="008F5029" w:rsidRPr="00186A70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F03E4A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16CF94DA" wp14:editId="348E1E5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7" name="Picture 8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929C1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DC78050" w14:textId="2ACDDB56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Guy Burg emerging barefoot from the woods with protein powder</w:t>
            </w:r>
          </w:p>
          <w:p w14:paraId="59923E2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68184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7D35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F3033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CE9286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D7CDBD" w14:textId="77777777" w:rsidR="008F5029" w:rsidRPr="00186A70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2FC81D5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4B2E39A8" wp14:editId="4766C44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8" name="Picture 8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0DAEB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1A6C" w14:textId="42FD63F3" w:rsidR="008F5029" w:rsidRDefault="00733FBD" w:rsidP="008F5029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tag-teamed by David and Claire</w:t>
            </w:r>
          </w:p>
          <w:p w14:paraId="0DF02949" w14:textId="77777777" w:rsidR="00733FBD" w:rsidRPr="00BB79C3" w:rsidRDefault="00733FBD" w:rsidP="008F5029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035695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1D788F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A6C51D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E4C818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DD2367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A3E25D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2FC940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0487051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67136" behindDoc="1" locked="0" layoutInCell="1" allowOverlap="1" wp14:anchorId="4C841D33" wp14:editId="036105B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9" name="Picture 8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9CBFD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0E3666D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F5029" w14:paraId="50534588" w14:textId="77777777" w:rsidTr="008F5029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2F4BF8" w14:textId="4C0711A8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Martin’s god-fearing ways getting in the way of fun</w:t>
            </w:r>
          </w:p>
          <w:p w14:paraId="5B82361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63129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CDD23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06AF9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B40B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3EBF45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3C672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4EEA2A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3040" behindDoc="1" locked="0" layoutInCell="1" allowOverlap="1" wp14:anchorId="3C2535AA" wp14:editId="7A88A21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0" name="Picture 9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7A0561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2D35F4" w14:textId="3B4867B1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Taking a fat edible and having to leave the Yukon trip</w:t>
            </w:r>
          </w:p>
          <w:p w14:paraId="607B91B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918BD7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EB510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64E75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0B440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3E8BF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BE95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8325B1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66BEEBF9" wp14:editId="456FA27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1" name="Picture 9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49B98A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45FAC7D" w14:textId="0A63AC18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 lives created.</w:t>
            </w:r>
          </w:p>
          <w:p w14:paraId="25690A95" w14:textId="6D609984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 lives lost.</w:t>
            </w:r>
          </w:p>
          <w:p w14:paraId="49C7C16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5487D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CAFC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21441B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3EAA9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2E9D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71197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EA036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9264B5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5088" behindDoc="1" locked="0" layoutInCell="1" allowOverlap="1" wp14:anchorId="66B8CED3" wp14:editId="5AE370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2" name="Picture 9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E541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A6A4" w14:textId="0E3BEF94" w:rsidR="008F5029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Lives created.</w:t>
            </w:r>
          </w:p>
          <w:p w14:paraId="2C62B4EB" w14:textId="61C35F08" w:rsidR="00733FBD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219092" w14:textId="65B402A2" w:rsidR="00733FBD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D5F9A3" w14:textId="3CD6B490" w:rsidR="00733FBD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D9C3B2" w14:textId="77777777" w:rsidR="00733FBD" w:rsidRPr="00BB79C3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EADB4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EAC135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300E4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462796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9699B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5170D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66112" behindDoc="1" locked="0" layoutInCell="1" allowOverlap="1" wp14:anchorId="626B8E36" wp14:editId="533BA5B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3" name="Picture 9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525351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F7BEBC2" w14:textId="61A674C7" w:rsidR="008F5029" w:rsidRDefault="008F5029">
      <w:r>
        <w:br w:type="page"/>
      </w:r>
    </w:p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33FBD" w:rsidRPr="00BB79C3" w14:paraId="79DADD5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1A3070" w14:textId="1F87BC28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Electric Teaching</w:t>
            </w:r>
          </w:p>
          <w:p w14:paraId="354A1E01" w14:textId="776DCD2C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515C2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C131D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A220B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CE8A0A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926EE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B4B85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1563F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268AE7" w14:textId="77777777" w:rsidR="00733FBD" w:rsidRPr="00186A70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9AB757E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1" locked="0" layoutInCell="1" allowOverlap="1" wp14:anchorId="2819348B" wp14:editId="6A017D8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" name="Picture 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C737BE" w14:textId="77777777" w:rsidR="00733FBD" w:rsidRPr="00D608C1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B24D1D" w14:textId="23757FA5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Esperanto</w:t>
            </w:r>
          </w:p>
          <w:p w14:paraId="6DAE997B" w14:textId="5E42FAE5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1F7898" w14:textId="29622C06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3F9CA0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452A3F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72B57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A946F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14414F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1A239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D3C139" w14:textId="77777777" w:rsidR="00733FBD" w:rsidRPr="00186A70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0A8AD7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5638A2DE" wp14:editId="55CCF2C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" name="Picture 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131DD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6BE398" w14:textId="1BE2364C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Onions</w:t>
            </w:r>
          </w:p>
          <w:p w14:paraId="5049B742" w14:textId="37083AEA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C8F7FA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07240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FEB46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5CB22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2B8C69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B676D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FA79D0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1FFAA0" w14:textId="77777777" w:rsidR="00733FBD" w:rsidRPr="00186A70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DEB2B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1" locked="0" layoutInCell="1" allowOverlap="1" wp14:anchorId="328B2EE9" wp14:editId="209380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" name="Picture 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7A706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8839" w14:textId="64234493" w:rsidR="00733FBD" w:rsidRPr="00BB79C3" w:rsidRDefault="00733FBD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Actually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signing up and paying for senior assassin</w:t>
            </w:r>
          </w:p>
          <w:p w14:paraId="7871B3E4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0F3314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276CD9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876780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9A427D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F57699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D3BD7A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018A864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72256" behindDoc="1" locked="0" layoutInCell="1" allowOverlap="1" wp14:anchorId="55AEEEA1" wp14:editId="330587B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" name="Picture 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00F193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84067CD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33FBD" w:rsidRPr="00BB79C3" w14:paraId="04A4248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06E173" w14:textId="1616A48F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Seattle Academy of Arts and Crafts</w:t>
            </w:r>
          </w:p>
          <w:p w14:paraId="5603C77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77C5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39EF3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9B1A7A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5379B5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710837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5522B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2270C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4D13A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7633EFD6" wp14:editId="4184D0B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2" name="Picture 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F8B31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DFB184C" w14:textId="1986E6D2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Zach Evert’s dick</w:t>
            </w:r>
          </w:p>
          <w:p w14:paraId="6751B4AB" w14:textId="448CEEAB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CFB32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E01C7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B1AB12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CAC3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67187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2345E9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3DAEA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62CAB5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773DE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5328" behindDoc="1" locked="0" layoutInCell="1" allowOverlap="1" wp14:anchorId="1F47CC95" wp14:editId="20802A4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" name="Picture 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F4FDF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62FE86B" w14:textId="42FE504E" w:rsidR="00733FBD" w:rsidRDefault="00733FBD" w:rsidP="00733FB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Phillips wearing anal beads for earrings</w:t>
            </w:r>
          </w:p>
          <w:p w14:paraId="34C3B13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72784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464B5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4B86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E3D81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E57719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362108" w14:textId="454FCA04" w:rsidR="00733FBD" w:rsidRPr="00186A70" w:rsidRDefault="00733FBD" w:rsidP="00733FBD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r>
              <w:rPr>
                <w:rFonts w:ascii="Arial" w:hAnsi="Arial"/>
                <w:b/>
                <w:bCs/>
                <w:szCs w:val="32"/>
              </w:rPr>
              <w:t>H/CC</w:t>
            </w:r>
          </w:p>
          <w:p w14:paraId="109DEC9B" w14:textId="77777777" w:rsidR="00733FBD" w:rsidRDefault="00733FBD" w:rsidP="00733FB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1" locked="0" layoutInCell="1" allowOverlap="1" wp14:anchorId="0210C7AC" wp14:editId="4E158E1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" name="Picture 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68BFEF" w14:textId="158A9F5F" w:rsidR="00733FBD" w:rsidRDefault="00733FBD" w:rsidP="00733FB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EAD1" w14:textId="22D4A240" w:rsidR="00733FBD" w:rsidRDefault="00D45760" w:rsidP="0063476D">
            <w:pPr>
              <w:pStyle w:val="TableContents"/>
              <w:ind w:left="249" w:right="207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10</w:t>
            </w:r>
            <w:r w:rsidRPr="00D45760">
              <w:rPr>
                <w:rFonts w:ascii="Arial" w:hAnsi="Arial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grade retreat</w:t>
            </w:r>
          </w:p>
          <w:p w14:paraId="1D6F3757" w14:textId="77777777" w:rsidR="00733FBD" w:rsidRDefault="00733FBD" w:rsidP="0063476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5941AB" w14:textId="74391EE6" w:rsidR="00733FBD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35F54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186092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558181" w14:textId="3EDCB99D" w:rsidR="00733FBD" w:rsidRDefault="00733FBD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C98B03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5613CC" w14:textId="2588F49E" w:rsidR="00733FBD" w:rsidRPr="00D45760" w:rsidRDefault="00733FBD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8423C18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084D65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77376" behindDoc="1" locked="0" layoutInCell="1" allowOverlap="1" wp14:anchorId="56C7E7D3" wp14:editId="4E155CD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" name="Picture 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8DEC03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021096F" w14:textId="77777777" w:rsidR="00940DF3" w:rsidRDefault="00940DF3" w:rsidP="00940DF3">
      <w:pPr>
        <w:pStyle w:val="Standard"/>
      </w:pPr>
    </w:p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4D14211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5889302" w14:textId="534E85E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Putting it in the wrong hole</w:t>
            </w:r>
          </w:p>
          <w:p w14:paraId="137CAC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F0102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CFC4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C0254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64051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232DF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695E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FB2470" w14:textId="01A54C53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-H</w:t>
            </w:r>
          </w:p>
          <w:p w14:paraId="0AB1A093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0688" behindDoc="1" locked="0" layoutInCell="1" allowOverlap="1" wp14:anchorId="0A4055E9" wp14:editId="612C78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8" name="Picture 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49A9B9" w14:textId="5B69F09B" w:rsidR="00D45760" w:rsidRPr="00D608C1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00E2C5" w14:textId="40AA710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Cabin 10</w:t>
            </w:r>
          </w:p>
          <w:p w14:paraId="65BFD94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085AC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8EB15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367A4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FCB7B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202EA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ABD58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2C643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F37F1F" w14:textId="3963BA9A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-AG</w:t>
            </w:r>
          </w:p>
          <w:p w14:paraId="6960692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2736" behindDoc="1" locked="0" layoutInCell="1" allowOverlap="1" wp14:anchorId="7CBCA861" wp14:editId="6C949C0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" name="Picture 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A5AE03" w14:textId="32AEF368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1119B0E" w14:textId="0983F34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on the Solarium</w:t>
            </w:r>
          </w:p>
          <w:p w14:paraId="26193E51" w14:textId="31787A8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0488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764C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6140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F59B8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CD9D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D1B4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6716FA3" w14:textId="6B825610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8D48D9D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4784" behindDoc="1" locked="0" layoutInCell="1" allowOverlap="1" wp14:anchorId="4F472E04" wp14:editId="78BD2C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" name="Picture 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0B119" w14:textId="3D49B23A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EB9E" w14:textId="01CA1D6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Shitty porn acting</w:t>
            </w:r>
          </w:p>
          <w:p w14:paraId="41D6B5C9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09D694" w14:textId="77777777" w:rsidR="00D45760" w:rsidRPr="00BB79C3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79BED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BE89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7E86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DBFD7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727E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E29DD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D1DB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BF8BCB5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83520" behindDoc="1" locked="0" layoutInCell="1" allowOverlap="1" wp14:anchorId="561D15A2" wp14:editId="34D3C78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" name="Picture 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6C487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523E4FB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502360B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453F47" w14:textId="61B833E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Slapping a SAAS teacher of your choice</w:t>
            </w:r>
          </w:p>
          <w:p w14:paraId="33993FD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31F12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FDD9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9F75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7CE5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76E9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FA546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53C6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3B9AAAE3" wp14:editId="379A915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" name="Picture 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A0E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8DB8C" w14:textId="09F7EEE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Bragging about your CRP</w:t>
            </w:r>
          </w:p>
          <w:p w14:paraId="079511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B6A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550FC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4C09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FD8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FB1EC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D8C1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542F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95BD0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1" locked="0" layoutInCell="1" allowOverlap="1" wp14:anchorId="3FC5BBE0" wp14:editId="1FC545F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" name="Picture 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1156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ABE14D2" w14:textId="4EB534AA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</w:t>
            </w:r>
          </w:p>
          <w:p w14:paraId="18B232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18E6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312EF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E42F0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DAD8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263F5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A15F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09D20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CBA8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181B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6E1AA491" wp14:editId="0F284E9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" name="Picture 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A9C6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19B7" w14:textId="09286ADC" w:rsidR="00D45760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 spilling the tea about his marital issues</w:t>
            </w:r>
          </w:p>
          <w:p w14:paraId="6E981E7C" w14:textId="77777777" w:rsidR="00D45760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D0890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259BA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D0FB8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4D79A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0C3D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54C6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718BB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88640" behindDoc="1" locked="0" layoutInCell="1" allowOverlap="1" wp14:anchorId="185B6001" wp14:editId="047ED0D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" name="Picture 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B074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339573A" w14:textId="77777777" w:rsidR="00733FBD" w:rsidRDefault="00733FBD" w:rsidP="00733FBD"/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C9C1F23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6F21B6" w14:textId="4033098F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Marc Franco</w:t>
            </w:r>
          </w:p>
          <w:p w14:paraId="010290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6D12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6D26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70AB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DA83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DA956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35BD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0696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D04432" w14:textId="26324389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DD4EC9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06D416FC" wp14:editId="11826C0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" name="Picture 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85EA38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8776679" w14:textId="041AC26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Seattle Pride 2018</w:t>
            </w:r>
          </w:p>
          <w:p w14:paraId="57A2FAC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7CC2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441F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8924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3820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4191A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D7E2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5D406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7CD65C" w14:textId="51A5CD40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3855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8880" behindDoc="1" locked="0" layoutInCell="1" allowOverlap="1" wp14:anchorId="5377485F" wp14:editId="222039B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" name="Picture 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37AD2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1015A06" w14:textId="6463D71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exchange rate of Adderall to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7BE7419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CD0F0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68E6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2FAC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6BCF4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FBC4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9F66E5" w14:textId="2A004D26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3B61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9904" behindDoc="1" locked="0" layoutInCell="1" allowOverlap="1" wp14:anchorId="49529C63" wp14:editId="01464E5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" name="Picture 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DB38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4606E" w14:textId="0A89EF17" w:rsidR="00D45760" w:rsidRPr="00BB79C3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Political Science discussions with Dario</w:t>
            </w:r>
          </w:p>
          <w:p w14:paraId="71A4201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6F30A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A2F8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E95C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F5BD0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6284E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922C7A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CC0F687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96832" behindDoc="1" locked="0" layoutInCell="1" allowOverlap="1" wp14:anchorId="013756CA" wp14:editId="4309434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" name="Picture 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BE40FA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ACFAFE7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0B4C3D30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6362F9" w14:textId="368D78E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Fat Lady energy</w:t>
            </w:r>
          </w:p>
          <w:p w14:paraId="5432AEBA" w14:textId="3765E71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F4F2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D8BB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A1F84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BECD3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D419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58D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832E3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90E1B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31608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0928" behindDoc="1" locked="0" layoutInCell="1" allowOverlap="1" wp14:anchorId="55679DA0" wp14:editId="0316DAA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" name="Picture 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5237A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2EA6A3" w14:textId="6D749CF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Dan McNamee</w:t>
            </w:r>
          </w:p>
          <w:p w14:paraId="2DB6AE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B9D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3FD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683E9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372B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8FDA7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C80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A07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2E60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49DB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1952" behindDoc="1" locked="0" layoutInCell="1" allowOverlap="1" wp14:anchorId="1ECEA56A" wp14:editId="78AC933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9" name="Picture 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79E1C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D6A843" w14:textId="68F662AA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Jason Gough</w:t>
            </w:r>
          </w:p>
          <w:p w14:paraId="5E021B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5800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3C6F5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8859A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E4884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4DDEF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09B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FC073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ACEA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AFC1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0F97E525" wp14:editId="513E793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1" name="Picture 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14C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F70C" w14:textId="22E47A0D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Daddy Martin</w:t>
            </w:r>
          </w:p>
          <w:p w14:paraId="322B0A08" w14:textId="382CAF6C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5285E6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D4B8C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B7F89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C7FA8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E26EF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C90CB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F8DD4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4D099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5ACD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04000" behindDoc="1" locked="0" layoutInCell="1" allowOverlap="1" wp14:anchorId="64BCCC01" wp14:editId="39EB35D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2" name="Picture 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7381E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CC1B651" w14:textId="77777777" w:rsidR="00733FBD" w:rsidRPr="00733FBD" w:rsidRDefault="00733FBD" w:rsidP="00733FBD"/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16906A4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1FD7AF" w14:textId="4E8256C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Jill Beckerman</w:t>
            </w:r>
          </w:p>
          <w:p w14:paraId="1DA239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7F174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DA42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7EB15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68D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3E373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DA013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6E78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0F8DDA" w14:textId="7052811F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0C18E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016FFC49" wp14:editId="402E24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3" name="Picture 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942249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F439B7" w14:textId="139F653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Army Olsen</w:t>
            </w:r>
          </w:p>
          <w:p w14:paraId="7956EA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64E7F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231B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DC85B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027E4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3E1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E4BEC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779C7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BAD966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32F92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8096" behindDoc="1" locked="0" layoutInCell="1" allowOverlap="1" wp14:anchorId="452DEFBE" wp14:editId="0E532F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6" name="Picture 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8DBBA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6548D2" w14:textId="1B99AD7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Leo and Saylor’s on and off relationship</w:t>
            </w:r>
          </w:p>
          <w:p w14:paraId="71A116C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A74E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7C20E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08116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1104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B89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08F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AD3BC7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3DB17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85EAFC2" wp14:editId="538973D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7" name="Picture 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173FC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57241" w14:textId="6AD3BFB6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Missing the Yukon for anxiety</w:t>
            </w:r>
          </w:p>
          <w:p w14:paraId="586EA0C7" w14:textId="77777777" w:rsidR="00D45760" w:rsidRPr="00BB79C3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2D08B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B4644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77745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B754E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41AC5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7E425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C3627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A6244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06048" behindDoc="1" locked="0" layoutInCell="1" allowOverlap="1" wp14:anchorId="5B2E4BE2" wp14:editId="1A22073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0" name="Picture 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CBCEC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DC98216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3EE5656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D48CE13" w14:textId="6414D8C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Anxiety</w:t>
            </w:r>
          </w:p>
          <w:p w14:paraId="2D168A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DC0E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362E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16D3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B6C9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5DA93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30874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29DC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B1C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E013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0144" behindDoc="1" locked="0" layoutInCell="1" allowOverlap="1" wp14:anchorId="267B1129" wp14:editId="5A4E1F5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1" name="Picture 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ECF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DBABA0" w14:textId="652E160C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140mg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of melatonin</w:t>
            </w:r>
          </w:p>
          <w:p w14:paraId="3410AB3E" w14:textId="7E863E0A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0701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53DD0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2854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D079D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DF270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E88C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58B4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744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E954F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02165250" wp14:editId="2D606F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5" name="Picture 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E0FB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A84AAF" w14:textId="4801F6F3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Buying a pound of Sudafed in Ketchikan</w:t>
            </w:r>
          </w:p>
          <w:p w14:paraId="7D45DA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D9E3B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2969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58CD7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D027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79D3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C650D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7862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2192" behindDoc="1" locked="0" layoutInCell="1" allowOverlap="1" wp14:anchorId="67A344D1" wp14:editId="7D93EE4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6" name="Picture 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82FF7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EB46" w14:textId="6E60BA11" w:rsidR="00D45760" w:rsidRDefault="00D45760" w:rsidP="00331A30">
            <w:pPr>
              <w:pStyle w:val="TableContents"/>
              <w:ind w:left="249" w:right="207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Nicotine withdrawals</w:t>
            </w:r>
          </w:p>
          <w:p w14:paraId="79E47FA5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01C504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9C2F0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C3FDE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F1285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A66BA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7BAC1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850B4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F5DD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13216" behindDoc="1" locked="0" layoutInCell="1" allowOverlap="1" wp14:anchorId="2F29DAC9" wp14:editId="73BB308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7" name="Picture 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90DFC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4AE6C919" w14:textId="77777777" w:rsidR="00733FBD" w:rsidRP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54EF1730" w14:textId="77777777" w:rsidTr="00D4576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DAFF305" w14:textId="706A594F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Dario shaving his head during the 10</w:t>
            </w:r>
            <w:r w:rsidRPr="00D45760">
              <w:rPr>
                <w:rFonts w:ascii="Arial" w:hAnsi="Arial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grade retreat</w:t>
            </w:r>
          </w:p>
          <w:p w14:paraId="620B082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443AB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CB4E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4CD8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D4BB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EBAF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378FDE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96EDF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6288" behindDoc="1" locked="0" layoutInCell="1" allowOverlap="1" wp14:anchorId="20B55767" wp14:editId="67E6BF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8" name="Picture 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343761" w14:textId="77777777" w:rsidR="00D45760" w:rsidRPr="00D608C1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23D80D9" w14:textId="2D279F91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Weed</w:t>
            </w:r>
          </w:p>
          <w:p w14:paraId="5C84BB01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6FBB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F379F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AD48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7B95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EE6CA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CB8DB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08D5A3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F8A97A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88A904D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7312" behindDoc="1" locked="0" layoutInCell="1" allowOverlap="1" wp14:anchorId="1A3AE9ED" wp14:editId="612CEB0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9" name="Picture 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CEB1DE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28A4799" w14:textId="555002FC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Blake Calvo’s tooth fetish</w:t>
            </w:r>
          </w:p>
          <w:p w14:paraId="4DE98A0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61196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7EBEB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C2610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0138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CA8D7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203A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729C9E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0EF44C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8336" behindDoc="1" locked="0" layoutInCell="1" allowOverlap="1" wp14:anchorId="13418C1E" wp14:editId="54A9183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0" name="Picture 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2E1EA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9D21" w14:textId="31ECA057" w:rsidR="00D45760" w:rsidRPr="00BB79C3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Writing a personal essay about erotic love</w:t>
            </w:r>
          </w:p>
          <w:p w14:paraId="21ABDB0C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FF2FF4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DF8040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480492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42F67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FB5E82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655DC4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CB1F6A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15264" behindDoc="1" locked="0" layoutInCell="1" allowOverlap="1" wp14:anchorId="7611D99A" wp14:editId="25D5E5E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1" name="Picture 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80FF0D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DC54B86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1EA4509D" w14:textId="77777777" w:rsidTr="00D4576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597F86" w14:textId="7A472FD4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Axel’s guitar</w:t>
            </w:r>
          </w:p>
          <w:p w14:paraId="4B7E37E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32AAD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D1273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D94CE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682C6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C809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5E6BB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577D3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6B54C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FA18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9360" behindDoc="1" locked="0" layoutInCell="1" allowOverlap="1" wp14:anchorId="19E28E0A" wp14:editId="236FE0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2" name="Picture 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03C03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EB1A98" w14:textId="799EE8AB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Actually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going to a Varsity Girls Soccer game</w:t>
            </w:r>
          </w:p>
          <w:p w14:paraId="2068080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096B2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5FC8B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4451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FB3BB3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2E32A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59BE1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DF2E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1" locked="0" layoutInCell="1" allowOverlap="1" wp14:anchorId="160100A0" wp14:editId="3F81C3D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3" name="Picture 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BBBE5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81DB5C" w14:textId="05E7D0EB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core values</w:t>
            </w:r>
          </w:p>
          <w:p w14:paraId="02C92468" w14:textId="29467DB2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0E398" w14:textId="0A37EE1A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B6118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8654F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56D0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E3ACD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6A4FAE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7F9A0F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5FA3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9C850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1408" behindDoc="1" locked="0" layoutInCell="1" allowOverlap="1" wp14:anchorId="70437834" wp14:editId="6767665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0" name="Picture 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A8BCE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29D8" w14:textId="1C69C434" w:rsidR="00D45760" w:rsidRDefault="00D45760" w:rsidP="00331A30">
            <w:pPr>
              <w:pStyle w:val="TableContents"/>
              <w:ind w:left="249" w:right="27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Gossip circles about people who didn’t go on the Yukon</w:t>
            </w:r>
          </w:p>
          <w:p w14:paraId="12CD1F42" w14:textId="77777777" w:rsidR="00D45760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34EE02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9BA40F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49E4C9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DAE6B6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D198FA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685E4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22432" behindDoc="1" locked="0" layoutInCell="1" allowOverlap="1" wp14:anchorId="04CCFBFC" wp14:editId="46EB9BC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1" name="Picture 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B31DB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006F0E9" w14:textId="77777777" w:rsidR="00733FBD" w:rsidRP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4E901473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2B57442" w14:textId="186A3F7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Gassing teachers in the appreciation circle</w:t>
            </w:r>
          </w:p>
          <w:p w14:paraId="689D88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39BA5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AE04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F92A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E3D1D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51C3C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D1544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9A38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5504" behindDoc="1" locked="0" layoutInCell="1" allowOverlap="1" wp14:anchorId="2717C94A" wp14:editId="5691F41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2" name="Picture 8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66117B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441CE5" w14:textId="35B468FC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campfire so massive that it melts a hole in the Earth</w:t>
            </w:r>
          </w:p>
          <w:p w14:paraId="31155E6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D252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353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64E2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5706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2C3FB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F456B1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1" locked="0" layoutInCell="1" allowOverlap="1" wp14:anchorId="384D4EBA" wp14:editId="08D1F68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3" name="Picture 8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2A5BA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180063" w14:textId="141FA4F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student flexing their college acceptances</w:t>
            </w:r>
          </w:p>
          <w:p w14:paraId="29D3D6C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E3005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90A2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BBED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A47F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CDBD6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8E92697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7A2B9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7552" behindDoc="1" locked="0" layoutInCell="1" allowOverlap="1" wp14:anchorId="79EBABC0" wp14:editId="6128D7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4" name="Picture 8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E8588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8D34" w14:textId="3D77607B" w:rsidR="00D45760" w:rsidRPr="00BB79C3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Taking a study hall to raise your GPA</w:t>
            </w:r>
          </w:p>
          <w:p w14:paraId="636DE825" w14:textId="27BD3244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3E1D8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6FAEA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8B327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D346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7181B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8AC31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6A3EB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CF5B126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24480" behindDoc="1" locked="0" layoutInCell="1" allowOverlap="1" wp14:anchorId="76E48D68" wp14:editId="3911B3C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5" name="Picture 8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9EC8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412C15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2781514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7B78130" w14:textId="1BD4E18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Phillip’s ponytail</w:t>
            </w:r>
          </w:p>
          <w:p w14:paraId="05E3F3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3294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3DE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E1C9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3CBF3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80E82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567F4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D929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CEB0B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8576" behindDoc="1" locked="0" layoutInCell="1" allowOverlap="1" wp14:anchorId="772AFA29" wp14:editId="46CBF66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4" name="Picture 9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DEC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4758D9" w14:textId="053FA38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appreciation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circle</w:t>
            </w:r>
            <w:proofErr w:type="gramEnd"/>
          </w:p>
          <w:p w14:paraId="3A9AF3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284F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6CA35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365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958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8C75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83D9C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46AF4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BF775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9600" behindDoc="1" locked="0" layoutInCell="1" allowOverlap="1" wp14:anchorId="19B96D12" wp14:editId="799A0B3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5" name="Picture 9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52D73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F39A3B5" w14:textId="15D562A4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Cobb casually slipping in the fact he’s going to Stanford</w:t>
            </w:r>
          </w:p>
          <w:p w14:paraId="614A5B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B19E4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1197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DFB3B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FE4E7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4328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300B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0624" behindDoc="1" locked="0" layoutInCell="1" allowOverlap="1" wp14:anchorId="25AD990C" wp14:editId="0FD5274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6" name="Picture 9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9E61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7511" w14:textId="3DD2A66F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Colwell being 100% confident he’s going to USC</w:t>
            </w:r>
          </w:p>
          <w:p w14:paraId="6897FDB7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D4F1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FFF7A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CB9FE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C20E2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A6A31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CBCC4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6788B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31648" behindDoc="1" locked="0" layoutInCell="1" allowOverlap="1" wp14:anchorId="7F504799" wp14:editId="45D7A80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7" name="Picture 9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F5C48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00FDCF8" w14:textId="77777777" w:rsid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0751469D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E99A4D" w14:textId="1729F82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 game of liar’s dice so loud it awakens beasts from their thousand-year slumbers</w:t>
            </w:r>
          </w:p>
          <w:p w14:paraId="0ED1304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0BA4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D66F8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80BF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4E7CCC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16785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4720" behindDoc="1" locked="0" layoutInCell="1" allowOverlap="1" wp14:anchorId="2B2E4D77" wp14:editId="2A5EA1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8" name="Picture 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12D64E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E380AE8" w14:textId="77777777" w:rsidR="00914772" w:rsidRPr="00914772" w:rsidRDefault="00914772" w:rsidP="0091477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Sam </w:t>
            </w:r>
            <w:proofErr w:type="spellStart"/>
            <w:r w:rsidRPr="00914772">
              <w:rPr>
                <w:rFonts w:ascii="Arial" w:hAnsi="Arial"/>
                <w:b/>
                <w:bCs/>
                <w:sz w:val="32"/>
                <w:szCs w:val="32"/>
              </w:rPr>
              <w:t>Schi</w:t>
            </w:r>
            <w:bookmarkStart w:id="0" w:name="_GoBack"/>
            <w:bookmarkEnd w:id="0"/>
            <w:r w:rsidRPr="00914772">
              <w:rPr>
                <w:rFonts w:ascii="Arial" w:hAnsi="Arial"/>
                <w:b/>
                <w:bCs/>
                <w:sz w:val="32"/>
                <w:szCs w:val="32"/>
              </w:rPr>
              <w:t>mmel</w:t>
            </w:r>
            <w:proofErr w:type="spellEnd"/>
          </w:p>
          <w:p w14:paraId="26E68879" w14:textId="3D21A15C" w:rsidR="002E61DD" w:rsidRDefault="002E61D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45F445" w14:textId="47B8FA3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64198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1CDC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399FD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513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1C71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0A4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C1798C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360995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5744" behindDoc="1" locked="0" layoutInCell="1" allowOverlap="1" wp14:anchorId="0B5A181D" wp14:editId="1A5BBF1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9" name="Picture 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E89D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E05CF1" w14:textId="6E92B5D2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strong independent woman</w:t>
            </w:r>
          </w:p>
          <w:p w14:paraId="0D561C3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5A69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925A4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9DBF6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C42D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08EC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736A0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B72133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81842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6768" behindDoc="1" locked="0" layoutInCell="1" allowOverlap="1" wp14:anchorId="4CBDC14C" wp14:editId="26AD5D7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0" name="Picture 1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B6E7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BC28" w14:textId="5B7A29BC" w:rsidR="00D45760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Anders getting his ear pierced with a safety pin</w:t>
            </w:r>
          </w:p>
          <w:p w14:paraId="45EF469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74C71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6468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CB561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B3B0E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95D53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20CC1D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8432C0F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33696" behindDoc="1" locked="0" layoutInCell="1" allowOverlap="1" wp14:anchorId="63E6BA46" wp14:editId="258503C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1" name="Picture 1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FE05C7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3308453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263DC7F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0E9C12" w14:textId="4E667404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Tycho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Clawhe</w:t>
            </w:r>
            <w:proofErr w:type="spellEnd"/>
          </w:p>
          <w:p w14:paraId="4B7D9F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8650B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D3E8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9DC8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CEF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E878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5327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18AC1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5DCDB5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2A9559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2912" behindDoc="1" locked="0" layoutInCell="1" allowOverlap="1" wp14:anchorId="296FAA88" wp14:editId="3BEDFA1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6" name="Picture 1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823999" w14:textId="154594F1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E85C47" w14:textId="7274B8A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Leo mooning the Aurora Borealis</w:t>
            </w:r>
          </w:p>
          <w:p w14:paraId="7628E46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CE86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DA2B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86D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0056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4EC8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22EE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1B0D2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D46D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8816" behindDoc="1" locked="0" layoutInCell="1" allowOverlap="1" wp14:anchorId="776999CD" wp14:editId="293E338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3" name="Picture 1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73196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AA1DE20" w14:textId="40791DAF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Martin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hucking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shoes over the balcony</w:t>
            </w:r>
          </w:p>
          <w:p w14:paraId="0174935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D378C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CDF7A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A2E82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1379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AEDD1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64CCD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1430C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9840" behindDoc="1" locked="0" layoutInCell="1" allowOverlap="1" wp14:anchorId="524B84CE" wp14:editId="3632A69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4" name="Picture 1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9EEFE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07BC" w14:textId="15AB62F6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 intentionally starting conflict</w:t>
            </w:r>
          </w:p>
          <w:p w14:paraId="6B002D9D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4389D4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0B79F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52941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07A89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DAB2B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061F5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ED544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7E5F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40864" behindDoc="1" locked="0" layoutInCell="1" allowOverlap="1" wp14:anchorId="502E64FF" wp14:editId="1EE5589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5" name="Picture 1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CD0B7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07960CE" w14:textId="77777777" w:rsid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3491E29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2C96AC" w14:textId="2891B2E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A history class taught by Brooks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Hopp</w:t>
            </w:r>
            <w:proofErr w:type="spellEnd"/>
          </w:p>
          <w:p w14:paraId="78882565" w14:textId="1A0F94B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9289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9D14C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3418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931AE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7CE17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E29D99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CC4CAB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4FAA000F" wp14:editId="47D128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7" name="Picture 1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A21ABD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E87DFB" w14:textId="47BF8C8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world peace game</w:t>
            </w:r>
          </w:p>
          <w:p w14:paraId="5735DE4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9DFA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AC5C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5617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BF442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79F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A1EF2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612EF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52CA1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7008" behindDoc="1" locked="0" layoutInCell="1" allowOverlap="1" wp14:anchorId="3E0B834D" wp14:editId="5AB901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8" name="Picture 1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1FA0E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6DBCBB" w14:textId="782780B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Zoe Miller talking about Lazy Town</w:t>
            </w:r>
          </w:p>
          <w:p w14:paraId="45EE05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53E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52BB3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4AE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14CF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735F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F098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DFE0325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CB80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8032" behindDoc="1" locked="0" layoutInCell="1" allowOverlap="1" wp14:anchorId="06862336" wp14:editId="630182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9" name="Picture 1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1260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4710" w14:textId="29D47A0B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Smoking “herbs” on </w:t>
            </w:r>
            <w:r w:rsidR="00331A30">
              <w:rPr>
                <w:rFonts w:ascii="Arial" w:hAnsi="Arial"/>
                <w:b/>
                <w:bCs/>
                <w:sz w:val="32"/>
                <w:szCs w:val="32"/>
              </w:rPr>
              <w:t>the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retreat</w:t>
            </w:r>
          </w:p>
          <w:p w14:paraId="29657FFF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114C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688E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E0C3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C8343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88C4D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F4BDF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29176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73C6BA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44960" behindDoc="1" locked="0" layoutInCell="1" allowOverlap="1" wp14:anchorId="4BE5C485" wp14:editId="48B0FFD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0" name="Picture 1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B8E2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5A98466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1EB98EDA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716F453" w14:textId="3D5EC0D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Ice Camp</w:t>
            </w:r>
          </w:p>
          <w:p w14:paraId="16A7B71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26F9B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7BD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3BACF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66239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703EB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2374D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5F4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5C76F" w14:textId="69B7CA20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D80C1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2128" behindDoc="1" locked="0" layoutInCell="1" allowOverlap="1" wp14:anchorId="495335DE" wp14:editId="184654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1" name="Picture 1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7C926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28EFF" w14:textId="11DE262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Concussing yourself on a frozen lake</w:t>
            </w:r>
          </w:p>
          <w:p w14:paraId="47F4A9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08037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79CED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00C3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8C03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2D1A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32AF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861FB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9056" behindDoc="1" locked="0" layoutInCell="1" allowOverlap="1" wp14:anchorId="5D34C251" wp14:editId="4C0F7C6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2" name="Picture 1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7BD2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3719E4" w14:textId="38B230A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Will and Moriah’s PDA</w:t>
            </w:r>
          </w:p>
          <w:p w14:paraId="270190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E9046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A2B8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447A3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105A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6723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CA12E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434E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17375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09259475" wp14:editId="01BCEFB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3" name="Picture 1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B3224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F80D" w14:textId="06088774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Martin’s mandatory meal skits</w:t>
            </w:r>
          </w:p>
          <w:p w14:paraId="5F79B56E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322B54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B524B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E22D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CAD2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BEA5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48F8E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81505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F5048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51104" behindDoc="1" locked="0" layoutInCell="1" allowOverlap="1" wp14:anchorId="48454DEB" wp14:editId="25CB15A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4" name="Picture 1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BCB6B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15FC3B6" w14:textId="77777777" w:rsid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1B8CC74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E965518" w14:textId="2A52B20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Being surprised Ezra got into USC</w:t>
            </w:r>
          </w:p>
          <w:p w14:paraId="384B395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353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15F5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74EE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EB9C4B" w14:textId="4183A2B6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05EB7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D7DB2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FEAB26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F8BE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5200" behindDoc="1" locked="0" layoutInCell="1" allowOverlap="1" wp14:anchorId="498BF19A" wp14:editId="18C07CD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1" name="Picture 1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A2AC10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3205796" w14:textId="4479022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“condensation” on Moriah’s car at lunch</w:t>
            </w:r>
          </w:p>
          <w:p w14:paraId="2ACCCE4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12BA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8CCD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C126D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FBE47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790D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FBDD52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766777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6224" behindDoc="1" locked="0" layoutInCell="1" allowOverlap="1" wp14:anchorId="2B80EAAA" wp14:editId="0BB750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2" name="Picture 1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02FB6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774CDE0" w14:textId="2C525252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Creating Drama</w:t>
            </w:r>
          </w:p>
          <w:p w14:paraId="6CA3708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F7902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61C1B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5187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2B44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8A07B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57CD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77750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D1319E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69791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1" locked="0" layoutInCell="1" allowOverlap="1" wp14:anchorId="12A96846" wp14:editId="081211C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3" name="Picture 1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57BA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1BD8" w14:textId="19B66AE8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Chandra Wu</w:t>
            </w:r>
          </w:p>
          <w:p w14:paraId="063015EF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431698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698F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7FE9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1F018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89AE7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70E0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30E9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B4B403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6AD785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54176" behindDoc="1" locked="0" layoutInCell="1" allowOverlap="1" wp14:anchorId="38410305" wp14:editId="311D96B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4" name="Picture 1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DAC9A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177F32D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00D01395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886672" w14:textId="0F83978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Asher’s hair</w:t>
            </w:r>
          </w:p>
          <w:p w14:paraId="50CED0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0C4D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FC82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2C7DD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E42D5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AB6D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97384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57E00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394DEB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F6F1C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61344" behindDoc="1" locked="0" layoutInCell="1" allowOverlap="1" wp14:anchorId="572C5B73" wp14:editId="5BBD2A9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5" name="Picture 1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968C6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944B37" w14:textId="6CA2888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Zachariah’s</w:t>
            </w:r>
          </w:p>
          <w:p w14:paraId="1A593EFD" w14:textId="6CD22BE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C0FE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65E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46D9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20D7D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0523C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3B615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130A3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7BF3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CBB4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8272" behindDoc="1" locked="0" layoutInCell="1" allowOverlap="1" wp14:anchorId="031888BA" wp14:editId="5F420A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6" name="Picture 1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E8667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465CF4E" w14:textId="07BA6A32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CRP</w:t>
            </w:r>
          </w:p>
          <w:p w14:paraId="1588BF7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C322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14B5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8144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30D9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0688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9D417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E66D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044C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FC70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038D72EA" wp14:editId="647E2A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7" name="Picture 1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7A073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89D3" w14:textId="555F5C94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Danny Scherzer</w:t>
            </w:r>
          </w:p>
          <w:p w14:paraId="466F86A3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D83540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7FB623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7B270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95B20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DB990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89626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90D53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51A4D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2D5C2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60320" behindDoc="1" locked="0" layoutInCell="1" allowOverlap="1" wp14:anchorId="57264417" wp14:editId="720F047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8" name="Picture 1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4A5F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8228BC6" w14:textId="011A6BF0" w:rsidR="00D45760" w:rsidRDefault="00D45760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0BBD8325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23210A" w14:textId="141EC93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Fucking on the Puget Prairie</w:t>
            </w:r>
          </w:p>
          <w:p w14:paraId="60B769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68900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69527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CE8C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CA324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F8480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F10E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F68026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A9F05E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1" locked="0" layoutInCell="1" allowOverlap="1" wp14:anchorId="763AA8D7" wp14:editId="436C3E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7" name="Picture 1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A8D2BD" w14:textId="31B13493" w:rsidR="00D45760" w:rsidRPr="00D608C1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7A966C4" w14:textId="72DBEC1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Lewd dancing in the Jaffe room</w:t>
            </w:r>
          </w:p>
          <w:p w14:paraId="79FD467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D839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1C3A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F6C1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DC1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8310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6E4A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8DA8D6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092D95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4656" behindDoc="1" locked="0" layoutInCell="1" allowOverlap="1" wp14:anchorId="27F10822" wp14:editId="64D1CA0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8" name="Picture 1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803580" w14:textId="1CA95A11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B13B5A" w14:textId="194C43F4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Juuling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in the gender-neutral bathroom</w:t>
            </w:r>
          </w:p>
          <w:p w14:paraId="123EB0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AEE8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D62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79B6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62FA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3485F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F7E6F2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C63B2C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6704" behindDoc="1" locked="0" layoutInCell="1" allowOverlap="1" wp14:anchorId="5DBDC621" wp14:editId="5466D18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9" name="Picture 1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98E5BC" w14:textId="77CF10A0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FAB8" w14:textId="2C3062F6" w:rsidR="00D45760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“Cuddling” in the same sleeping bag</w:t>
            </w:r>
          </w:p>
          <w:p w14:paraId="25E84A60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79FD2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F15E1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B3768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D7726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CFDA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C1C3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C3C32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021653C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63392" behindDoc="1" locked="0" layoutInCell="1" allowOverlap="1" wp14:anchorId="4D715B77" wp14:editId="10CEB9E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2" name="Picture 1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359AFD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F87E734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0A93C713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16F812" w14:textId="134687C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school police officers</w:t>
            </w:r>
          </w:p>
          <w:p w14:paraId="3A37803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3D9BB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CCE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CA60B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DB7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AF4E7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610B0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C4ADC6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94B7CD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1" locked="0" layoutInCell="1" allowOverlap="1" wp14:anchorId="714044B4" wp14:editId="49989EC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0" name="Picture 1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21F051" w14:textId="10002962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0D520F" w14:textId="0F8A4C8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Smoking crack</w:t>
            </w:r>
          </w:p>
          <w:p w14:paraId="6B11BB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61639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3611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49B16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27200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043FC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1069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9CC4D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D30ABE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34FC15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1" locked="0" layoutInCell="1" allowOverlap="1" wp14:anchorId="3C09629E" wp14:editId="4F1920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1" name="Picture 1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8E23DD" w14:textId="45B7ECEF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31923E1" w14:textId="523B65C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Stripping for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5682628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09BA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4BEB4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8CACA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C8313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443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74142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9621F9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0A2179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1" locked="0" layoutInCell="1" allowOverlap="1" wp14:anchorId="0419A683" wp14:editId="671595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2" name="Picture 1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47C12D" w14:textId="056EBB72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8B2E" w14:textId="3D1AFB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People pretending they’re friends on the Yukon</w:t>
            </w:r>
          </w:p>
          <w:p w14:paraId="4F2DEA5B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B3B4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EEDFC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0B90D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1315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8EEC9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80F3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0D669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69536" behindDoc="1" locked="0" layoutInCell="1" allowOverlap="1" wp14:anchorId="7565E914" wp14:editId="61AB895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6" name="Picture 1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2550A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DAB9294" w14:textId="77777777" w:rsidR="00D45760" w:rsidRDefault="00D45760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3F57C3C4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E63477" w14:textId="7ED3E20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The Arts Center Basement</w:t>
            </w:r>
          </w:p>
          <w:p w14:paraId="397782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5072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4FF7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DB7F2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A9E6B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3E0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D6E3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7E47F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7358E6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1" locked="0" layoutInCell="1" allowOverlap="1" wp14:anchorId="1547E36E" wp14:editId="01ECA57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3" name="Picture 1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A54DC7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CA599E5" w14:textId="2EEDC9E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Cheryll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Hidalgo</w:t>
            </w:r>
          </w:p>
          <w:p w14:paraId="7367AD0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0DAE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E942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B06D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29C1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B998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AD316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4CE4B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EFA92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63856F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1" locked="0" layoutInCell="1" allowOverlap="1" wp14:anchorId="6E948A0A" wp14:editId="53808A3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4" name="Picture 1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6D24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82BF1AD" w14:textId="28B0853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Capitol Hill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Tobaco</w:t>
            </w:r>
            <w:proofErr w:type="spellEnd"/>
          </w:p>
          <w:p w14:paraId="16F25D07" w14:textId="6AE7A02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F88E8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E346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25AE9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A7E0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621B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C86C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D40D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CAD9A2D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B0085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1" locked="0" layoutInCell="1" allowOverlap="1" wp14:anchorId="0544003C" wp14:editId="1CC9A88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5" name="Picture 1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1E4C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E8DE" w14:textId="529951F4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Phillips</w:t>
            </w:r>
          </w:p>
          <w:p w14:paraId="5EE9E198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A72DA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D4E5B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7E8DF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19958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8915A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0FC24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D73F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759CF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13CDA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84896" behindDoc="1" locked="0" layoutInCell="1" allowOverlap="1" wp14:anchorId="7F524B3B" wp14:editId="131D05A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6" name="Picture 1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6622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3B0591F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3057042C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FE175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school police officers</w:t>
            </w:r>
          </w:p>
          <w:p w14:paraId="42D11B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A63E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A787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056F8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951CF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85C23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77B9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030D1A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21A6F1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0016" behindDoc="1" locked="0" layoutInCell="1" allowOverlap="1" wp14:anchorId="5B6DBA3E" wp14:editId="1B8EC4A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7" name="Picture 1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3CA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70D02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Smoking crack</w:t>
            </w:r>
          </w:p>
          <w:p w14:paraId="292B14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B426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B9A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B164D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770B7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FF88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33FA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1859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244D74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1BBC423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1040" behindDoc="1" locked="0" layoutInCell="1" allowOverlap="1" wp14:anchorId="4F1BE6C1" wp14:editId="7C7066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8" name="Picture 1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61B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ABAB9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Stripping for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20E2D06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6174E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F97D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00001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08A6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99C0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7D7B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EE3AC3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75135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1" locked="0" layoutInCell="1" allowOverlap="1" wp14:anchorId="7F064A24" wp14:editId="2F574B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9" name="Picture 1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90FB0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5C3D" w14:textId="7D7C37AC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Ethan Gold</w:t>
            </w:r>
          </w:p>
          <w:p w14:paraId="2170ACC9" w14:textId="7AA152B0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E2892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B141D6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3798F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5288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21B91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C6513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277F9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72D1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A4FC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88992" behindDoc="1" locked="0" layoutInCell="1" allowOverlap="1" wp14:anchorId="42EBE02E" wp14:editId="6E040E9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0" name="Picture 1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47A5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28E1DCF" w14:textId="4FC4FE69" w:rsidR="00D45760" w:rsidRDefault="00D45760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7ACA49B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5E42438" w14:textId="54707FCF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Gayle Pearl</w:t>
            </w:r>
          </w:p>
          <w:p w14:paraId="7AE410B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4E51B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A2678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6A4B6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DCAD4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F143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4FD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2DBDE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DB5ECB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1D0991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1" locked="0" layoutInCell="1" allowOverlap="1" wp14:anchorId="67CF7DE4" wp14:editId="1E1D840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1" name="Picture 1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8CFCCF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CB9706" w14:textId="19F1C316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Being Rich</w:t>
            </w:r>
          </w:p>
          <w:p w14:paraId="566D84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82874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8CDD9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E2DD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D27E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BBC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C30D6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E5CA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A52F39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A115F7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6160" behindDoc="1" locked="0" layoutInCell="1" allowOverlap="1" wp14:anchorId="6D5DA440" wp14:editId="3C732A8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2" name="Picture 1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89510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9F6FEF8" w14:textId="0B17AC56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Daddy’s Money</w:t>
            </w:r>
          </w:p>
          <w:p w14:paraId="53A040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898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8CDCD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15AB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019E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29AE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191C5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61821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1C8544A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D5693F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7184" behindDoc="1" locked="0" layoutInCell="1" allowOverlap="1" wp14:anchorId="29345471" wp14:editId="5798382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3" name="Picture 1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7770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163E" w14:textId="50B0B6B3" w:rsidR="00D45760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Mackie, Saylor, and Leo</w:t>
            </w:r>
          </w:p>
          <w:p w14:paraId="7C5517CB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7ECDB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A5DE6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5142B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78927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98878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2F4E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CAB6C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D30793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94112" behindDoc="1" locked="0" layoutInCell="1" allowOverlap="1" wp14:anchorId="05AE5C54" wp14:editId="0D18AC2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4" name="Picture 1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D661F9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E7989EB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4C014561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33BCE7" w14:textId="0C53D10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Learning about Michael Jackson in Gerald’s music history class</w:t>
            </w:r>
          </w:p>
          <w:p w14:paraId="0CE2C7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234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71FC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F5A8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531E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311B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58A81E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9232" behindDoc="1" locked="0" layoutInCell="1" allowOverlap="1" wp14:anchorId="069213E4" wp14:editId="2D11C7A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5" name="Picture 1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A6432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61B1EE3" w14:textId="6C9AA5E9" w:rsidR="00D45760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Closeted Republicans</w:t>
            </w:r>
          </w:p>
          <w:p w14:paraId="397CD3E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D99B1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04D6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452B4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9AF1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2155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E3B3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7CD9D0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7BCBF6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0256" behindDoc="1" locked="0" layoutInCell="1" allowOverlap="1" wp14:anchorId="1E242F00" wp14:editId="6D2BDFB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6" name="Picture 1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08A1A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2E2A1C" w14:textId="061BADBE" w:rsidR="00D45760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Failure</w:t>
            </w:r>
          </w:p>
          <w:p w14:paraId="6EE4F40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22EB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9610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101DE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5924E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E98C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EE2A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3929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986F2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48AA75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1280" behindDoc="1" locked="0" layoutInCell="1" allowOverlap="1" wp14:anchorId="4732BC69" wp14:editId="0072D9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7" name="Picture 1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427B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4BBD4" w14:textId="50FE3907" w:rsidR="00D45760" w:rsidRDefault="001A3F05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Tyler Cordy</w:t>
            </w:r>
          </w:p>
          <w:p w14:paraId="38E67115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8D0DE3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5AC6C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89CB1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410DB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B90A7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2516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8A2A7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8C2B1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98208" behindDoc="1" locked="0" layoutInCell="1" allowOverlap="1" wp14:anchorId="511DE02F" wp14:editId="022E5B8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8" name="Picture 1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5CED1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360DBFC" w14:textId="77777777" w:rsidR="00D45760" w:rsidRDefault="00D45760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13BF17E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16751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“Theatre” </w:t>
            </w:r>
          </w:p>
          <w:p w14:paraId="16D3A7F5" w14:textId="13C0401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-Rick Dupree</w:t>
            </w:r>
          </w:p>
          <w:p w14:paraId="50DF30D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61122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233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8019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4C66C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8D09A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B7726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ADB311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BBB432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4352" behindDoc="1" locked="0" layoutInCell="1" allowOverlap="1" wp14:anchorId="590BE008" wp14:editId="379E875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9" name="Picture 1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0B2C6B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B3E023" w14:textId="7D4AB10B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KC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Helmeid</w:t>
            </w:r>
            <w:proofErr w:type="spellEnd"/>
          </w:p>
          <w:p w14:paraId="74AA5B5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7EA3B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5AB9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8574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B9C2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6FEAF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9571E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3E730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D05094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2B0009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5376" behindDoc="1" locked="0" layoutInCell="1" allowOverlap="1" wp14:anchorId="57BB1F26" wp14:editId="40A6C90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0" name="Picture 1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13EEA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B88837" w14:textId="0CB0ADF3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Gary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Houk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Jessa</w:t>
            </w:r>
          </w:p>
          <w:p w14:paraId="5FDB14D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BBB76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78AE5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4D5B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770F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C6C46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68534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4F40F9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137C989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6400" behindDoc="1" locked="0" layoutInCell="1" allowOverlap="1" wp14:anchorId="597ACB50" wp14:editId="56D697A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1" name="Picture 1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F7276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9ED8" w14:textId="7079D80E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Brooks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Hopp</w:t>
            </w:r>
            <w:proofErr w:type="spellEnd"/>
          </w:p>
          <w:p w14:paraId="0D629437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CAB648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BFE51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C368DD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A95C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1465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A551C5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3EF9A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CB56A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C8885D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03328" behindDoc="1" locked="0" layoutInCell="1" allowOverlap="1" wp14:anchorId="0183AD9F" wp14:editId="33A84DB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2" name="Picture 1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241E2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EA53A6C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0D7EEB0C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505BF02" w14:textId="6C73B2FC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Having an Orgy in the clear room</w:t>
            </w:r>
          </w:p>
          <w:p w14:paraId="2DA66941" w14:textId="6420B841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49870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7D766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33727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BAB8B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4CFF8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F3969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E5E432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F701FD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8448" behindDoc="1" locked="0" layoutInCell="1" allowOverlap="1" wp14:anchorId="5ABAD5C6" wp14:editId="4CA8064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3" name="Picture 1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8348F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471EC6" w14:textId="0C738C65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Andrezej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Aidan’s rough intercourse</w:t>
            </w:r>
          </w:p>
          <w:p w14:paraId="037458B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7D171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B8B5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CAAF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46DDC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B8042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83F740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5B13D2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9472" behindDoc="1" locked="0" layoutInCell="1" allowOverlap="1" wp14:anchorId="65059ED1" wp14:editId="23AAADA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4" name="Picture 1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84A29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A5F54E0" w14:textId="61DFC2D1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Fred Strong</w:t>
            </w:r>
          </w:p>
          <w:p w14:paraId="2647E85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86E8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A5EC1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600D0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E055A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42C38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54066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86A0F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DB089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1E64EC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0496" behindDoc="1" locked="0" layoutInCell="1" allowOverlap="1" wp14:anchorId="65D42DC4" wp14:editId="17EC93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5" name="Picture 1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69A0D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D21D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Tyler Cordy</w:t>
            </w:r>
          </w:p>
          <w:p w14:paraId="7DC867FE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4A63BA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E09224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53321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B4787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7F23D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8D9238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2F35E6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33A44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07424" behindDoc="1" locked="0" layoutInCell="1" allowOverlap="1" wp14:anchorId="69D3BFDB" wp14:editId="7B7420F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6" name="Picture 1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32FF75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EFA9F7A" w14:textId="6F0A6E14" w:rsidR="001A3F05" w:rsidRDefault="001A3F0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5FC1B27F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97CAFE" w14:textId="726C2E6E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Getting your fourth email about sharing the stage</w:t>
            </w:r>
          </w:p>
          <w:p w14:paraId="6D533D2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5CE0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0CFEA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92775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F9AF5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912F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E996E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64FCBF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1" locked="0" layoutInCell="1" allowOverlap="1" wp14:anchorId="79BBDDE6" wp14:editId="373CC2C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7" name="Picture 1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511367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7625199" w14:textId="3D7ABDD0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Axel’s life lessons</w:t>
            </w:r>
          </w:p>
          <w:p w14:paraId="41E14C1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313C0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9271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EA1D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54475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41CD5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6E67C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1195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85C75F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C3E33C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4592" behindDoc="1" locked="0" layoutInCell="1" allowOverlap="1" wp14:anchorId="310940CF" wp14:editId="4B0809F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8" name="Picture 1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55DA0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68B6D1" w14:textId="505272FE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Josh Del Pino’s camera</w:t>
            </w:r>
          </w:p>
          <w:p w14:paraId="76061B0F" w14:textId="5179A53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3A529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7FE69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BEFAD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AAC46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3E893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22502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6AC8DB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FA852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5616" behindDoc="1" locked="0" layoutInCell="1" allowOverlap="1" wp14:anchorId="0E73D8A6" wp14:editId="0D4B127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9" name="Picture 1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7A62E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9CF1" w14:textId="77C4D824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David Johns</w:t>
            </w:r>
          </w:p>
          <w:p w14:paraId="2D01BAC5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66DCA7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2BB847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494BD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E6A78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773364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FB6D3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9309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AF73D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1BB0D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12544" behindDoc="1" locked="0" layoutInCell="1" allowOverlap="1" wp14:anchorId="140F9DD2" wp14:editId="3626452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0" name="Picture 1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5BB4C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732B7CB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2458B246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E9A47B" w14:textId="07457C81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sexy Stumptown barista</w:t>
            </w:r>
          </w:p>
          <w:p w14:paraId="3257BD3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2486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0B9C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04458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EC79B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6B00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9D00F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3B1BE9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1EAA901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1" locked="0" layoutInCell="1" allowOverlap="1" wp14:anchorId="7538988D" wp14:editId="174144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1" name="Picture 1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6773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E6ABF6" w14:textId="22ACA535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Talking about the size of your penis in a poem that James Watson loved so much he published it in The Cardinal</w:t>
            </w:r>
          </w:p>
          <w:p w14:paraId="7D5FB23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45BF0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BD521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04310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2DA85A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8688" behindDoc="1" locked="0" layoutInCell="1" allowOverlap="1" wp14:anchorId="3DF9FFD6" wp14:editId="3AD87C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2" name="Picture 18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455D6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1C7F07" w14:textId="7ACE266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Sage Dining</w:t>
            </w:r>
          </w:p>
          <w:p w14:paraId="2441DDC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E5D1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4887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13A48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9AC4F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82814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598C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E3791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93CE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B93143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9712" behindDoc="1" locked="0" layoutInCell="1" allowOverlap="1" wp14:anchorId="1E2DFAF8" wp14:editId="6501D1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3" name="Picture 18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7B135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B604" w14:textId="3B89EF31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Nick Lew</w:t>
            </w:r>
          </w:p>
          <w:p w14:paraId="2D2DB27D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2522C7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3FD1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047AC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CA6ACD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7001B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FF32C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CA9B62" w14:textId="6F2B88E6" w:rsidR="004005D2" w:rsidRDefault="004005D2" w:rsidP="004005D2">
            <w:pPr>
              <w:pStyle w:val="TableContents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742FD471" w14:textId="77777777" w:rsidR="004005D2" w:rsidRPr="004005D2" w:rsidRDefault="004005D2" w:rsidP="004005D2">
            <w:pPr>
              <w:pStyle w:val="TableContents"/>
              <w:rPr>
                <w:rFonts w:ascii="Arial" w:hAnsi="Arial"/>
                <w:b/>
                <w:bCs/>
                <w:sz w:val="22"/>
                <w:szCs w:val="32"/>
              </w:rPr>
            </w:pPr>
          </w:p>
          <w:p w14:paraId="213E6EE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16640" behindDoc="1" locked="0" layoutInCell="1" allowOverlap="1" wp14:anchorId="11C3EBA6" wp14:editId="2433E96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4" name="Picture 18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30707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E2DE787" w14:textId="77777777" w:rsidR="001A3F05" w:rsidRDefault="001A3F0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59F39FE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003B9C3" w14:textId="7243B70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Getting handsy on David John’s couch</w:t>
            </w:r>
          </w:p>
          <w:p w14:paraId="2AD145E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FA1D1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BF95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958B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E5E9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EECFF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C46A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1EBF3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29B9A2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2784" behindDoc="1" locked="0" layoutInCell="1" allowOverlap="1" wp14:anchorId="2A14E7C8" wp14:editId="7F0C9F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5" name="Picture 18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764BFF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712B50" w14:textId="62BC464D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Seattle Academy of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Farts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Sciences</w:t>
            </w:r>
          </w:p>
          <w:p w14:paraId="76976650" w14:textId="0732551C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D0B7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EA12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896A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9585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AE03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1CA6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4F2829" w14:textId="37080E1A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FC49D0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3808" behindDoc="1" locked="0" layoutInCell="1" allowOverlap="1" wp14:anchorId="2250B68B" wp14:editId="0D77A47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6" name="Picture 18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CA456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10A32C" w14:textId="5AA4554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feeling you get when everyone in the bathroom is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Juuling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while you pee</w:t>
            </w:r>
          </w:p>
          <w:p w14:paraId="59509EA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E289E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D1A06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03C42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889DC7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519C0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4832" behindDoc="1" locked="0" layoutInCell="1" allowOverlap="1" wp14:anchorId="41ED95B7" wp14:editId="52956C9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7" name="Picture 18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EA582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12DE" w14:textId="14C0634E" w:rsidR="001A3F05" w:rsidRDefault="001A3F05" w:rsidP="001A3F05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gender-neutral bathroom</w:t>
            </w:r>
          </w:p>
          <w:p w14:paraId="6F2CB154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9BC5D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00EF1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225F8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D76D4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8893B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69EA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524797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911F2E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21760" behindDoc="1" locked="0" layoutInCell="1" allowOverlap="1" wp14:anchorId="4972BD68" wp14:editId="51D92A9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8" name="Picture 18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6611CF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0C613D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7B8EA31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24B4739" w14:textId="2D9FC569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terrifying talk with Conner</w:t>
            </w:r>
          </w:p>
          <w:p w14:paraId="4CF846C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BFF78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8757C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3F121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A5909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A8A5F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45FB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86E35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578BDC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6880" behindDoc="1" locked="0" layoutInCell="1" allowOverlap="1" wp14:anchorId="13443E66" wp14:editId="3C1A8A7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9" name="Picture 18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160D1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D00AD87" w14:textId="67FADB7D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adopted by Lily Hotchkiss</w:t>
            </w:r>
          </w:p>
          <w:p w14:paraId="1DC33389" w14:textId="649CE28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ABA4D1" w14:textId="60DEDA3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64639" w14:textId="4EA0D52B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EB20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0DF82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5970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B0D86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6B3CB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C05FD8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7904" behindDoc="1" locked="0" layoutInCell="1" allowOverlap="1" wp14:anchorId="613F1F5E" wp14:editId="4DA34A1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0" name="Picture 19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DBBB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4A21C4F" w14:textId="12C88893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Spirit Week</w:t>
            </w:r>
          </w:p>
          <w:p w14:paraId="3A24E1B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F3C2E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8821A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80F84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C1EDD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CD814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E67C7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41564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984127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E08611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8928" behindDoc="1" locked="0" layoutInCell="1" allowOverlap="1" wp14:anchorId="0C5D3DC1" wp14:editId="7016C4D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1" name="Picture 19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80923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BF17" w14:textId="0D4E0AF8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Advanced Film</w:t>
            </w:r>
          </w:p>
          <w:p w14:paraId="5B8DD781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915D55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66E2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ADAE8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0E613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B5517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399E1" w14:textId="322C2E91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034F3C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33029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F69B95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25856" behindDoc="1" locked="0" layoutInCell="1" allowOverlap="1" wp14:anchorId="348A60FF" wp14:editId="3BB7D7E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2" name="Picture 19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BB5A94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85EFC85" w14:textId="20F7E416" w:rsidR="001A3F05" w:rsidRDefault="001A3F0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47CF7764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11797F" w14:textId="056B328E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Peter Clark’s raw dad energy</w:t>
            </w:r>
          </w:p>
          <w:p w14:paraId="3D6ECD7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CCF6E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9610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CF4B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58F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0C413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2E3CF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E47CE1" w14:textId="6CD08F18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997BEB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2000" behindDoc="1" locked="0" layoutInCell="1" allowOverlap="1" wp14:anchorId="264F7414" wp14:editId="5124E34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3" name="Picture 19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7B9ABE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EC29F7" w14:textId="0C8EDDD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juggling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club</w:t>
            </w:r>
            <w:proofErr w:type="gramEnd"/>
          </w:p>
          <w:p w14:paraId="5FE1A89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2B26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248A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B9C32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7F6CA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782E3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0DA6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16872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4B49F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6626DE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3024" behindDoc="1" locked="0" layoutInCell="1" allowOverlap="1" wp14:anchorId="0F2F131A" wp14:editId="1BFC81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4" name="Picture 19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1F7F4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62958C" w14:textId="4AF66C54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Lucas Sherman’s Weekly email</w:t>
            </w:r>
          </w:p>
          <w:p w14:paraId="6AA6ABE7" w14:textId="171DB182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2F93FA" w14:textId="614CD029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A95C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0FCBA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050E3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090C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E1E5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39EF4D5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423413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4048" behindDoc="1" locked="0" layoutInCell="1" allowOverlap="1" wp14:anchorId="410C2F2C" wp14:editId="0B7A907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5" name="Picture 19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960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A03A" w14:textId="004CD3F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Melanie Reed</w:t>
            </w:r>
          </w:p>
          <w:p w14:paraId="1E6C5D3C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0ABD6C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117E5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29EDC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94FC3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9D621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C7D89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D6F26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2DF186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979106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30976" behindDoc="1" locked="0" layoutInCell="1" allowOverlap="1" wp14:anchorId="7803F047" wp14:editId="4A25BA9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6" name="Picture 19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A369DF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2216FEC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31D7291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5694A4" w14:textId="07C912DB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Wearing your college sweatshirt to school a day after getting accepted</w:t>
            </w:r>
          </w:p>
          <w:p w14:paraId="0491173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3394C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0932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7A23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B940E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FBCFC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06015A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6096" behindDoc="1" locked="0" layoutInCell="1" allowOverlap="1" wp14:anchorId="24743B27" wp14:editId="1A0E0A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7" name="Picture 19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2AD52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340D35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adopted by Lily Hotchkiss</w:t>
            </w:r>
          </w:p>
          <w:p w14:paraId="08F8D96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B9C0C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25632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5935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67EAB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34FE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3E502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96ABB5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546250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7120" behindDoc="1" locked="0" layoutInCell="1" allowOverlap="1" wp14:anchorId="27A862D8" wp14:editId="01E4C8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8" name="Picture 1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0786E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9BC180" w14:textId="635344A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Preparing students for college and life</w:t>
            </w:r>
          </w:p>
          <w:p w14:paraId="065B211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1073A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31856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D812B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53D7B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684E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A494F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F2A16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E27B9C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8144" behindDoc="1" locked="0" layoutInCell="1" allowOverlap="1" wp14:anchorId="40F7E2CC" wp14:editId="00C477C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9" name="Picture 1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102F3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10682" w14:textId="3F99B79C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Dave Thomas</w:t>
            </w:r>
          </w:p>
          <w:p w14:paraId="319390C7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25FD2F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6EB437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04680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181B1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D49B9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63012B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30C9B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B7CF32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476D9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35072" behindDoc="1" locked="0" layoutInCell="1" allowOverlap="1" wp14:anchorId="0C345C66" wp14:editId="4FC96AA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0" name="Picture 2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A039D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0F5E2FA" w14:textId="77777777" w:rsidR="001A3F05" w:rsidRDefault="001A3F0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C1827" w:rsidRPr="00BB79C3" w14:paraId="2D118769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4D88FD" w14:textId="06DC6473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Advanced film</w:t>
            </w:r>
          </w:p>
          <w:p w14:paraId="50064B1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D21D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58C77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EA0D0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3BB9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4039B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F3F61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35399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FDA4E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496E1D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1216" behindDoc="1" locked="0" layoutInCell="1" allowOverlap="1" wp14:anchorId="34CEB9C4" wp14:editId="79B9756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1" name="Picture 2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63BAF8" w14:textId="77777777" w:rsidR="00DC1827" w:rsidRPr="00D608C1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41351E" w14:textId="76859E4A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Seattle Academy boy’s lacrosse team</w:t>
            </w:r>
          </w:p>
          <w:p w14:paraId="739F8C8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DFD01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3EFEA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BC805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49FD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C4B5D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12F42" w14:textId="0F50BB84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FEC04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2240" behindDoc="1" locked="0" layoutInCell="1" allowOverlap="1" wp14:anchorId="5AD920FE" wp14:editId="56D39BC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2" name="Picture 20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22702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7BBEB9" w14:textId="30687B74" w:rsidR="00DC1827" w:rsidRDefault="00DC1827" w:rsidP="00DC182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Seattle Academy girl’s lacrosse team</w:t>
            </w:r>
          </w:p>
          <w:p w14:paraId="68AC5AD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6F3C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63002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0A5A8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3F858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F30E8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188D0" w14:textId="27E1A373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8A8D6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3264" behindDoc="1" locked="0" layoutInCell="1" allowOverlap="1" wp14:anchorId="0F0CADB0" wp14:editId="747004D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3" name="Picture 2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5F430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ADCCD" w14:textId="198A0161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Being White</w:t>
            </w:r>
          </w:p>
          <w:p w14:paraId="781570F9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BEBC1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B02927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76F13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DCDE55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A1FB9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AFC29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C7FDA9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5AECB9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E38551E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40192" behindDoc="1" locked="0" layoutInCell="1" allowOverlap="1" wp14:anchorId="08768606" wp14:editId="4600467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4" name="Picture 2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26268E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CA1FA71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C1827" w:rsidRPr="00BB79C3" w14:paraId="76E7C71E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849021" w14:textId="19C499EF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in the dark room</w:t>
            </w:r>
          </w:p>
          <w:p w14:paraId="26521E3F" w14:textId="375F281C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2901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99F25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1ED5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2AC2E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83D67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C8204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BE7DE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94AE47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5312" behindDoc="1" locked="0" layoutInCell="1" allowOverlap="1" wp14:anchorId="139BCBC6" wp14:editId="5AE5398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5" name="Picture 2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2BD1F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122F309" w14:textId="437ABC49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OG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SAAS</w:t>
            </w:r>
          </w:p>
          <w:p w14:paraId="569621B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D24EE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28C07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6C797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7BF54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7E6CD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21E36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1D867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D395D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84E5F6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6336" behindDoc="1" locked="0" layoutInCell="1" allowOverlap="1" wp14:anchorId="26DCDEA4" wp14:editId="0255F0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6" name="Picture 2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ADE7B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9F9C18" w14:textId="21B17E30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Cocaine-infused children</w:t>
            </w:r>
          </w:p>
          <w:p w14:paraId="3134102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5D3E74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1B32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B2657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EB439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8D156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7BF66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A988F1" w14:textId="1BD9E451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7F75B1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7360" behindDoc="1" locked="0" layoutInCell="1" allowOverlap="1" wp14:anchorId="36097D09" wp14:editId="250E852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7" name="Picture 2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6F785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5CFF" w14:textId="079C7B6D" w:rsidR="00DC1827" w:rsidRDefault="00DC1827" w:rsidP="00DC1827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Asher’s communist manifesto</w:t>
            </w:r>
          </w:p>
          <w:p w14:paraId="2D5A774F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9FCEEB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D1D035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D5BF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2F0ED9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5939B3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0781F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10B2F8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ECBA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44288" behindDoc="1" locked="0" layoutInCell="1" allowOverlap="1" wp14:anchorId="39182E6C" wp14:editId="6FB9B09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8" name="Picture 2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C8A827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40BBA54" w14:textId="063837B6" w:rsidR="00DC1827" w:rsidRDefault="00DC1827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C1827" w:rsidRPr="00BB79C3" w14:paraId="6B9FD46A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DAD6F3D" w14:textId="752C8E0D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Lauren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Hanauer</w:t>
            </w:r>
            <w:proofErr w:type="spellEnd"/>
          </w:p>
          <w:p w14:paraId="6191694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094C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D82A73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E1524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1F034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CC9FB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17234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B1AD7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598BEB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759ABB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0432" behindDoc="1" locked="0" layoutInCell="1" allowOverlap="1" wp14:anchorId="4811F021" wp14:editId="7335EC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9" name="Picture 2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1D29D5" w14:textId="77777777" w:rsidR="00DC1827" w:rsidRPr="00D608C1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DA7326" w14:textId="02B3E08A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Seattle Academy Robotics Team</w:t>
            </w:r>
          </w:p>
          <w:p w14:paraId="02803713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CD853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C09A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8B8D33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4AEE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6917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262E09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1C0D98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1456" behindDoc="1" locked="0" layoutInCell="1" allowOverlap="1" wp14:anchorId="76C33FF0" wp14:editId="3B78D29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0" name="Picture 2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65C3B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13369A" w14:textId="0D9F7609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Caroline Sweeney</w:t>
            </w:r>
          </w:p>
          <w:p w14:paraId="397FEB6C" w14:textId="7B7751E4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D98D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227F0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70C5A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5C614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CBC0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97483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A4BB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F83865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698775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2480" behindDoc="1" locked="0" layoutInCell="1" allowOverlap="1" wp14:anchorId="25340D87" wp14:editId="58F7B4A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1" name="Picture 2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285AF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AAD1" w14:textId="63154CFD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Retz’s two cats</w:t>
            </w:r>
          </w:p>
          <w:p w14:paraId="72E6D08A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DB3C51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59E68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FE2DCE" w14:textId="77777777" w:rsidR="00DC1827" w:rsidRPr="00BB79C3" w:rsidRDefault="00DC1827" w:rsidP="00DC182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3015F2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C6C426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FBA78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819789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9F4C0A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49408" behindDoc="1" locked="0" layoutInCell="1" allowOverlap="1" wp14:anchorId="31D9745B" wp14:editId="7E51A82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2" name="Picture 2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3523B4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EA784D6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C1827" w:rsidRPr="00BB79C3" w14:paraId="25BFBF13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89B783A" w14:textId="7521588E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civil disobedience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project</w:t>
            </w:r>
            <w:proofErr w:type="gramEnd"/>
          </w:p>
          <w:p w14:paraId="2F60333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9ABA2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E326F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B3E5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3F45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72735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BEDAF9" w14:textId="3C805912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6E32F3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4528" behindDoc="1" locked="0" layoutInCell="1" allowOverlap="1" wp14:anchorId="1DAD3CAF" wp14:editId="19FDCEE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3" name="Picture 2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962F2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9B1E5D" w14:textId="196965B8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Catholic Priesthood</w:t>
            </w:r>
          </w:p>
          <w:p w14:paraId="09E8CF0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D4A16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41C27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E305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213CA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21357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0D5C9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A4F905" w14:textId="698E8AED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F2268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5552" behindDoc="1" locked="0" layoutInCell="1" allowOverlap="1" wp14:anchorId="38F853A2" wp14:editId="29AD39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4" name="Picture 2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BE0B7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CA09E7" w14:textId="230F17DD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Buying your kid’s college acceptance</w:t>
            </w:r>
          </w:p>
          <w:p w14:paraId="75EAB59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443C9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D445D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8827A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6879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6C75C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F06AC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3C3ED0" w14:textId="0A63053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7427D1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6576" behindDoc="1" locked="0" layoutInCell="1" allowOverlap="1" wp14:anchorId="75767C0F" wp14:editId="5D82450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5" name="Picture 2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B8C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2B50" w14:textId="535F52AF" w:rsidR="00287863" w:rsidRDefault="00287863" w:rsidP="00287863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outliers project</w:t>
            </w:r>
          </w:p>
          <w:p w14:paraId="5B5795E2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DDF4F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0CBC3A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9DF7C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3861B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08A490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DD2F2" w14:textId="77777777" w:rsidR="00DC1827" w:rsidRPr="008D62B5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EB2755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641A2" w14:textId="77777777" w:rsidR="00287863" w:rsidRDefault="00287863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4B7161" w14:textId="0AF3ED60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53504" behindDoc="1" locked="0" layoutInCell="1" allowOverlap="1" wp14:anchorId="69A022CB" wp14:editId="3F63B77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6" name="Picture 2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495E9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5BDFDE3" w14:textId="77777777" w:rsidR="00DC1827" w:rsidRDefault="00DC1827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439C9E5D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B9A4501" w14:textId="0DDFDB3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Divorced parents</w:t>
            </w:r>
          </w:p>
          <w:p w14:paraId="085606A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497BC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1F20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005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6DA72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1385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CB208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AC648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8E4B6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28ADBE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9648" behindDoc="1" locked="0" layoutInCell="1" allowOverlap="1" wp14:anchorId="2DAAFF98" wp14:editId="141C2B2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7" name="Picture 2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231931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18A3256" w14:textId="5B889053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Malcolm Gladwell</w:t>
            </w:r>
          </w:p>
          <w:p w14:paraId="2115A382" w14:textId="562E8685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EB836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B9D64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5EFF4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73D60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5B95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3CAF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8E64D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BE3570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314D42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0672" behindDoc="1" locked="0" layoutInCell="1" allowOverlap="1" wp14:anchorId="17B1700F" wp14:editId="0D24BB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8" name="Picture 2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1C3E3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38C1149" w14:textId="11FC81F3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Chelsea Wilcox</w:t>
            </w:r>
          </w:p>
          <w:p w14:paraId="6F8002A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F3629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1925A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C71EE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8B76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14C4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F71EE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6A1E3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1740EA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22056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1696" behindDoc="1" locked="0" layoutInCell="1" allowOverlap="1" wp14:anchorId="554B4493" wp14:editId="4392997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9" name="Picture 2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5592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ABED" w14:textId="22E84C5D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Holy Names</w:t>
            </w:r>
          </w:p>
          <w:p w14:paraId="44C642B5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26CC0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62F0CA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BC7D1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17404F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0ADAA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735591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A6834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0802E8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3644145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58624" behindDoc="1" locked="0" layoutInCell="1" allowOverlap="1" wp14:anchorId="6A1535F3" wp14:editId="4AC3AA6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0" name="Picture 2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28B662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CE97790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7809DE8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742176" w14:textId="78EA516F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Womankind</w:t>
            </w:r>
          </w:p>
          <w:p w14:paraId="5042F7B3" w14:textId="342568EB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6BF8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34973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AE42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2FF36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998FA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2906A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F2471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9D5773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30D5C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3744" behindDoc="1" locked="0" layoutInCell="1" allowOverlap="1" wp14:anchorId="4F6E212A" wp14:editId="4EFB34F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1" name="Picture 2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862F0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C5E892" w14:textId="7CC78AB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Garfield kids</w:t>
            </w:r>
          </w:p>
          <w:p w14:paraId="0E20B19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77F89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89752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5F418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61263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3EDD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C80D2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AC4B2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B2E44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BADB8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4768" behindDoc="1" locked="0" layoutInCell="1" allowOverlap="1" wp14:anchorId="162C4A2B" wp14:editId="3C2603F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2" name="Picture 2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84379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F215F4F" w14:textId="220A451B" w:rsidR="008D62B5" w:rsidRDefault="00262B72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violation of our most basic human rights.</w:t>
            </w:r>
          </w:p>
          <w:p w14:paraId="6E524A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EE601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E8DD6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8153E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7C052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DE935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C75936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BB60F9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5792" behindDoc="1" locked="0" layoutInCell="1" allowOverlap="1" wp14:anchorId="19726130" wp14:editId="540735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3" name="Picture 2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81A6D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77C5" w14:textId="19EFB4AD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Conner’s Office</w:t>
            </w:r>
          </w:p>
          <w:p w14:paraId="5801AF76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B5151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F7CBC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2889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4F9C4B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BB7FF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3E87CE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0ECBF54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74DD06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4FEB0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62720" behindDoc="1" locked="0" layoutInCell="1" allowOverlap="1" wp14:anchorId="338CBE93" wp14:editId="3977D39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4" name="Picture 2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F90A39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BD3C4F7" w14:textId="1E1A9D3C" w:rsidR="008D62B5" w:rsidRDefault="008D62B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09679325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D6457D" w14:textId="3D9CC6D5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rooms</w:t>
            </w:r>
          </w:p>
          <w:p w14:paraId="3D348FE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821D7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B111B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011E6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F914F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A6FC2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23967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50459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9D2ED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A6D7C4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8864" behindDoc="1" locked="0" layoutInCell="1" allowOverlap="1" wp14:anchorId="62D6B5A5" wp14:editId="620379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5" name="Picture 2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449F42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49E720D" w14:textId="0950B5E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Chatterbox</w:t>
            </w:r>
          </w:p>
          <w:p w14:paraId="785E308F" w14:textId="5079C42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66DCB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8A5D1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21819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752FA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B31E6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A1F00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1B5C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2845FA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E114CC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9888" behindDoc="1" locked="0" layoutInCell="1" allowOverlap="1" wp14:anchorId="3A58CEF6" wp14:editId="7C08745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6" name="Picture 2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BA662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EFC354" w14:textId="7094101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Gerald calling you “buddy”</w:t>
            </w:r>
          </w:p>
          <w:p w14:paraId="532550B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968F9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0E76A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AE1B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2561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E913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4EBE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3AD45B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DF1A64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0912" behindDoc="1" locked="0" layoutInCell="1" allowOverlap="1" wp14:anchorId="6B63A6DC" wp14:editId="690538E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7" name="Picture 2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8528D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CB6A4" w14:textId="15DD555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When Brook’s balls dropped</w:t>
            </w:r>
          </w:p>
          <w:p w14:paraId="08779935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3D41BF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101EC5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93213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82D9D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EB1BB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940251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29C367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3A286C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67840" behindDoc="1" locked="0" layoutInCell="1" allowOverlap="1" wp14:anchorId="08662223" wp14:editId="51384F1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8" name="Picture 2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2DA78D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B81B0C8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5D704C03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84A58A" w14:textId="3EEA4A8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bar on the ferry</w:t>
            </w:r>
          </w:p>
          <w:p w14:paraId="3D3A2BDB" w14:textId="7BB1525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B0AF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CF9AB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E3F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97802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1D1BB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BCD5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456B7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9CDF0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A9E521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2960" behindDoc="1" locked="0" layoutInCell="1" allowOverlap="1" wp14:anchorId="783FE06D" wp14:editId="4591AE1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9" name="Picture 2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1324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CB18390" w14:textId="1F86367E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Antidote by Tyler Cordy</w:t>
            </w:r>
          </w:p>
          <w:p w14:paraId="3110FBA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926B4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29DB6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203C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71C6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3A00C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3C85D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E7881C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5D6F7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3984" behindDoc="1" locked="0" layoutInCell="1" allowOverlap="1" wp14:anchorId="00D03878" wp14:editId="4F1309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0" name="Picture 2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927A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C31732" w14:textId="7EE7123B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Packing a thong for the Yukon</w:t>
            </w:r>
          </w:p>
          <w:p w14:paraId="465DB7B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5E16E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A0E4C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753F6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DD9D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6ABFE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5106F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8509D9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DD794B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5008" behindDoc="1" locked="0" layoutInCell="1" allowOverlap="1" wp14:anchorId="2850ABB9" wp14:editId="39D89A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1" name="Picture 2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6FE90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257B" w14:textId="2DE70AF0" w:rsidR="008D62B5" w:rsidRDefault="008D62B5" w:rsidP="008D62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Brian Urrutia, drunk, at Dick’s</w:t>
            </w:r>
            <w:r w:rsidR="00331A30">
              <w:rPr>
                <w:rFonts w:ascii="Arial" w:hAnsi="Arial"/>
                <w:b/>
                <w:bCs/>
                <w:sz w:val="32"/>
                <w:szCs w:val="32"/>
              </w:rPr>
              <w:t xml:space="preserve"> Drive-in</w:t>
            </w:r>
          </w:p>
          <w:p w14:paraId="7E15C03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7AEFD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4FF56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74D2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6F8D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A4B0EF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E24AB7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D2207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3425DC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71936" behindDoc="1" locked="0" layoutInCell="1" allowOverlap="1" wp14:anchorId="45ACB0A4" wp14:editId="0D0152A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2" name="Picture 2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9D3E6A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820F152" w14:textId="77777777" w:rsidR="008D62B5" w:rsidRDefault="008D62B5" w:rsidP="008D62B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6EE9A12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A13F481" w14:textId="68EFCBA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Alana Bell talking about white privilege</w:t>
            </w:r>
          </w:p>
          <w:p w14:paraId="4A97DCB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FC43B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BF4D8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0EF44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E7B4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8AFAD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6444E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137264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8080" behindDoc="1" locked="0" layoutInCell="1" allowOverlap="1" wp14:anchorId="1220B57D" wp14:editId="0BDF4A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3" name="Picture 2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C41F46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8B7602" w14:textId="1FA8110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Diversity, equity, and inclusion</w:t>
            </w:r>
          </w:p>
          <w:p w14:paraId="623B16F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E208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62F0D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DAC5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8854D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2BF63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1F06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C07762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B0CDE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9104" behindDoc="1" locked="0" layoutInCell="1" allowOverlap="1" wp14:anchorId="10367B5C" wp14:editId="15272A6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4" name="Picture 2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D7246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49D54D2" w14:textId="22F5F36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Girl Power</w:t>
            </w:r>
          </w:p>
          <w:p w14:paraId="12CBD35C" w14:textId="5087B83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B220B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78267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67BBD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9D9AB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4645F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F7C2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DB12C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6B6741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6650D1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0128" behindDoc="1" locked="0" layoutInCell="1" allowOverlap="1" wp14:anchorId="1A926AD1" wp14:editId="7E188CA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5" name="Picture 2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B41B7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DA6E" w14:textId="22C66F0A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Senior skip day</w:t>
            </w:r>
          </w:p>
          <w:p w14:paraId="319EA175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164AA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7F71CC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3D871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751B82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AD180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7EA6AB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CCD2D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C0C749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AAA252B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77056" behindDoc="1" locked="0" layoutInCell="1" allowOverlap="1" wp14:anchorId="0ED8830A" wp14:editId="2327DC1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6" name="Picture 2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60C0CF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6D1850A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3E7E6620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1527097" w14:textId="34DF97E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Melinda’s grouchy emails</w:t>
            </w:r>
          </w:p>
          <w:p w14:paraId="22B5FE9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F3AC8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2DDB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3899A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B43A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1043E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9B8A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DC04D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EC7177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2176" behindDoc="1" locked="0" layoutInCell="1" allowOverlap="1" wp14:anchorId="4B3346CE" wp14:editId="09302E9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7" name="Picture 2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DB699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CA66BA1" w14:textId="5C9B92E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discussion about race, gender, and sexuality by SAAS students</w:t>
            </w:r>
          </w:p>
          <w:p w14:paraId="077BBD0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0EAE1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38D92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EFAD9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E386C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B70D35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382A70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3200" behindDoc="1" locked="0" layoutInCell="1" allowOverlap="1" wp14:anchorId="18793ED0" wp14:editId="7E6B7C1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8" name="Picture 2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4DE2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E8BCC4" w14:textId="4758B65E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three Trump supporters at SAAS</w:t>
            </w:r>
          </w:p>
          <w:p w14:paraId="7F9E8E8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FD83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A7A9B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26166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37A6E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0A81B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1F6AA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B5759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629A2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4224" behindDoc="1" locked="0" layoutInCell="1" allowOverlap="1" wp14:anchorId="7C855A78" wp14:editId="22ECAA3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9" name="Picture 2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C13D3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9065" w14:textId="6515590B" w:rsidR="008D62B5" w:rsidRDefault="008D62B5" w:rsidP="008D62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dark web</w:t>
            </w:r>
          </w:p>
          <w:p w14:paraId="0E9A0719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0EF47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C65845" w14:textId="7F05D97A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751F66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2352862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5AFEDD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F00DCC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294E16B7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A2886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815F7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81152" behindDoc="1" locked="0" layoutInCell="1" allowOverlap="1" wp14:anchorId="6C4A4310" wp14:editId="77FBA32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0" name="Picture 2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3745D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E0EBD31" w14:textId="77777777" w:rsidR="008D62B5" w:rsidRDefault="008D62B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63EB8B8C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CC0FE4C" w14:textId="6DFE03C4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Seattle Academy the day after the 2016 election</w:t>
            </w:r>
          </w:p>
          <w:p w14:paraId="22E8845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2A22E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899FD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C6674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74FD0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1B3D5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0D507B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0D54DA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7296" behindDoc="1" locked="0" layoutInCell="1" allowOverlap="1" wp14:anchorId="0918CFDF" wp14:editId="17EB550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1" name="Picture 2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11111B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7B938D2" w14:textId="5725200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Cheryll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Hidalgo’s extensive drug history</w:t>
            </w:r>
          </w:p>
          <w:p w14:paraId="67C5819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96BA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72B6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E0D88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0580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9D4D2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A661E7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606E1B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8320" behindDoc="1" locked="0" layoutInCell="1" allowOverlap="1" wp14:anchorId="3A291401" wp14:editId="54F141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2" name="Picture 2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0DFAA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40D04AF" w14:textId="4CCB949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kids pretending to be underprivileged</w:t>
            </w:r>
          </w:p>
          <w:p w14:paraId="02796BD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2AEEC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6E95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027D0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8406C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0487B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D89A38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A120E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1" locked="0" layoutInCell="1" allowOverlap="1" wp14:anchorId="46793492" wp14:editId="32E2AB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3" name="Picture 24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77E72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6CEAA" w14:textId="0EBD3F59" w:rsidR="008D62B5" w:rsidRDefault="008D62B5" w:rsidP="008D62B5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kids pretending to be black</w:t>
            </w:r>
          </w:p>
          <w:p w14:paraId="02B32D7F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E51D8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AAAD52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C7F522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140B1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FA675F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C5E35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8970806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86272" behindDoc="1" locked="0" layoutInCell="1" allowOverlap="1" wp14:anchorId="3CCA7A55" wp14:editId="3EC3D4B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4" name="Picture 24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1BA6D3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0DB9B8E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138C5154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556874" w14:textId="62B711ED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No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July</w:t>
            </w:r>
          </w:p>
          <w:p w14:paraId="24379CF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9507E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5BFF2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77E4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93B20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24AC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9C8F8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3A63C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315FF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E3FBAC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1392" behindDoc="1" locked="0" layoutInCell="1" allowOverlap="1" wp14:anchorId="79C42F0B" wp14:editId="764DAC8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5" name="Picture 24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ECD6F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FF4242" w14:textId="26C9C91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Stacie Cone</w:t>
            </w:r>
          </w:p>
          <w:p w14:paraId="2634BA78" w14:textId="4FE26722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9B5F84" w14:textId="52AC0E7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B3B7F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D9BD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16ED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5E3C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EF3F0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52AAB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6B2164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ECD20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2416" behindDoc="1" locked="0" layoutInCell="1" allowOverlap="1" wp14:anchorId="1CE0E135" wp14:editId="7A2C753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6" name="Picture 2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42CC3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A1E446" w14:textId="78C2CF0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My hot sister</w:t>
            </w:r>
          </w:p>
          <w:p w14:paraId="648D0CD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F406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16635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EDFC1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ECBF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68F35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4D1AB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07AA5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1E91D0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CCB9F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3440" behindDoc="1" locked="0" layoutInCell="1" allowOverlap="1" wp14:anchorId="169972FC" wp14:editId="17DCE36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7" name="Picture 2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073E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D417" w14:textId="6DAE4F38" w:rsidR="008D62B5" w:rsidRPr="00BB79C3" w:rsidRDefault="008D62B5" w:rsidP="008D62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on Youth Legislature trips</w:t>
            </w:r>
          </w:p>
          <w:p w14:paraId="0D0E5E0F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3B27E8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76F3E8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977D23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C94887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F018C4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DF2FA1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71D50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5FA4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90368" behindDoc="1" locked="0" layoutInCell="1" allowOverlap="1" wp14:anchorId="100D70B7" wp14:editId="6EA9E51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8" name="Picture 2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5F715A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48FC9CDD" w14:textId="6497C247" w:rsidR="008D62B5" w:rsidRDefault="008D62B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63A5D65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59F30DD" w14:textId="28D4C21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Laying an egg</w:t>
            </w:r>
          </w:p>
          <w:p w14:paraId="052706DD" w14:textId="453EEE3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460BC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26FC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26981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61ED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A38E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6007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2C832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722593" w14:textId="5231E0D1" w:rsidR="008D62B5" w:rsidRPr="00186A70" w:rsidRDefault="008D62B5" w:rsidP="008D62B5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-CC</w:t>
            </w:r>
          </w:p>
          <w:p w14:paraId="5E1862E0" w14:textId="77777777" w:rsidR="008D62B5" w:rsidRDefault="008D62B5" w:rsidP="008D62B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4704" behindDoc="1" locked="0" layoutInCell="1" allowOverlap="1" wp14:anchorId="5EF6B947" wp14:editId="3A2ED3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7" name="Picture 2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F92021" w14:textId="6896097C" w:rsidR="008D62B5" w:rsidRPr="00D608C1" w:rsidRDefault="008D62B5" w:rsidP="008D62B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527C2A" w14:textId="0C8717C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groped by the TSA</w:t>
            </w:r>
          </w:p>
          <w:p w14:paraId="35A84C5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72199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4BC65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5ACD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C4596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757A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D99BB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36DE33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F6F88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7536" behindDoc="1" locked="0" layoutInCell="1" allowOverlap="1" wp14:anchorId="296A02E0" wp14:editId="62FD19F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0" name="Picture 2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A9677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F386A4" w14:textId="643E7C1D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Gary Anderson</w:t>
            </w:r>
          </w:p>
          <w:p w14:paraId="4C2C5766" w14:textId="5C21CF5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1C8DB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8131E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6402C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A2A1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BD598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2020C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552F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DD42E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6E1D6D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8560" behindDoc="1" locked="0" layoutInCell="1" allowOverlap="1" wp14:anchorId="22DA540E" wp14:editId="2CD7547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1" name="Picture 2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FC69D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7EF3" w14:textId="774AEFEA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Lauren Joseph</w:t>
            </w:r>
          </w:p>
          <w:p w14:paraId="10E2D54D" w14:textId="691DB706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034908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94174F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4EDBD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53712F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2A01E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6B42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895A4F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A805B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8FB2669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95488" behindDoc="1" locked="0" layoutInCell="1" allowOverlap="1" wp14:anchorId="5BCFEF42" wp14:editId="531AA04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2" name="Picture 2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FD4DA8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198F2C3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7F321BB9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1BB319" w14:textId="4F867F2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American Studies</w:t>
            </w:r>
          </w:p>
          <w:p w14:paraId="7DB2AA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547F8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ADE6E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807CA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3B87E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9BCC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2AFA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CA787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7B4038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65B94E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0608" behindDoc="1" locked="0" layoutInCell="1" allowOverlap="1" wp14:anchorId="3F8298F5" wp14:editId="1032C37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3" name="Picture 2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B9B8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3BA7A7" w14:textId="6559849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Depression</w:t>
            </w:r>
          </w:p>
          <w:p w14:paraId="5C9B57F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8A24E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57B2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2F9A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FB3F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57C4B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22DDA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9F01F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1B9C47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471C1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1632" behindDoc="1" locked="0" layoutInCell="1" allowOverlap="1" wp14:anchorId="0680E175" wp14:editId="1955EE5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4" name="Picture 2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0CB4E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A19453" w14:textId="277D86B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Dr. W’s breath</w:t>
            </w:r>
          </w:p>
          <w:p w14:paraId="47ABC6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FB9E0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EB7A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B8B47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F0958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A4EA0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B3F3A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971C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1E8B8F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7DCAC9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2656" behindDoc="1" locked="0" layoutInCell="1" allowOverlap="1" wp14:anchorId="10A55939" wp14:editId="325C9C7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5" name="Picture 2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D4FDD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39DB" w14:textId="02424DB4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Chef Amy’s creamy pesto tortellini</w:t>
            </w:r>
          </w:p>
          <w:p w14:paraId="562A54DC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064EA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03D7CC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07A8E5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47D2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31DBD8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6CBBA6B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BB899D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9B37B6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99584" behindDoc="1" locked="0" layoutInCell="1" allowOverlap="1" wp14:anchorId="25EBB3B6" wp14:editId="5E5A1A3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6" name="Picture 2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B4F544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D050BB7" w14:textId="77777777" w:rsidR="008D62B5" w:rsidRDefault="008D62B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6353E6B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1A5E1B" w14:textId="50B8E402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Elsa Aitchison</w:t>
            </w:r>
          </w:p>
          <w:p w14:paraId="6D99117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40E6F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963A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FDF6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4AF41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832FF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D3B1E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5DCED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D46CEA" w14:textId="7CCD4A11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A6314F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3920" behindDoc="1" locked="0" layoutInCell="1" allowOverlap="1" wp14:anchorId="231BF521" wp14:editId="0297B4D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8" name="Picture 2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272369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866663" w14:textId="1C8DD6AF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Victor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Alhadeff</w:t>
            </w:r>
            <w:proofErr w:type="spellEnd"/>
          </w:p>
          <w:p w14:paraId="0871BF3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12A56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5F43A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B3D1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6FBE9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EFC37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2A2B1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C49AA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6EBFF4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FC6DD1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7776" behindDoc="1" locked="0" layoutInCell="1" allowOverlap="1" wp14:anchorId="1101DC13" wp14:editId="0F64865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9" name="Picture 2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E8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D9D9AA7" w14:textId="444C50D2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Nejat Ali</w:t>
            </w:r>
          </w:p>
          <w:p w14:paraId="1242CAF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7043F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EC07F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FB43A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5F809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D3E9C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BD675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3256D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3A2E9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F1AA24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8800" behindDoc="1" locked="0" layoutInCell="1" allowOverlap="1" wp14:anchorId="1E81B1DC" wp14:editId="709115F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0" name="Picture 2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D0AA4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4507" w14:textId="4BED1064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Luke Allen</w:t>
            </w:r>
          </w:p>
          <w:p w14:paraId="4A61F236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95E533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86985D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900285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BDA73F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C5EA5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BBC5E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A3EE88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02B97D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A92C156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06752" behindDoc="1" locked="0" layoutInCell="1" allowOverlap="1" wp14:anchorId="09059FA6" wp14:editId="37CA45D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1" name="Picture 2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0FBA50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56B6022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0F84EA9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C7100A" w14:textId="3D7785AD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Aidan Barry</w:t>
            </w:r>
          </w:p>
          <w:p w14:paraId="03BF186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17761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1B22D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1324B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75095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F4ADB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BA292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CA139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F4254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680779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0848" behindDoc="1" locked="0" layoutInCell="1" allowOverlap="1" wp14:anchorId="65E6658E" wp14:editId="52D2DC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2" name="Picture 2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79BFD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EC173F8" w14:textId="212D63F6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Rusha Bartlett</w:t>
            </w:r>
          </w:p>
          <w:p w14:paraId="5E8ADB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0AA86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EA619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DA05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DDB7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9293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7FEE2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E0956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D06996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46F58D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1872" behindDoc="1" locked="0" layoutInCell="1" allowOverlap="1" wp14:anchorId="7E665FAD" wp14:editId="38717E9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3" name="Picture 2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AEFBA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9FA0D10" w14:textId="08BC0E01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Tess Barton</w:t>
            </w:r>
          </w:p>
          <w:p w14:paraId="68D40A4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9A71F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12474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62E8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7333C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95369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5D64D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F2D90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7CFFF1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F7399F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2896" behindDoc="1" locked="0" layoutInCell="1" allowOverlap="1" wp14:anchorId="75121B61" wp14:editId="52B13EB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4" name="Picture 2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E580C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1E0B" w14:textId="69822CEE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Isabella Barwick</w:t>
            </w:r>
          </w:p>
          <w:p w14:paraId="4202A431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AF7E5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8E8A1F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55C225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F05E68D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A7248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F23CD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FFD3BD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ECEB04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00B85D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09824" behindDoc="1" locked="0" layoutInCell="1" allowOverlap="1" wp14:anchorId="74C0C514" wp14:editId="22558A1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5" name="Picture 2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ADC5A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92888FB" w14:textId="77777777" w:rsidR="00AC34CC" w:rsidRDefault="00AC34CC" w:rsidP="00AC34CC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3E5F29C2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A58FF3" w14:textId="603FFF0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Kameryn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Batigan</w:t>
            </w:r>
            <w:proofErr w:type="spellEnd"/>
          </w:p>
          <w:p w14:paraId="5290016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92484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EC65D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0B1DC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32CB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567FB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F055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2BF33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1DF89F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BD7A05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9040" behindDoc="1" locked="0" layoutInCell="1" allowOverlap="1" wp14:anchorId="16E3C42E" wp14:editId="3AE9DA3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6" name="Picture 2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2FD6E4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53D122" w14:textId="66920578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Sylvia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Bergerud</w:t>
            </w:r>
            <w:proofErr w:type="spellEnd"/>
          </w:p>
          <w:p w14:paraId="0AE8B5A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8AB2D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FB790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5F181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2B679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32122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EE42A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7F98C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159052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C4E54D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6992" behindDoc="1" locked="0" layoutInCell="1" allowOverlap="1" wp14:anchorId="3864A6ED" wp14:editId="0864A81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7" name="Picture 2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194E5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DE3239" w14:textId="7355E57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Olivia Brandon</w:t>
            </w:r>
          </w:p>
          <w:p w14:paraId="6C39826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4CB7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7D28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C3A38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6991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BCFA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2A6B1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5B7CB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C6220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1DD6A2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8016" behindDoc="1" locked="0" layoutInCell="1" allowOverlap="1" wp14:anchorId="18924E75" wp14:editId="3FD8A3E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8" name="Picture 2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3F00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E1DC" w14:textId="0C2B53E4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Guy Burg</w:t>
            </w:r>
          </w:p>
          <w:p w14:paraId="525A6E64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49D861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FEEA37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6C05E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2AC15D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48D5D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4076C4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1918FF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E08F4F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0E684AB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15968" behindDoc="1" locked="0" layoutInCell="1" allowOverlap="1" wp14:anchorId="75141CF2" wp14:editId="1FA755D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9" name="Picture 2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7C6C16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E4B6B46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0D0F16A1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3D1BC55" w14:textId="1156D96C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Brandon Burke</w:t>
            </w:r>
          </w:p>
          <w:p w14:paraId="0033065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5E11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18E16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8C47E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EF27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9768C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BC66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17400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00185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E470EE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1088" behindDoc="1" locked="0" layoutInCell="1" allowOverlap="1" wp14:anchorId="71940DF6" wp14:editId="57E88AC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0" name="Picture 2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13879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4667C0" w14:textId="1E167975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Maddy Byrne</w:t>
            </w:r>
          </w:p>
          <w:p w14:paraId="6F07292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2DFD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11FBC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F4850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A0B91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93C8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C5234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8034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D2D7E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B2286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2112" behindDoc="1" locked="0" layoutInCell="1" allowOverlap="1" wp14:anchorId="0F21E52B" wp14:editId="22615E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1" name="Picture 2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44BE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A008EC" w14:textId="0DA7BFD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Caitlin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Calfo</w:t>
            </w:r>
            <w:proofErr w:type="spellEnd"/>
          </w:p>
          <w:p w14:paraId="1B832E3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8FA2D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6786F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B1C90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7947A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BF1AD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5EBB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E0D97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03B273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CE1C82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3136" behindDoc="1" locked="0" layoutInCell="1" allowOverlap="1" wp14:anchorId="0C6FE067" wp14:editId="3B00855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2" name="Picture 2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C8935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CD77" w14:textId="5FF61618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Solomon Calvert-Adera</w:t>
            </w:r>
          </w:p>
          <w:p w14:paraId="437F20CD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1A38C1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02D9D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DE2B04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91A89A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FDEBBF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A49C30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CB7F58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E1155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20064" behindDoc="1" locked="0" layoutInCell="1" allowOverlap="1" wp14:anchorId="1E093899" wp14:editId="62CD0A1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3" name="Picture 2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FD1B5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FCCF31F" w14:textId="4EC9EEEC" w:rsidR="00AC34CC" w:rsidRDefault="00AC34CC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535A0E7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302922F" w14:textId="3C5861CF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Blake Calvo</w:t>
            </w:r>
          </w:p>
          <w:p w14:paraId="04AED2F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E028E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8E9B6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EBDA8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2BB51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CF7F8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5C839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2FE83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ECECC2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543B9B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8256" behindDoc="1" locked="0" layoutInCell="1" allowOverlap="1" wp14:anchorId="71553F08" wp14:editId="6E600FB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4" name="Picture 2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37DF18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76781C" w14:textId="11EB9590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Jesse Carter</w:t>
            </w:r>
          </w:p>
          <w:p w14:paraId="15D580D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EA7C3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AC7D7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54E64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136BF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22C8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7B0C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F4E6F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4D0EBC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3B11F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6208" behindDoc="1" locked="0" layoutInCell="1" allowOverlap="1" wp14:anchorId="7648ACFC" wp14:editId="5D212BF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5" name="Picture 2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2C4DF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EB83A38" w14:textId="65AD935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Cici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Carter</w:t>
            </w:r>
          </w:p>
          <w:p w14:paraId="7C9E84B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55F21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352A3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1028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AD5A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123A2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4D10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7E084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0FDA6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3AF9D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7232" behindDoc="1" locked="0" layoutInCell="1" allowOverlap="1" wp14:anchorId="5CA09CA3" wp14:editId="18A6075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6" name="Picture 2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8E6A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DAF06" w14:textId="5142E969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Nora Chapman</w:t>
            </w:r>
          </w:p>
          <w:p w14:paraId="44805A5D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76BD1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FF616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E07691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318AF2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AC197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9C2DF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95BA5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1B0AA1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C738699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25184" behindDoc="1" locked="0" layoutInCell="1" allowOverlap="1" wp14:anchorId="34752EB6" wp14:editId="0E8DD13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7" name="Picture 2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FF79B2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1EC5A89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0585994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E8C244" w14:textId="01558B66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Kelson Chen</w:t>
            </w:r>
          </w:p>
          <w:p w14:paraId="3C7193E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43DFA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E8089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9EA40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7A79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43C4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9E23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716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4C2076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86189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0304" behindDoc="1" locked="0" layoutInCell="1" allowOverlap="1" wp14:anchorId="71A0D1D2" wp14:editId="419E5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8" name="Picture 2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6A753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320357F" w14:textId="1CBFEAC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Jesa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Chiro</w:t>
            </w:r>
          </w:p>
          <w:p w14:paraId="45B1138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477D2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985FB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9BB0B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D724C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AB17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BCD2B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EC75A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A1981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61262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1328" behindDoc="1" locked="0" layoutInCell="1" allowOverlap="1" wp14:anchorId="734114C2" wp14:editId="22C64E3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9" name="Picture 2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02950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1BA048" w14:textId="5B118044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Hannah Clack</w:t>
            </w:r>
          </w:p>
          <w:p w14:paraId="42E0BE3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E89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14D98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E927F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AF237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08C4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42904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A4EF3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7B115D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355EFB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2352" behindDoc="1" locked="0" layoutInCell="1" allowOverlap="1" wp14:anchorId="2CB351A6" wp14:editId="7650139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80" name="Picture 2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DAB5B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428F" w14:textId="5C5DD29B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Cobb</w:t>
            </w:r>
          </w:p>
          <w:p w14:paraId="16657AC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FB3A1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FB860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813409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2BB60C18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FAD1DC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18FEF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6A0B815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6DDC51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A9F6FA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29280" behindDoc="1" locked="0" layoutInCell="1" allowOverlap="1" wp14:anchorId="790C49DD" wp14:editId="677AA48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81" name="Picture 2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74AFB5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3DFA5B5" w14:textId="77777777" w:rsidR="00AC34CC" w:rsidRDefault="00AC34CC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3C55FE9A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B192812" w14:textId="53D738B6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Clair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Colee</w:t>
            </w:r>
            <w:proofErr w:type="spellEnd"/>
          </w:p>
          <w:p w14:paraId="2F22F3EF" w14:textId="452552D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4F6E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B10F6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7C1B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BEB21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C3E47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20929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A4207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7D5F73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C394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7472" behindDoc="1" locked="0" layoutInCell="1" allowOverlap="1" wp14:anchorId="329AB85A" wp14:editId="749F27F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8" name="Picture 2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301DAB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EEEE81" w14:textId="0B97C6D5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Colwell</w:t>
            </w:r>
          </w:p>
          <w:p w14:paraId="1940AC5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2091F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BD2E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2771B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41517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E01F7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2430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4E2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517600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528DE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5424" behindDoc="1" locked="0" layoutInCell="1" allowOverlap="1" wp14:anchorId="18CC1AD3" wp14:editId="692DD5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9" name="Picture 2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F8418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DF6B6FA" w14:textId="7902DEEB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Taylor Conrad</w:t>
            </w:r>
          </w:p>
          <w:p w14:paraId="3CD673FB" w14:textId="7DAAC2A5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C31E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8292C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46AB4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2660D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5F11D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3B71B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865DC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C9B05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77F6AF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6448" behindDoc="1" locked="0" layoutInCell="1" allowOverlap="1" wp14:anchorId="1E595A2D" wp14:editId="64E536D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0" name="Picture 3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6C89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1A4D" w14:textId="66C42375" w:rsidR="00AC34CC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McKinlay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Daggat</w:t>
            </w:r>
            <w:proofErr w:type="spellEnd"/>
          </w:p>
          <w:p w14:paraId="3C8FE6D2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96E0E0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3DE25D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2206B1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678658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99DA3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54B6A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F04CF4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C52B7E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E226E8C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34400" behindDoc="1" locked="0" layoutInCell="1" allowOverlap="1" wp14:anchorId="4876467A" wp14:editId="7C7A84C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1" name="Picture 3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F7A84F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D00A210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7070CDF9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A153C07" w14:textId="698980A5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Heldana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Daniel</w:t>
            </w:r>
          </w:p>
          <w:p w14:paraId="2BACA97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E1AA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81BCD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35FF6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341C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4FF7D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4C16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DDAB9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0CD21E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E591F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9520" behindDoc="1" locked="0" layoutInCell="1" allowOverlap="1" wp14:anchorId="03445A3A" wp14:editId="704622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2" name="Picture 30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1D1B4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AD34C3" w14:textId="0490232A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Chloe Darrow</w:t>
            </w:r>
          </w:p>
          <w:p w14:paraId="15CDE3F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AEA33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B848D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CEAA4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68628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97C58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82B87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ECA6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79E99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1C402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0544" behindDoc="1" locked="0" layoutInCell="1" allowOverlap="1" wp14:anchorId="4DB33553" wp14:editId="6F1189F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3" name="Picture 3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D5F9A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3D73B48" w14:textId="4E8C4F58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Hannah Davis</w:t>
            </w:r>
          </w:p>
          <w:p w14:paraId="630A1B2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C0E4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FFD02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E1F8A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E1D1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7F4BE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8EE3F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CD0E1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A27681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A8F24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1568" behindDoc="1" locked="0" layoutInCell="1" allowOverlap="1" wp14:anchorId="0EE5C5C2" wp14:editId="1FE069D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4" name="Picture 3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6274B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466E0" w14:textId="62EE3836" w:rsidR="00AC34CC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Paige Diamond</w:t>
            </w:r>
          </w:p>
          <w:p w14:paraId="388B636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18A4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D2F5DF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2F66AC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982953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A38326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B21AB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F77874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8E30D9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4BE30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38496" behindDoc="1" locked="0" layoutInCell="1" allowOverlap="1" wp14:anchorId="7F48FFB8" wp14:editId="2E8732E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5" name="Picture 3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310A9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864EDC5" w14:textId="093FF7C1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78A27667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6A904B" w14:textId="77DC10C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Andrezej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Domanski</w:t>
            </w:r>
            <w:proofErr w:type="spellEnd"/>
          </w:p>
          <w:p w14:paraId="722E847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C560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DC03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E4885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4FB4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C6710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EB0A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F760B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45915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E66A9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6688" behindDoc="1" locked="0" layoutInCell="1" allowOverlap="1" wp14:anchorId="110BF608" wp14:editId="12EA5C4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6" name="Picture 3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92DE9F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73381A" w14:textId="703344F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Brady Doran</w:t>
            </w:r>
          </w:p>
          <w:p w14:paraId="053C1C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E14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45333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C9C51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9A67C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8C43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05F8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9AF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7BB74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433E9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4640" behindDoc="1" locked="0" layoutInCell="1" allowOverlap="1" wp14:anchorId="43E32C05" wp14:editId="7D1C8AF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7" name="Picture 3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A1101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F34602" w14:textId="4487826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Trevor Dunnigan</w:t>
            </w:r>
          </w:p>
          <w:p w14:paraId="0ED173A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F692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80A9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FBE1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039D1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E3F5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BFD69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9893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E7A5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B952C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5664" behindDoc="1" locked="0" layoutInCell="1" allowOverlap="1" wp14:anchorId="4B0B1232" wp14:editId="02C5EF7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8" name="Picture 3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A93B9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E41A" w14:textId="3C2F3C26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Jack Edgar</w:t>
            </w:r>
          </w:p>
          <w:p w14:paraId="7F1BB320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B3D23A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94E1CC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A72A1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5E20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BC4F0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30936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320A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573D9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E1BA4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43616" behindDoc="1" locked="0" layoutInCell="1" allowOverlap="1" wp14:anchorId="7E817AC1" wp14:editId="484F30F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9" name="Picture 3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B4A82F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7FA5044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48CA397B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A54070" w14:textId="0F797469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Sophia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Escalona</w:t>
            </w:r>
            <w:proofErr w:type="spellEnd"/>
          </w:p>
          <w:p w14:paraId="5DA5B54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27F4D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E83D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BE5C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CA6D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C5F47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417A4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FD2DA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DC95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2B3099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8736" behindDoc="1" locked="0" layoutInCell="1" allowOverlap="1" wp14:anchorId="2116E91F" wp14:editId="06FA1F3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0" name="Picture 3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83F30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60EE8C0" w14:textId="7F3B93C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Zach Everts</w:t>
            </w:r>
          </w:p>
          <w:p w14:paraId="4503E7B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DE1D4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15B1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3C59F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3D0B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7AD11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B3A2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7148D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4D6C6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B01B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9760" behindDoc="1" locked="0" layoutInCell="1" allowOverlap="1" wp14:anchorId="448CF386" wp14:editId="6E6734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1" name="Picture 3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2B73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DE925B7" w14:textId="61F02014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Leo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Faury</w:t>
            </w:r>
            <w:proofErr w:type="spellEnd"/>
          </w:p>
          <w:p w14:paraId="0458CAA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6335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8BE0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FB48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DD03D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E951D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F616F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C352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F1270A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47371E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0784" behindDoc="1" locked="0" layoutInCell="1" allowOverlap="1" wp14:anchorId="0851E2EF" wp14:editId="487B8F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2" name="Picture 3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E507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54FFE" w14:textId="2B36856D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Natalie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Flemming</w:t>
            </w:r>
            <w:proofErr w:type="spellEnd"/>
          </w:p>
          <w:p w14:paraId="15BAA7A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BF80F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3A43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021C2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39BDD6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98EA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32C5D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3DD41F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79D3C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97C2B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47712" behindDoc="1" locked="0" layoutInCell="1" allowOverlap="1" wp14:anchorId="472A5C07" wp14:editId="3F194EA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3" name="Picture 3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16B27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61053C4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1534A177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A96815" w14:textId="095BA48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Mei-ji Fong</w:t>
            </w:r>
          </w:p>
          <w:p w14:paraId="2F0AE464" w14:textId="0564E64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E8A65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426BE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31CF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E72C1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93A0F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3BE9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034E9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9F4D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26349C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5904" behindDoc="1" locked="0" layoutInCell="1" allowOverlap="1" wp14:anchorId="2E4031B6" wp14:editId="6FBFD80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4" name="Picture 3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2376D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E52C29" w14:textId="121859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Olivia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Forslund</w:t>
            </w:r>
            <w:proofErr w:type="spellEnd"/>
          </w:p>
          <w:p w14:paraId="39DC10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D8A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6AC0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68B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E0C7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5EAD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2031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0DF99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D803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9D37D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3856" behindDoc="1" locked="0" layoutInCell="1" allowOverlap="1" wp14:anchorId="2DD048C2" wp14:editId="2A8412D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5" name="Picture 3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7510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0F5138" w14:textId="34FFCB6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Rachel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Galanti</w:t>
            </w:r>
            <w:proofErr w:type="spellEnd"/>
          </w:p>
          <w:p w14:paraId="37AB73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899B3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13647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0215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0E1A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2512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45FD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2838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99E2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0365BC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4880" behindDoc="1" locked="0" layoutInCell="1" allowOverlap="1" wp14:anchorId="27D2BBB0" wp14:editId="5A7707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6" name="Picture 3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6B879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3201" w14:textId="0708E43B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Anders Gibbons</w:t>
            </w:r>
          </w:p>
          <w:p w14:paraId="7EB3FFCA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68E7C2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8FF597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D5BD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49844D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54A2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B6FC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5BC71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F16DC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F0C925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52832" behindDoc="1" locked="0" layoutInCell="1" allowOverlap="1" wp14:anchorId="236DA521" wp14:editId="4064A87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7" name="Picture 3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576F9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560FF73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61239CB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F231F09" w14:textId="552CF0F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Tate Gibbons</w:t>
            </w:r>
          </w:p>
          <w:p w14:paraId="216A56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8D78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42A4A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B425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37FF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05B2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C4D04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767A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568EB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8AEF52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7952" behindDoc="1" locked="0" layoutInCell="1" allowOverlap="1" wp14:anchorId="709F05DD" wp14:editId="1FB0D11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8" name="Picture 3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FFA2C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136176" w14:textId="062815F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Eric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Golde</w:t>
            </w:r>
            <w:proofErr w:type="spellEnd"/>
          </w:p>
          <w:p w14:paraId="6E8ED12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FB4E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04B2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3A4F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98BC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73804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0DAF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216DD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80550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64AF2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8976" behindDoc="1" locked="0" layoutInCell="1" allowOverlap="1" wp14:anchorId="5D5154A9" wp14:editId="1429CF4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9" name="Picture 3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3642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A7185E" w14:textId="55B04B3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Aaron Greenstein</w:t>
            </w:r>
          </w:p>
          <w:p w14:paraId="155EAD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455C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F052C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43B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86C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C98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C85C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94C9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F95F2A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EC4899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0000" behindDoc="1" locked="0" layoutInCell="1" allowOverlap="1" wp14:anchorId="2301C89C" wp14:editId="1679DF2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0" name="Picture 3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DFAD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BA401" w14:textId="76C924E2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Luz Guerra</w:t>
            </w:r>
          </w:p>
          <w:p w14:paraId="3D9F899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6D32E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47913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9B43D2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7785C2E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92FC3F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3DF1E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66F360C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D3CAAB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12D3F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56928" behindDoc="1" locked="0" layoutInCell="1" allowOverlap="1" wp14:anchorId="5C723314" wp14:editId="241E7FA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1" name="Picture 3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59ABE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579B5CA" w14:textId="36408968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2B268C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DBCE0CA" w14:textId="34B888B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Dario Guerra</w:t>
            </w:r>
          </w:p>
          <w:p w14:paraId="62087A9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53476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E6E06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3BD3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22D2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E7CE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88B7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A2A3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727AB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6DA86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5120" behindDoc="1" locked="0" layoutInCell="1" allowOverlap="1" wp14:anchorId="0504864F" wp14:editId="19A1345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2" name="Picture 3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5AB2C2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8895B8" w14:textId="1D37C23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Leila </w:t>
            </w:r>
            <w:proofErr w:type="spellStart"/>
            <w:r w:rsidRPr="007B4BB1">
              <w:rPr>
                <w:rFonts w:ascii="Arial" w:hAnsi="Arial"/>
                <w:b/>
                <w:bCs/>
                <w:sz w:val="32"/>
                <w:szCs w:val="32"/>
              </w:rPr>
              <w:t>Guilhemotonia</w:t>
            </w:r>
            <w:proofErr w:type="spellEnd"/>
          </w:p>
          <w:p w14:paraId="34E4742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4810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A7F18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EAE2E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0E82B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BA84E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8A19A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776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6C6E6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2D50D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3072" behindDoc="1" locked="0" layoutInCell="1" allowOverlap="1" wp14:anchorId="58624E9D" wp14:editId="4E6EC8C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3" name="Picture 3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60F5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B7C974" w14:textId="358352D3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Kurt Gundlach</w:t>
            </w:r>
          </w:p>
          <w:p w14:paraId="11B854B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95C3D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8722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42FA4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7C9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3933C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84C97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30AD9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808D3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4B7420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4096" behindDoc="1" locked="0" layoutInCell="1" allowOverlap="1" wp14:anchorId="0B198224" wp14:editId="6CA25E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4" name="Picture 3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6C59A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89CD" w14:textId="3DD83ECE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Olivia Harkins-Finn</w:t>
            </w:r>
          </w:p>
          <w:p w14:paraId="0A8B5C69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64E0F1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164B40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1BDF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F0FC1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044FC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5796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05FA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21883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729E70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62048" behindDoc="1" locked="0" layoutInCell="1" allowOverlap="1" wp14:anchorId="2C14AE70" wp14:editId="3074CCD7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5" name="Picture 3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34F1F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333BBA4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5B025F0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6A9135" w14:textId="13482E5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Axel Hejlsberg</w:t>
            </w:r>
          </w:p>
          <w:p w14:paraId="10515B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3D532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AB9E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FD37A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4BD84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B41B5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8AB24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E5179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C5F91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F25C1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7168" behindDoc="1" locked="0" layoutInCell="1" allowOverlap="1" wp14:anchorId="0BE318E5" wp14:editId="223EB2E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6" name="Picture 3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C301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91E2321" w14:textId="1542161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Max Hellman</w:t>
            </w:r>
          </w:p>
          <w:p w14:paraId="4436A4B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59163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6BF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ED05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F78C6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D34E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85A4F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167D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D5EB4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7AFDD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8192" behindDoc="1" locked="0" layoutInCell="1" allowOverlap="1" wp14:anchorId="5A630E9B" wp14:editId="2534285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7" name="Picture 3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C703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DDDB131" w14:textId="3A4A9C6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Zora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Helson</w:t>
            </w:r>
            <w:proofErr w:type="spellEnd"/>
          </w:p>
          <w:p w14:paraId="3CE39C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F357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80463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13354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F0C31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78DD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57F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C7EF7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3ABDC9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8FB72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9216" behindDoc="1" locked="0" layoutInCell="1" allowOverlap="1" wp14:anchorId="5CFCC894" wp14:editId="68A7C5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8" name="Picture 3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71A1D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878E" w14:textId="50665921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Curtis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Herbolich</w:t>
            </w:r>
            <w:proofErr w:type="spellEnd"/>
          </w:p>
          <w:p w14:paraId="556C3E7B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5E41A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2C971B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ADC298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D0F2E9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7C1E5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A5D41D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2C73FD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E8024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AB3C7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66144" behindDoc="1" locked="0" layoutInCell="1" allowOverlap="1" wp14:anchorId="074A397B" wp14:editId="458BD0D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9" name="Picture 3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3BC50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4E436DE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86FC133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C251FC" w14:textId="3E873B99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Robert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Herbolich</w:t>
            </w:r>
            <w:proofErr w:type="spellEnd"/>
          </w:p>
          <w:p w14:paraId="5BCFDEC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A254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A00F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7571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0FDE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69EAD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6375F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B0D36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ABE8D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21186E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4336" behindDoc="1" locked="0" layoutInCell="1" allowOverlap="1" wp14:anchorId="52E188F4" wp14:editId="314FDA4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0" name="Picture 3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71D011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480F32" w14:textId="4906C88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Angel Hernandez</w:t>
            </w:r>
          </w:p>
          <w:p w14:paraId="097B9DA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5CA5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D6DD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A6FF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95774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D828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58D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458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429E4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BE20B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2288" behindDoc="1" locked="0" layoutInCell="1" allowOverlap="1" wp14:anchorId="5F757CE7" wp14:editId="3945A31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1" name="Picture 3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FAFFE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380375" w14:textId="5F87FA0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Audrey Hogan</w:t>
            </w:r>
          </w:p>
          <w:p w14:paraId="12E95E5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D6253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5DE2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0915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93EA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9FD52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C12A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7E1D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372D8C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DDB497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3312" behindDoc="1" locked="0" layoutInCell="1" allowOverlap="1" wp14:anchorId="3F8E0517" wp14:editId="466620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2" name="Picture 3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9F6DB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0AED" w14:textId="200CB6D1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Daria Horns</w:t>
            </w:r>
          </w:p>
          <w:p w14:paraId="0D4D1332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E62A9F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DFE35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0E3F6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A3078C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65310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16584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45258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BDC3C6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00C5607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71264" behindDoc="1" locked="0" layoutInCell="1" allowOverlap="1" wp14:anchorId="56F95325" wp14:editId="35F7965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3" name="Picture 3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4D0EE1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B409A63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1B1A169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E0FDCD" w14:textId="6345807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Luna Hotchkiss-Blackledge</w:t>
            </w:r>
          </w:p>
          <w:p w14:paraId="3175999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91C9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EE6A6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741FF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FB5C5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132B8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8FE4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BEF04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13FC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6384" behindDoc="1" locked="0" layoutInCell="1" allowOverlap="1" wp14:anchorId="764EA67F" wp14:editId="425646C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4" name="Picture 3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C4E38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58D1C3" w14:textId="3F9BCDF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Jordan Isaacs</w:t>
            </w:r>
          </w:p>
          <w:p w14:paraId="2373F00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BC2E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14F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4DAF9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5739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4DB18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9FE9F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E0BBB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D704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1870A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7408" behindDoc="1" locked="0" layoutInCell="1" allowOverlap="1" wp14:anchorId="02E53442" wp14:editId="2E1268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5" name="Picture 3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A6F7A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78CAD2" w14:textId="59687C1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Lucy Jacobsen</w:t>
            </w:r>
          </w:p>
          <w:p w14:paraId="280990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5055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DB09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19178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A859B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86290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E1CF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E93F1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256EE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31D6EB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8432" behindDoc="1" locked="0" layoutInCell="1" allowOverlap="1" wp14:anchorId="134B2305" wp14:editId="448B37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6" name="Picture 3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C21B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54F48" w14:textId="71762701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Evin Jaff</w:t>
            </w:r>
          </w:p>
          <w:p w14:paraId="278F37D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D7C1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6F0B9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BD23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A5CF46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1809FF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4476E4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3192016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C16C5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125B5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75360" behindDoc="1" locked="0" layoutInCell="1" allowOverlap="1" wp14:anchorId="2BD0BAAD" wp14:editId="019645F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7" name="Picture 3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45B41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03E0488" w14:textId="546BCF0E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1558AA5C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C33E15" w14:textId="23DBE29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Jad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Karjian</w:t>
            </w:r>
            <w:proofErr w:type="spellEnd"/>
          </w:p>
          <w:p w14:paraId="49319B0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5F90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FF109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2CD1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67D7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D3EA2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CABD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D871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944E99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E98295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3552" behindDoc="1" locked="0" layoutInCell="1" allowOverlap="1" wp14:anchorId="02E85B05" wp14:editId="26F88C7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8" name="Picture 3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76957E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651E707" w14:textId="4A4A8DB6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Avika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Kasubhai</w:t>
            </w:r>
            <w:proofErr w:type="spellEnd"/>
          </w:p>
          <w:p w14:paraId="1F18D2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5EEBB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8492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FA269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A6811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B2FED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E81D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D01AE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A5170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170BB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1504" behindDoc="1" locked="0" layoutInCell="1" allowOverlap="1" wp14:anchorId="28323755" wp14:editId="298190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9" name="Picture 3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C426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FE569A" w14:textId="5BF4E42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Makena Kerns</w:t>
            </w:r>
          </w:p>
          <w:p w14:paraId="574D2AB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D518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DC88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2BBB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C725C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0131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C6F07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04F76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93036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4F664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2528" behindDoc="1" locked="0" layoutInCell="1" allowOverlap="1" wp14:anchorId="6AA072F0" wp14:editId="2866418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0" name="Picture 3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8CAD8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E9CF" w14:textId="422CE7AD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David King</w:t>
            </w:r>
          </w:p>
          <w:p w14:paraId="185E69A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0872D3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2A0136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7D587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8DED8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49F51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4C270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832AA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08972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F9C3D8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80480" behindDoc="1" locked="0" layoutInCell="1" allowOverlap="1" wp14:anchorId="75ED61F6" wp14:editId="2ED40CD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1" name="Picture 3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F1A6B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C9543D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2A470DC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8C4CB0" w14:textId="0657045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Ella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Kojababiah</w:t>
            </w:r>
            <w:proofErr w:type="spellEnd"/>
          </w:p>
          <w:p w14:paraId="7266B76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7D9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79CB7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FDE3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7D989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5484C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773D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71A0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F41A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85C6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5600" behindDoc="1" locked="0" layoutInCell="1" allowOverlap="1" wp14:anchorId="17FE1C61" wp14:editId="0A9381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2" name="Picture 3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23F18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F5ACAB" w14:textId="1F372B32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Josh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Krimsky</w:t>
            </w:r>
            <w:proofErr w:type="spellEnd"/>
          </w:p>
          <w:p w14:paraId="32EE1A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70F18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E5BF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4B45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B9551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17B9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F01B5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5A24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3EAD04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0807A0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6624" behindDoc="1" locked="0" layoutInCell="1" allowOverlap="1" wp14:anchorId="57DC7B58" wp14:editId="4074C95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3" name="Picture 34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D51C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9A403F1" w14:textId="1CE37C7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Jakob Kriseman</w:t>
            </w:r>
          </w:p>
          <w:p w14:paraId="4437E21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EA106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85380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C27B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11174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B641E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0A14C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CCE1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418B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33FEB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7648" behindDoc="1" locked="0" layoutInCell="1" allowOverlap="1" wp14:anchorId="5B5DF24A" wp14:editId="3E24E43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4" name="Picture 34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C07A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DC34" w14:textId="59BC5EDF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Duncan Kubalak</w:t>
            </w:r>
          </w:p>
          <w:p w14:paraId="27AB9F9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154DF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5E250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C02F7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27EA274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F26F7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AC094B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71ED57E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5190E8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30EE6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84576" behindDoc="1" locked="0" layoutInCell="1" allowOverlap="1" wp14:anchorId="2854CC75" wp14:editId="5834653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5" name="Picture 34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376C6B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1BCA96F" w14:textId="39735619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E45523F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00ED8F9" w14:textId="1C31F3B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Isaac Lamont</w:t>
            </w:r>
          </w:p>
          <w:p w14:paraId="64A6A36B" w14:textId="2F9B750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D82D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504A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567A2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98015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78D0D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F064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5ADBF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B640F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8E8201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2768" behindDoc="1" locked="0" layoutInCell="1" allowOverlap="1" wp14:anchorId="23CB0A47" wp14:editId="3F561AF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6" name="Picture 3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233D8A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FC994C" w14:textId="711BC06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Matthew Le Roy</w:t>
            </w:r>
          </w:p>
          <w:p w14:paraId="2B91BAF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BF9FE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6738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EB20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4611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0A6FE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73D4D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BA54B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FE77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E6E850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0720" behindDoc="1" locked="0" layoutInCell="1" allowOverlap="1" wp14:anchorId="6556238A" wp14:editId="349E57D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7" name="Picture 3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F374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C2993B" w14:textId="5E1E8B8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Ian Lock</w:t>
            </w:r>
          </w:p>
          <w:p w14:paraId="727D105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81A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4296B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9C78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FF1F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81DF9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6B049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9CB8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58385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27578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1744" behindDoc="1" locked="0" layoutInCell="1" allowOverlap="1" wp14:anchorId="399CFD32" wp14:editId="56AA271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8" name="Picture 3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9906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B1FD" w14:textId="3A225388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Ezra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Magram</w:t>
            </w:r>
            <w:proofErr w:type="spellEnd"/>
          </w:p>
          <w:p w14:paraId="0EF00C1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0D2F71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1CE67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B822C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1B129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A4428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9A216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0EBE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67A5B6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C4CFCF3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89696" behindDoc="1" locked="0" layoutInCell="1" allowOverlap="1" wp14:anchorId="58AA01C8" wp14:editId="0D13357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9" name="Picture 3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90DB3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0364D6F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64F8470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711A33" w14:textId="71EACF7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Celeste McCall-Cromer</w:t>
            </w:r>
          </w:p>
          <w:p w14:paraId="2206CB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556E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4D2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DCB13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88639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0E64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6E1C0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35751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DA7AB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4816" behindDoc="1" locked="0" layoutInCell="1" allowOverlap="1" wp14:anchorId="34F7E277" wp14:editId="24B7B1D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0" name="Picture 3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A31D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6AB6DC8" w14:textId="37D7B17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Seren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McCall-Cromer</w:t>
            </w:r>
          </w:p>
          <w:p w14:paraId="0F5CAD5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71C6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EB5AC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059A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D61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ACC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6C917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14C41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B476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5840" behindDoc="1" locked="0" layoutInCell="1" allowOverlap="1" wp14:anchorId="362E714E" wp14:editId="2EBD7BE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1" name="Picture 3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246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8D0BCBE" w14:textId="5DE7388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Brenna McCormick</w:t>
            </w:r>
          </w:p>
          <w:p w14:paraId="3AE5971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E163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AF6CC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C68D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7E6D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5255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B60BC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EE288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95CA7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840D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6864" behindDoc="1" locked="0" layoutInCell="1" allowOverlap="1" wp14:anchorId="36471A18" wp14:editId="60C0E80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2" name="Picture 3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F911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574B" w14:textId="38F67564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Taya McMillian</w:t>
            </w:r>
          </w:p>
          <w:p w14:paraId="75D7D18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8F116B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C382C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23C507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D4A7D9A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C1518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61F7BF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56A215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E0756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C23F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93792" behindDoc="1" locked="0" layoutInCell="1" allowOverlap="1" wp14:anchorId="63914DAC" wp14:editId="585D9B1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3" name="Picture 3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BC9DA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8BACF35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C86B406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02572A" w14:textId="4B234AD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Zoe Miller</w:t>
            </w:r>
          </w:p>
          <w:p w14:paraId="0ED6DE4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ABC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C3877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2FC5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C43B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3A5B5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CE02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4EE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4B17D4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5DDBFC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1984" behindDoc="1" locked="0" layoutInCell="1" allowOverlap="1" wp14:anchorId="68DB0CE3" wp14:editId="368A4E8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4" name="Picture 3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35C75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CEEE90" w14:textId="2578E49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Kate Milne</w:t>
            </w:r>
          </w:p>
          <w:p w14:paraId="69A2E0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7C44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69246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A63D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8ED59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A5B42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FD77B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673D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68FD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1F80B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9936" behindDoc="1" locked="0" layoutInCell="1" allowOverlap="1" wp14:anchorId="72F3B116" wp14:editId="09DD989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5" name="Picture 3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E9D7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D00C280" w14:textId="7CC7B5A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Marla Mitchell</w:t>
            </w:r>
          </w:p>
          <w:p w14:paraId="3132920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17DA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1C915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0039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74C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01F6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6AB32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6866F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3E71A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05BF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0960" behindDoc="1" locked="0" layoutInCell="1" allowOverlap="1" wp14:anchorId="1533E5F3" wp14:editId="03094FE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6" name="Picture 3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92DF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9E23" w14:textId="0F17DF59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Alaina Neuberger</w:t>
            </w:r>
          </w:p>
          <w:p w14:paraId="3B26909D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86A017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B87004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E253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D7828F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B862E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B7A95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E82B8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DA811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96CE7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98912" behindDoc="1" locked="0" layoutInCell="1" allowOverlap="1" wp14:anchorId="174A31D9" wp14:editId="146713C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7" name="Picture 3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7B3174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224E58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490BE849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6B542AB" w14:textId="4293542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Carmen Oldham</w:t>
            </w:r>
          </w:p>
          <w:p w14:paraId="62CB67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522B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6F7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50FDF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2B24A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29D8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5761C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4F26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7C257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5B739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4032" behindDoc="1" locked="0" layoutInCell="1" allowOverlap="1" wp14:anchorId="516E576A" wp14:editId="111C581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8" name="Picture 3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FFE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7BCE8E" w14:textId="2F580F5C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Gigi Olsen</w:t>
            </w:r>
          </w:p>
          <w:p w14:paraId="6FB0053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4CA8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9B464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427C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D7AF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810F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29CC5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209A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899E98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95ECE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5056" behindDoc="1" locked="0" layoutInCell="1" allowOverlap="1" wp14:anchorId="076C81B7" wp14:editId="68B8F9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9" name="Picture 3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AE694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C08CECF" w14:textId="34F1233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Madeleine Osler</w:t>
            </w:r>
          </w:p>
          <w:p w14:paraId="08F2C02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C17F2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384B8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B6F2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8DA47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EB95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CFED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C7214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55B615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4370A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6080" behindDoc="1" locked="0" layoutInCell="1" allowOverlap="1" wp14:anchorId="1B4E9A5E" wp14:editId="3184D70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0" name="Picture 3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8CB7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904E" w14:textId="056EBE43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Penelope Owen</w:t>
            </w:r>
          </w:p>
          <w:p w14:paraId="6145BAA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5987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86EF3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94C11D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52C15A1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A9F50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2AE59D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3DB7957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E09D7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C508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03008" behindDoc="1" locked="0" layoutInCell="1" allowOverlap="1" wp14:anchorId="503ACB77" wp14:editId="7A9C617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1" name="Picture 3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A91EB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0578AC5" w14:textId="51ABE91D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826199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485CBE9" w14:textId="51E054C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Natalie Parker</w:t>
            </w:r>
          </w:p>
          <w:p w14:paraId="1BEC6CA2" w14:textId="6704E032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10452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3A2C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CD1F2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31F3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531F5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6288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AE317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C89B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A2B00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1200" behindDoc="1" locked="0" layoutInCell="1" allowOverlap="1" wp14:anchorId="38611AE3" wp14:editId="00513F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2" name="Picture 3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C6EEA7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BE60C5" w14:textId="501B960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Will Patrick</w:t>
            </w:r>
          </w:p>
          <w:p w14:paraId="5293592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D11E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A47C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20E86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81617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859B6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A791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89192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7026C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844E2D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9152" behindDoc="1" locked="0" layoutInCell="1" allowOverlap="1" wp14:anchorId="47FEAEFA" wp14:editId="108B88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3" name="Picture 3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BF4AB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6A31F6F" w14:textId="4A17CAE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Julia Philips</w:t>
            </w:r>
          </w:p>
          <w:p w14:paraId="7AF9B90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3BCA8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D5BBD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9316C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DE49B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BF589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B546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56E2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3FD29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7DDCF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0176" behindDoc="1" locked="0" layoutInCell="1" allowOverlap="1" wp14:anchorId="54049E17" wp14:editId="5031B4E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4" name="Picture 3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91E25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06E3" w14:textId="2AF3D3E2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Jessa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Podell</w:t>
            </w:r>
            <w:proofErr w:type="spellEnd"/>
          </w:p>
          <w:p w14:paraId="5305FFCA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32D39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ECB860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6A174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B3DC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4CFBD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66421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0173A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BE695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ADB233E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08128" behindDoc="1" locked="0" layoutInCell="1" allowOverlap="1" wp14:anchorId="1DF5752F" wp14:editId="6C9D443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5" name="Picture 3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E3BAB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27E08D8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6E54703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AF9403" w14:textId="5C574A9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Sasha Poll</w:t>
            </w:r>
          </w:p>
          <w:p w14:paraId="12CE03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7262E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48C0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05C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BD20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0669C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15F44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A207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CC3DB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67554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3248" behindDoc="1" locked="0" layoutInCell="1" allowOverlap="1" wp14:anchorId="684E0DE0" wp14:editId="157730C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6" name="Picture 3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FD53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0E491F3" w14:textId="376FFA72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Joi Porter-Harris</w:t>
            </w:r>
          </w:p>
          <w:p w14:paraId="6BBFFCB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4F69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90208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3DD0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740A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BB087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41237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FB2C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F77AF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35C4D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4272" behindDoc="1" locked="0" layoutInCell="1" allowOverlap="1" wp14:anchorId="18980DEE" wp14:editId="1C5B14B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7" name="Picture 3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CCC4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18BA6B5" w14:textId="3B127CA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Ethan Purcell</w:t>
            </w:r>
          </w:p>
          <w:p w14:paraId="75874D5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AFB9E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7CD4E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FF610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3B1B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8B4CC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E094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7849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F7A3B4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F4FDF0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5296" behindDoc="1" locked="0" layoutInCell="1" allowOverlap="1" wp14:anchorId="6D358ABD" wp14:editId="3A18569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8" name="Picture 3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2AB5B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7949" w14:textId="025090EA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Lars Purdy</w:t>
            </w:r>
          </w:p>
          <w:p w14:paraId="3E5BC1C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24F9F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95F49C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D5DEE3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0D4789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240A2E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A77D2C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379ED1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8A02D8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9BF0B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12224" behindDoc="1" locked="0" layoutInCell="1" allowOverlap="1" wp14:anchorId="52BEC847" wp14:editId="7C163B6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9" name="Picture 3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6F351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4B1AD49A" w14:textId="5F5AF455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76B321AB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7D403B3" w14:textId="4FF3467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Gage Raftery</w:t>
            </w:r>
          </w:p>
          <w:p w14:paraId="4B9EC7B1" w14:textId="7BB530D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5F9DB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32CCE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EB75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0F9F0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53EC0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930D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69A31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A36A2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2B184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0416" behindDoc="1" locked="0" layoutInCell="1" allowOverlap="1" wp14:anchorId="7ED9D942" wp14:editId="0670B71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0" name="Picture 3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4E4C27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CC6C93" w14:textId="50E014A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Max Ray-Keil</w:t>
            </w:r>
          </w:p>
          <w:p w14:paraId="6D6E3F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C09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7E4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A9BE8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FF50F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2846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2E27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984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4997A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34A82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8368" behindDoc="1" locked="0" layoutInCell="1" allowOverlap="1" wp14:anchorId="2D2C6F15" wp14:editId="1CAE32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1" name="Picture 3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8437D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75ED26E" w14:textId="40214064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Moriah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Reibman</w:t>
            </w:r>
            <w:proofErr w:type="spellEnd"/>
          </w:p>
          <w:p w14:paraId="2BBB76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C154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ADDF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B2331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5E8B1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0BBE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1837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3D0E6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5E324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BC86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9392" behindDoc="1" locked="0" layoutInCell="1" allowOverlap="1" wp14:anchorId="61E46DB6" wp14:editId="1351C1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2" name="Picture 3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76E34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AE3B" w14:textId="000DCD11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Eli Richmond</w:t>
            </w:r>
          </w:p>
          <w:p w14:paraId="48FADC2F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DCD3E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179905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5611F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BC63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F0CAA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B675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9874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27414D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000FBA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17344" behindDoc="1" locked="0" layoutInCell="1" allowOverlap="1" wp14:anchorId="426AB294" wp14:editId="1251BC53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3" name="Picture 3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C2A62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66D35BC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1DE1E9FA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11F9C0D" w14:textId="2A20901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Max Richmond</w:t>
            </w:r>
          </w:p>
          <w:p w14:paraId="44B26D2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1311A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8A68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3A77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0ACC2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47988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B3B6F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F94A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76797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71FEB2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2464" behindDoc="1" locked="0" layoutInCell="1" allowOverlap="1" wp14:anchorId="64B2667C" wp14:editId="2B1294F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4" name="Picture 3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8C43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60E2DC1" w14:textId="4AB0F0F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Emerson Richmond-Burke</w:t>
            </w:r>
          </w:p>
          <w:p w14:paraId="1413B5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15E04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4A103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5CAA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FB5F4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8298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264C1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265B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B445F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3488" behindDoc="1" locked="0" layoutInCell="1" allowOverlap="1" wp14:anchorId="02E898A1" wp14:editId="3033F9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5" name="Picture 3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059CF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7649837" w14:textId="4A494D5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Ben Riley</w:t>
            </w:r>
          </w:p>
          <w:p w14:paraId="393024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867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AA97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9015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9D8B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F35C6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2CD2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A4C37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A648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2025E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4512" behindDoc="1" locked="0" layoutInCell="1" allowOverlap="1" wp14:anchorId="54E49520" wp14:editId="6039BD7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6" name="Picture 3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5BD1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5A89" w14:textId="1835A681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Emily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Rinn</w:t>
            </w:r>
            <w:proofErr w:type="spellEnd"/>
          </w:p>
          <w:p w14:paraId="441E277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DCD71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33BB6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88362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4C505D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7DEEA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389B6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35AEEDD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E699F6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AD31D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21440" behindDoc="1" locked="0" layoutInCell="1" allowOverlap="1" wp14:anchorId="2226A46C" wp14:editId="3F7E986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7" name="Picture 3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5D8C7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F5C394B" w14:textId="1560DB67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2A7EB3E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CA205A" w14:textId="6AB6526C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Taylor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Rinn</w:t>
            </w:r>
            <w:proofErr w:type="spellEnd"/>
          </w:p>
          <w:p w14:paraId="224810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9B0B7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13E64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7599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83BD0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F6AA0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E5A0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3D579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557BB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37809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9632" behindDoc="1" locked="0" layoutInCell="1" allowOverlap="1" wp14:anchorId="7C2AE042" wp14:editId="13EA471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8" name="Picture 3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01FA52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ECE765" w14:textId="4868EF9C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Chas Rinne</w:t>
            </w:r>
          </w:p>
          <w:p w14:paraId="0075CBB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15AE0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349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DCD17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5DBB0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DD80E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69A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78408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5116A6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DEA55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7584" behindDoc="1" locked="0" layoutInCell="1" allowOverlap="1" wp14:anchorId="1DB6857E" wp14:editId="7E2BEC7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9" name="Picture 3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79C11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F0DC8F" w14:textId="1AC5B4B3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Bunker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Risse</w:t>
            </w:r>
            <w:proofErr w:type="spellEnd"/>
          </w:p>
          <w:p w14:paraId="254A079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11AA5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14C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B336E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4E80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B40C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455B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13A5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8840B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C28C61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8608" behindDoc="1" locked="0" layoutInCell="1" allowOverlap="1" wp14:anchorId="761B8C2F" wp14:editId="19DDEA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0" name="Picture 3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45218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F29C" w14:textId="00664276" w:rsidR="007B4BB1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Georgia Robinson</w:t>
            </w:r>
          </w:p>
          <w:p w14:paraId="0DC20C9D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6A9084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36FB9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5F597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F873F0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84972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697C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191EA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BAE94E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B9524FD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26560" behindDoc="1" locked="0" layoutInCell="1" allowOverlap="1" wp14:anchorId="716B9B9F" wp14:editId="483E265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1" name="Picture 3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B8B49C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FF58F14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5A72AB84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9C88340" w14:textId="2BFF85EB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Lucia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Rosenast</w:t>
            </w:r>
            <w:proofErr w:type="spellEnd"/>
          </w:p>
          <w:p w14:paraId="7C6022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41E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811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F933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9DE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5862A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CDD01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B44B3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B61615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C79F7B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1680" behindDoc="1" locked="0" layoutInCell="1" allowOverlap="1" wp14:anchorId="13518996" wp14:editId="3A17F8E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2" name="Picture 38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2060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B184E96" w14:textId="42B419BF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Kaden Rosenblatt</w:t>
            </w:r>
          </w:p>
          <w:p w14:paraId="4E8BAF3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CD282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89ED8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69547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D940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7C0E9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4984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7049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BBF4B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EA8E31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2704" behindDoc="1" locked="0" layoutInCell="1" allowOverlap="1" wp14:anchorId="44B3FB8D" wp14:editId="47C616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3" name="Picture 38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1C70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055642" w14:textId="1C3201FB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Mallory Rubin</w:t>
            </w:r>
          </w:p>
          <w:p w14:paraId="0DCB00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DAB9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FBB37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20F6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8C73C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209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78671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18A68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B8EDD8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8953C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3728" behindDoc="1" locked="0" layoutInCell="1" allowOverlap="1" wp14:anchorId="156B7A77" wp14:editId="5745E95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4" name="Picture 38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5FF1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5D5E" w14:textId="4E5D1B14" w:rsidR="007B4BB1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Elena Sandoval</w:t>
            </w:r>
          </w:p>
          <w:p w14:paraId="1D57C0B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88A64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5F2F41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4C56E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136C75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9CE77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C262C0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E53507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41E016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E681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30656" behindDoc="1" locked="0" layoutInCell="1" allowOverlap="1" wp14:anchorId="3014AA35" wp14:editId="23D28EA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5" name="Picture 38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2BE16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FCDBEEE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FC0CC4" w:rsidRPr="00BB79C3" w14:paraId="55D097CA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4E4B42B" w14:textId="4C79C68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Ruby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Seiwert</w:t>
            </w:r>
            <w:proofErr w:type="spellEnd"/>
          </w:p>
          <w:p w14:paraId="34E0B0A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E6117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390CC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ABDC2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297DF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D13BC1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E0D3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7ECAD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390A67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E50D8E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8848" behindDoc="1" locked="0" layoutInCell="1" allowOverlap="1" wp14:anchorId="104D3C54" wp14:editId="7E101B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6" name="Picture 38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D455" w14:textId="77777777" w:rsidR="00FC0CC4" w:rsidRPr="00D608C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7E7A67C" w14:textId="6BB140BD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Van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Senseney</w:t>
            </w:r>
            <w:proofErr w:type="spellEnd"/>
          </w:p>
          <w:p w14:paraId="2CEAA23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5DD02D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8310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4DBBD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2C59A8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787C7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BB36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2F406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C6872A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23BFE4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6800" behindDoc="1" locked="0" layoutInCell="1" allowOverlap="1" wp14:anchorId="4B08B8DC" wp14:editId="28A89A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7" name="Picture 38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9676C2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56B449" w14:textId="4B30CEB6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Abe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Solovy</w:t>
            </w:r>
            <w:proofErr w:type="spellEnd"/>
          </w:p>
          <w:p w14:paraId="564F3D1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8AE9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7FD3DD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EFB7C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6A15C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D1330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9F69E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AFE04D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3CA1B9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314EF1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7824" behindDoc="1" locked="0" layoutInCell="1" allowOverlap="1" wp14:anchorId="67468960" wp14:editId="181113D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8" name="Picture 38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24A6E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0267" w14:textId="36D61B36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Hava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Sprung</w:t>
            </w:r>
          </w:p>
          <w:p w14:paraId="08DA129F" w14:textId="77777777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091223" w14:textId="77777777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09A148" w14:textId="77777777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7D1575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CFC3A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5504EE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AD95C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1490F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3C857D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0D9D95C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35776" behindDoc="1" locked="0" layoutInCell="1" allowOverlap="1" wp14:anchorId="62333BDB" wp14:editId="628C1A1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9" name="Picture 38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748D2A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2587014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FC0CC4" w:rsidRPr="00BB79C3" w14:paraId="3E424B3D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5C0922" w14:textId="1F8470D5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Estelle Stedman</w:t>
            </w:r>
          </w:p>
          <w:p w14:paraId="6BD734A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0B68D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2FF1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BFF0A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807A2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B26A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596B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5425C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3B0736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905F0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0896" behindDoc="1" locked="0" layoutInCell="1" allowOverlap="1" wp14:anchorId="33D20D3F" wp14:editId="1C52ED6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0" name="Picture 39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99B90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F5B16B4" w14:textId="7CFCBDD5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Asher Stein</w:t>
            </w:r>
          </w:p>
          <w:p w14:paraId="1482F23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25D4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1142F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42AD0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F4172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29A69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E98E4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04314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E44C4F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B505DC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1920" behindDoc="1" locked="0" layoutInCell="1" allowOverlap="1" wp14:anchorId="346A2EC8" wp14:editId="689188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1" name="Picture 39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2A550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40E225F" w14:textId="3818D50B" w:rsidR="00FC0CC4" w:rsidRDefault="009D6F76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Maya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Sulkin</w:t>
            </w:r>
            <w:proofErr w:type="spellEnd"/>
          </w:p>
          <w:p w14:paraId="5D49958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9BE4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63F2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B28BF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0952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565D1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3D50F5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57A38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29CB7D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F70328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2944" behindDoc="1" locked="0" layoutInCell="1" allowOverlap="1" wp14:anchorId="322E41CF" wp14:editId="339F7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2" name="Picture 39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4F671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3D054" w14:textId="1CCC4BC7" w:rsidR="00FC0CC4" w:rsidRDefault="00B64D9E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Josh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Teicher</w:t>
            </w:r>
            <w:proofErr w:type="spellEnd"/>
          </w:p>
          <w:p w14:paraId="39CBE59B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3442E6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F7585C" w14:textId="77777777" w:rsidR="00FC0CC4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057CFD" w14:textId="77777777" w:rsidR="00FC0CC4" w:rsidRPr="008D62B5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698DF42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B9CFA8" w14:textId="77777777" w:rsidR="00FC0CC4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6009FE" w14:textId="77777777" w:rsidR="00FC0CC4" w:rsidRPr="008D62B5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F6C2453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BA4FD5" w14:textId="77777777" w:rsidR="00FC0CC4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956364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39872" behindDoc="1" locked="0" layoutInCell="1" allowOverlap="1" wp14:anchorId="08551E16" wp14:editId="446FD76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3" name="Picture 39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2B1F8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2CA490A" w14:textId="5322995C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A5238" w:rsidRPr="00BB79C3" w14:paraId="720DFE3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ED83EC" w14:textId="5AF5FB4F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JW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Thomas</w:t>
            </w:r>
          </w:p>
          <w:p w14:paraId="4AEAEFFE" w14:textId="08CEE01D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05B57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0FA06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8940C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87A07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248EB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84AC6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D6805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5BDB5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84B7C2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8064" behindDoc="1" locked="0" layoutInCell="1" allowOverlap="1" wp14:anchorId="682AF29C" wp14:editId="52AA346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4" name="Picture 39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E6D53D" w14:textId="77777777" w:rsidR="007A5238" w:rsidRPr="00D608C1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8F3C4F" w14:textId="06D1AFDB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Keith Underwood</w:t>
            </w:r>
          </w:p>
          <w:p w14:paraId="5E09708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FA08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D08B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B459D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E7E65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7BC7B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A390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59E70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00E78F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CC0481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6016" behindDoc="1" locked="0" layoutInCell="1" allowOverlap="1" wp14:anchorId="66A8EBD8" wp14:editId="796C9F8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5" name="Picture 39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999C5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0F086D" w14:textId="7EF6B8AC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Adrian Valentine</w:t>
            </w:r>
          </w:p>
          <w:p w14:paraId="7AC3032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5BF8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558B8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D629B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0AEE0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5A644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4BFB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FADE5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307ECE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07D7E7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7040" behindDoc="1" locked="0" layoutInCell="1" allowOverlap="1" wp14:anchorId="5731B525" wp14:editId="28FF2CE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6" name="Picture 39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8E4E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7E09" w14:textId="2E3DB17E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Lucca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Vernoy</w:t>
            </w:r>
            <w:proofErr w:type="spellEnd"/>
          </w:p>
          <w:p w14:paraId="6E49EC85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038E93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815261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216D3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727059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4CDC0D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A2B0C6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44B70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EC14F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3AC153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44992" behindDoc="1" locked="0" layoutInCell="1" allowOverlap="1" wp14:anchorId="60695E72" wp14:editId="455929C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7" name="Picture 39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176DE3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1DF640D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A5238" w:rsidRPr="00BB79C3" w14:paraId="04EBE13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DF8138" w14:textId="5AFB128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Savannah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Westra</w:t>
            </w:r>
            <w:proofErr w:type="spellEnd"/>
          </w:p>
          <w:p w14:paraId="226D131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239B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ECEB9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16A59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DC8D3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2269B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DAF0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705F7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0AE306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0B416A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0112" behindDoc="1" locked="0" layoutInCell="1" allowOverlap="1" wp14:anchorId="08A4CCDB" wp14:editId="35538F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8" name="Picture 3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D5C45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DAC009" w14:textId="014759A5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Mackie Williams</w:t>
            </w:r>
          </w:p>
          <w:p w14:paraId="1905DF1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4CCD6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FA90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B5350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F6D0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C6CDE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61CB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19683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C09D04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B54666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1136" behindDoc="1" locked="0" layoutInCell="1" allowOverlap="1" wp14:anchorId="61C6456D" wp14:editId="0E6252D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9" name="Picture 3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E9C0A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91BAB1" w14:textId="41B3949C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Corey Wood</w:t>
            </w:r>
          </w:p>
          <w:p w14:paraId="42B3C5D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BA4D2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FC9C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BEE7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D8470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291AA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EF527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3BF0C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91EA8D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5DFE34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2160" behindDoc="1" locked="0" layoutInCell="1" allowOverlap="1" wp14:anchorId="6D11FA8B" wp14:editId="65C595E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0" name="Picture 4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1F4CF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8CF84" w14:textId="1A6BC74C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Miranda Wu-Georges</w:t>
            </w:r>
          </w:p>
          <w:p w14:paraId="689DB35F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F73B1A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A30407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DE4121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4757EDC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9078AB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71FB30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6BE035B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938644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287C3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49088" behindDoc="1" locked="0" layoutInCell="1" allowOverlap="1" wp14:anchorId="68150FBE" wp14:editId="0B09CEC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1" name="Picture 4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6F325D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16243A6" w14:textId="60542D8E" w:rsidR="007A5238" w:rsidRDefault="007A5238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A5238" w:rsidRPr="00BB79C3" w14:paraId="77C9A98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579228" w14:textId="71EA5379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Jayden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Yoppolo</w:t>
            </w:r>
            <w:proofErr w:type="spellEnd"/>
          </w:p>
          <w:p w14:paraId="548EE57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0502E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4C61F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57B7C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31D56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D4021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6219D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6C20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F17E2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4D4048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7280" behindDoc="1" locked="0" layoutInCell="1" allowOverlap="1" wp14:anchorId="308F30FC" wp14:editId="0056F9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2" name="Picture 40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BF920E" w14:textId="77777777" w:rsidR="007A5238" w:rsidRPr="00D608C1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452EE18" w14:textId="77672D02" w:rsidR="007A5238" w:rsidRDefault="00BC5C0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Brennen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Zakaluk</w:t>
            </w:r>
            <w:proofErr w:type="spellEnd"/>
          </w:p>
          <w:p w14:paraId="7C84BB5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5359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B64C2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9473F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2D2D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CEFD0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CD287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554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D4266C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9D2D4B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5232" behindDoc="1" locked="0" layoutInCell="1" allowOverlap="1" wp14:anchorId="239B83D1" wp14:editId="201CA45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3" name="Picture 4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38A99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0CE9F42" w14:textId="1D2D52B1" w:rsidR="007A5238" w:rsidRDefault="00BC5C0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Sam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Zivin</w:t>
            </w:r>
            <w:proofErr w:type="spellEnd"/>
          </w:p>
          <w:p w14:paraId="31C0708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ADFA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33BB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260BA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B014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8BFBC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78B2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1A93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B655BD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03FF9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6256" behindDoc="1" locked="0" layoutInCell="1" allowOverlap="1" wp14:anchorId="05D9ADC5" wp14:editId="0AEC245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4" name="Picture 4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70113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B6B7" w14:textId="596F1FCB" w:rsidR="007A5238" w:rsidRDefault="00BC5C0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Oscar Zorn</w:t>
            </w:r>
          </w:p>
          <w:p w14:paraId="06DB3964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355991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B9D7E8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CBD05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0C2536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FC4B87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A5BC1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CEA931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3DB1D7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6DC544E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54208" behindDoc="1" locked="0" layoutInCell="1" allowOverlap="1" wp14:anchorId="203A621D" wp14:editId="7AD2C3D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5" name="Picture 4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9B0DF3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0730669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A5238" w:rsidRPr="00BB79C3" w14:paraId="4DC8EF3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DC7667" w14:textId="3E7A8CF1" w:rsidR="007A5238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Spontaneous Combustion</w:t>
            </w:r>
          </w:p>
          <w:p w14:paraId="1AB737D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E5241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5838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B3CCB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C0ED2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5FFB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05C4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203A14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60CC8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9328" behindDoc="1" locked="0" layoutInCell="1" allowOverlap="1" wp14:anchorId="02AF9F4B" wp14:editId="267EBCB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6" name="Picture 4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93714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94DE31" w14:textId="1F143ADF" w:rsidR="007A5238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Pac-Man uncontrollably guzzling cum</w:t>
            </w:r>
          </w:p>
          <w:p w14:paraId="4F1CCF2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44AED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F532F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B22AE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2446E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C07F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485CF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1EE258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0352" behindDoc="1" locked="0" layoutInCell="1" allowOverlap="1" wp14:anchorId="671A825C" wp14:editId="7F07F8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7" name="Picture 4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23536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43BE09" w14:textId="0426E1A1" w:rsidR="007A5238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Auschwitz</w:t>
            </w:r>
          </w:p>
          <w:p w14:paraId="27DE1F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7C53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52F5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F6C39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BAA2F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0BBF0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ABE70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C9D01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406A62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3DE04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1376" behindDoc="1" locked="0" layoutInCell="1" allowOverlap="1" wp14:anchorId="6FC256D7" wp14:editId="0D8A68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8" name="Picture 4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D20A3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8868" w14:textId="680BF5DB" w:rsidR="007A5238" w:rsidRPr="00BB79C3" w:rsidRDefault="008C1839" w:rsidP="00331A30">
            <w:pPr>
              <w:pStyle w:val="TableContents"/>
              <w:ind w:left="249" w:right="27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Sneaking a finger up your boyfriend’s ass</w:t>
            </w:r>
          </w:p>
          <w:p w14:paraId="75EAFE94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57D42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61332CE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0DCE7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77827A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4D56621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BBB15F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903187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58304" behindDoc="1" locked="0" layoutInCell="1" allowOverlap="1" wp14:anchorId="11D89E3F" wp14:editId="3E3B87E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9" name="Picture 4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8BB5F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8647E8C" w14:textId="77777777" w:rsidR="007A5238" w:rsidRDefault="007A5238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55D8E477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84F26E" w14:textId="0C739584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The Jews</w:t>
            </w:r>
          </w:p>
          <w:p w14:paraId="6D551A4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D4DE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03C2A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508CF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3CADF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EA5BC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CEED7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785C0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6F26B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42C76A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6496" behindDoc="1" locked="0" layoutInCell="1" allowOverlap="1" wp14:anchorId="0D94350D" wp14:editId="09C3E2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0" name="Picture 4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D16F90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B1C14D" w14:textId="2B1C8AAC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gay agenda</w:t>
            </w:r>
          </w:p>
          <w:p w14:paraId="1F51869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A4D34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4A19C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CB5F4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12EFF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8DF53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05D25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341C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E3D0A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D87DC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4448" behindDoc="1" locked="0" layoutInCell="1" allowOverlap="1" wp14:anchorId="3ACE899B" wp14:editId="2081D80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1" name="Picture 4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5D15C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51943C5" w14:textId="216C10FF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trail of tears</w:t>
            </w:r>
          </w:p>
          <w:p w14:paraId="5549933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A0823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B123E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BBCC5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9AC12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1D58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9A8C5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05D04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3E6E4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28DB46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5472" behindDoc="1" locked="0" layoutInCell="1" allowOverlap="1" wp14:anchorId="30493A6B" wp14:editId="0452E55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2" name="Picture 4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4E01A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F6CE" w14:textId="6E662840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Growing a pair</w:t>
            </w:r>
          </w:p>
          <w:p w14:paraId="2EE31614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D2BD8E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BEC495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88535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F2B1FB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A2E7EA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7CE0F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98C4F3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C8A49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0605BD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63424" behindDoc="1" locked="0" layoutInCell="1" allowOverlap="1" wp14:anchorId="7B35764C" wp14:editId="4D08423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3" name="Picture 4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AF956E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A046664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591173CC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C21933" w14:textId="771540B9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My collection of Japanese sex toys</w:t>
            </w:r>
          </w:p>
          <w:p w14:paraId="164D895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9A202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D03A5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5A914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83B4F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C3659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C37B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92C26D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63979C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8544" behindDoc="1" locked="0" layoutInCell="1" allowOverlap="1" wp14:anchorId="50DFF996" wp14:editId="3B76DAA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4" name="Picture 4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1D19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D3335A" w14:textId="4B2D62FF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Police brutality</w:t>
            </w:r>
          </w:p>
          <w:p w14:paraId="7765C9D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FCA47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3DD94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C511D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9728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BBFC6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CE3D2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0CF42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0081F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685F6D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9568" behindDoc="1" locked="0" layoutInCell="1" allowOverlap="1" wp14:anchorId="59AE95AD" wp14:editId="19B0EE5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5" name="Picture 4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C168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3D86918" w14:textId="5D0222FD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Michael Jackson</w:t>
            </w:r>
          </w:p>
          <w:p w14:paraId="10449ED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8DEE1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F33E8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B34D1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A02E3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1AA25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D1D43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642A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F8CFBF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546B79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0592" behindDoc="1" locked="0" layoutInCell="1" allowOverlap="1" wp14:anchorId="33B4F11A" wp14:editId="3F9236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6" name="Picture 4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FEEB1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474B" w14:textId="4B1CF1B7" w:rsidR="008C1839" w:rsidRPr="00BB79C3" w:rsidRDefault="008C1839" w:rsidP="008C183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Announcing you are about to cum</w:t>
            </w:r>
          </w:p>
          <w:p w14:paraId="2E9EF3E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058F6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619FFF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3F43D02E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9646AF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227679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427E411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650711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CCD51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67520" behindDoc="1" locked="0" layoutInCell="1" allowOverlap="1" wp14:anchorId="673B2415" wp14:editId="62E4253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7" name="Picture 4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16C85D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03D723B" w14:textId="63D5FFF8" w:rsidR="008C1839" w:rsidRDefault="008C1839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5C89569F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A94F9D" w14:textId="1A39373C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 bleached Asshole</w:t>
            </w:r>
          </w:p>
          <w:p w14:paraId="7C60389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7CAA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D7362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46225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9FE36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E2EB8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2C4C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F4EB1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C1D3C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A2A6A0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5712" behindDoc="1" locked="0" layoutInCell="1" allowOverlap="1" wp14:anchorId="2BC50F4B" wp14:editId="41E86E7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8" name="Picture 4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316EBA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71782F" w14:textId="457F029E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Incest</w:t>
            </w:r>
          </w:p>
          <w:p w14:paraId="7B1CA02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37F1F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4AAB2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5053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F6914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F6F3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CB3DF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151F8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715A6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5B63D1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3664" behindDoc="1" locked="0" layoutInCell="1" allowOverlap="1" wp14:anchorId="0CE18F64" wp14:editId="444694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9" name="Picture 4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52BFF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E74A03" w14:textId="016BCA81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Seeing grandma naked</w:t>
            </w:r>
          </w:p>
          <w:p w14:paraId="460F3FF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14C05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22AD0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53E77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E298F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41D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B9DC6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493449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67985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4688" behindDoc="1" locked="0" layoutInCell="1" allowOverlap="1" wp14:anchorId="62BB8335" wp14:editId="4EA575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0" name="Picture 4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4BB71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C341" w14:textId="56CFC324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Mouth herpes</w:t>
            </w:r>
          </w:p>
          <w:p w14:paraId="699B67C8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E95553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7B19AF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9521D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3F478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923B9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CC43E7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55CAA3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4BA142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E765D34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72640" behindDoc="1" locked="0" layoutInCell="1" allowOverlap="1" wp14:anchorId="3C9982E5" wp14:editId="683F6B6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1" name="Picture 4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E29A3D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943E3DD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66CB994D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B62AC1" w14:textId="7AC98E63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My cancer diagnosis</w:t>
            </w:r>
          </w:p>
          <w:p w14:paraId="6492F4E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CACE2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53DF3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A76FF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7E290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F9898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1EB80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87655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46E73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7760" behindDoc="1" locked="0" layoutInCell="1" allowOverlap="1" wp14:anchorId="64080A95" wp14:editId="238AF0D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2" name="Picture 4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20D61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94DDD07" w14:textId="3FA87D34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Running out of semen</w:t>
            </w:r>
          </w:p>
          <w:p w14:paraId="3B2550A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93DAE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2A22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33C6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4243B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2DAC9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41D04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E0F875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A87C3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8784" behindDoc="1" locked="0" layoutInCell="1" allowOverlap="1" wp14:anchorId="244715FE" wp14:editId="5623849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3" name="Picture 4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B2306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F7EB3C" w14:textId="7DCF219C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Doin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>’ it in the butt</w:t>
            </w:r>
          </w:p>
          <w:p w14:paraId="3108346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CEA0C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FA612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6D3EB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0B41D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EA268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D4FD2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01BC6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A4B9F2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7E313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9808" behindDoc="1" locked="0" layoutInCell="1" allowOverlap="1" wp14:anchorId="2BA29476" wp14:editId="1726332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4" name="Picture 4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31C1B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B465" w14:textId="5C229580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Nazis</w:t>
            </w:r>
          </w:p>
          <w:p w14:paraId="09D251FF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A06C2A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6280DD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F696EB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5908A04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FA3ECE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482B58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4B3A5E3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EFC3EA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3BC8A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76736" behindDoc="1" locked="0" layoutInCell="1" allowOverlap="1" wp14:anchorId="2F855987" wp14:editId="29C85B4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5" name="Picture 4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8E07BC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3C9AB5B" w14:textId="77777777" w:rsidR="008C1839" w:rsidRDefault="008C1839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56AFBD52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447FB6B" w14:textId="198801E4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Not reciprocating oral sex</w:t>
            </w:r>
          </w:p>
          <w:p w14:paraId="1885200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2A4C1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B5D3E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8E9AE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D8ADC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EEDA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3F008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03CFA5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041EB4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4928" behindDoc="1" locked="0" layoutInCell="1" allowOverlap="1" wp14:anchorId="19AAC9EF" wp14:editId="4811A7D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6" name="Picture 4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EB997E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6C7867" w14:textId="68C5C2C6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Assless chaps</w:t>
            </w:r>
          </w:p>
          <w:p w14:paraId="1453D2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BC4C4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C63D5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C29D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D106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7AA1A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99190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62F23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24646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67ECAA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2880" behindDoc="1" locked="0" layoutInCell="1" allowOverlap="1" wp14:anchorId="686202E1" wp14:editId="13156F0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7" name="Picture 4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31B0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8EB19A" w14:textId="28871171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Waking up half-naked in a Denny’s parking lot</w:t>
            </w:r>
          </w:p>
          <w:p w14:paraId="7040132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2B671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1F499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578E2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48B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980BC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08DBB0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3E0B53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3904" behindDoc="1" locked="0" layoutInCell="1" allowOverlap="1" wp14:anchorId="3850E144" wp14:editId="11DECE5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8" name="Picture 4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950DB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26A8" w14:textId="5B8F82CA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Autocannibalism</w:t>
            </w:r>
            <w:proofErr w:type="spellEnd"/>
          </w:p>
          <w:p w14:paraId="19A3DA91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04B6DB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7C2A7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36B5E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DAC1CC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49A858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CC0DC4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38CADA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CB054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9761C6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81856" behindDoc="1" locked="0" layoutInCell="1" allowOverlap="1" wp14:anchorId="2B9F8567" wp14:editId="21CD7C1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9" name="Picture 4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8E93A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7CC2C295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025533A4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32D6970" w14:textId="75B6EC2A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50,000 volts straight to the nipples</w:t>
            </w:r>
          </w:p>
          <w:p w14:paraId="00328D3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60FC5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BD28E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D81D2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37A8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E11FB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8B1EB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269E96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9EB23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6976" behindDoc="1" locked="0" layoutInCell="1" allowOverlap="1" wp14:anchorId="631D3BC4" wp14:editId="738AB2C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0" name="Picture 4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28AE8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2DF9187" w14:textId="406B94AF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8 oz of sweet Mexican black tar heroin</w:t>
            </w:r>
          </w:p>
          <w:p w14:paraId="05DED0F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0292C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5C55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308DC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BB9F6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DDF3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0765D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59987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8000" behindDoc="1" locked="0" layoutInCell="1" allowOverlap="1" wp14:anchorId="2AF88D2D" wp14:editId="1C4CC2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1" name="Picture 4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3BD0E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CABB97" w14:textId="0DF460B1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Being a slut</w:t>
            </w:r>
          </w:p>
          <w:p w14:paraId="2A8B38D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1077A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CB42E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D317E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7B26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951FC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F195E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115D2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2F2930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4BDA9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9024" behindDoc="1" locked="0" layoutInCell="1" allowOverlap="1" wp14:anchorId="47DFC8AE" wp14:editId="6F22A4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2" name="Picture 4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0EEAD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EDA64" w14:textId="4A4100C2" w:rsidR="008C1839" w:rsidRPr="00BB79C3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20-inch black dildo</w:t>
            </w:r>
          </w:p>
          <w:p w14:paraId="6DCCE805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E02C6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ED429F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221755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9EC765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544A27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2AD998D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E898D5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3BD85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85952" behindDoc="1" locked="0" layoutInCell="1" allowOverlap="1" wp14:anchorId="1F074B04" wp14:editId="75D58EE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3" name="Picture 4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E7DEA5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7F3176A" w14:textId="0ABF88DF" w:rsidR="008C1839" w:rsidRDefault="008C1839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0831B08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80C6EE8" w14:textId="5E2FE41D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 55-gallon drum of anal lube</w:t>
            </w:r>
          </w:p>
          <w:p w14:paraId="0007906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3A816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30DB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B0BBB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1DCD0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4F10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382C7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0E3BF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E1EC30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4144" behindDoc="1" locked="0" layoutInCell="1" allowOverlap="1" wp14:anchorId="40891C1F" wp14:editId="6708B0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4" name="Picture 4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2BBC28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A2962D" w14:textId="38FB8DF0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Beloved television star Bill Cosby</w:t>
            </w:r>
          </w:p>
          <w:p w14:paraId="0167F66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6537F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2006E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B6601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90439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7D6D5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9788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F0C009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B03E49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2096" behindDoc="1" locked="0" layoutInCell="1" allowOverlap="1" wp14:anchorId="5367CCCE" wp14:editId="5028DE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5" name="Picture 4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64A3E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FAD6F9" w14:textId="5B7520A9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Peeing into a girl’s butt to get her pregnant</w:t>
            </w:r>
          </w:p>
          <w:p w14:paraId="2215E21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8EE80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67B79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FC244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7B51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BC222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762AED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597EE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3120" behindDoc="1" locked="0" layoutInCell="1" allowOverlap="1" wp14:anchorId="4AE971B5" wp14:editId="78BC077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6" name="Picture 4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65E4E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E687" w14:textId="5A5D5EE8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Sudden penis loss</w:t>
            </w:r>
          </w:p>
          <w:p w14:paraId="353AB1DE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C66FE9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C00475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77A29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47902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C31485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F72781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B35D00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039A5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E46126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91072" behindDoc="1" locked="0" layoutInCell="1" allowOverlap="1" wp14:anchorId="60784556" wp14:editId="0108E90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7" name="Picture 4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3C650A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4FCFAE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1B12EFE0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54E119E" w14:textId="706E5213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crying stripper</w:t>
            </w:r>
          </w:p>
          <w:p w14:paraId="4F06CDC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118DB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7726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0C3DE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B0E05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9ABC9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4126E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7D203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8AFD9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48EEC9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6192" behindDoc="1" locked="0" layoutInCell="1" allowOverlap="1" wp14:anchorId="4DE19EBE" wp14:editId="6393C50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8" name="Picture 4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16ADF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50D7AE6" w14:textId="193925F5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racist boomerang that only comes back if you’re white</w:t>
            </w:r>
          </w:p>
          <w:p w14:paraId="3130A57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9A7B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4FD1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F1A4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7EE57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6B6E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13116F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90A98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7216" behindDoc="1" locked="0" layoutInCell="1" allowOverlap="1" wp14:anchorId="36F97E79" wp14:editId="1C75A9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9" name="Picture 4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C4E14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E037262" w14:textId="42A01C42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War Crimes</w:t>
            </w:r>
          </w:p>
          <w:p w14:paraId="3547CA4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28EEB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5B07A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045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6A76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3FD52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E0493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6601D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60C7A1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1D74C5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8240" behindDoc="1" locked="0" layoutInCell="1" allowOverlap="1" wp14:anchorId="69038A09" wp14:editId="47D35E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40" name="Picture 4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99AD0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E18D" w14:textId="2426A4BC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Gwenyth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Paltrow</w:t>
            </w:r>
          </w:p>
          <w:p w14:paraId="77CCA94C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87C8F7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35650D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27BD8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2B05BD6D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40BBAB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C4405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707A56C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60A7ED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170471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95168" behindDoc="1" locked="0" layoutInCell="1" allowOverlap="1" wp14:anchorId="12ED73E8" wp14:editId="3A843B8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41" name="Picture 4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12389F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E9163AA" w14:textId="0068EE9C" w:rsidR="007466FF" w:rsidRDefault="007466FF" w:rsidP="00733FBD"/>
    <w:sectPr w:rsidR="007466FF" w:rsidSect="00D40F1A">
      <w:pgSz w:w="15840" w:h="12240" w:orient="landscape"/>
      <w:pgMar w:top="720" w:right="432" w:bottom="720" w:left="144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E5975" w14:textId="77777777" w:rsidR="008B2F6E" w:rsidRDefault="008B2F6E">
      <w:r>
        <w:separator/>
      </w:r>
    </w:p>
  </w:endnote>
  <w:endnote w:type="continuationSeparator" w:id="0">
    <w:p w14:paraId="703DA0CB" w14:textId="77777777" w:rsidR="008B2F6E" w:rsidRDefault="008B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39E6" w14:textId="77777777" w:rsidR="008B2F6E" w:rsidRDefault="008B2F6E">
      <w:r>
        <w:rPr>
          <w:color w:val="000000"/>
        </w:rPr>
        <w:ptab w:relativeTo="margin" w:alignment="center" w:leader="none"/>
      </w:r>
    </w:p>
  </w:footnote>
  <w:footnote w:type="continuationSeparator" w:id="0">
    <w:p w14:paraId="33E37E9D" w14:textId="77777777" w:rsidR="008B2F6E" w:rsidRDefault="008B2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NzE1NrEwsDAwNDdR0lEKTi0uzszPAymwqAUAsW6UqywAAAA="/>
  </w:docVars>
  <w:rsids>
    <w:rsidRoot w:val="007466FF"/>
    <w:rsid w:val="00070AC2"/>
    <w:rsid w:val="00104C62"/>
    <w:rsid w:val="00182507"/>
    <w:rsid w:val="00182CE7"/>
    <w:rsid w:val="00186A70"/>
    <w:rsid w:val="00193781"/>
    <w:rsid w:val="001A3F05"/>
    <w:rsid w:val="00211C33"/>
    <w:rsid w:val="00225DEE"/>
    <w:rsid w:val="00262B72"/>
    <w:rsid w:val="0026338C"/>
    <w:rsid w:val="00287863"/>
    <w:rsid w:val="002E61DD"/>
    <w:rsid w:val="00331A30"/>
    <w:rsid w:val="00365351"/>
    <w:rsid w:val="003F6CD8"/>
    <w:rsid w:val="004005D2"/>
    <w:rsid w:val="004C7A04"/>
    <w:rsid w:val="005811BC"/>
    <w:rsid w:val="00617061"/>
    <w:rsid w:val="0063476D"/>
    <w:rsid w:val="00652791"/>
    <w:rsid w:val="006E4A10"/>
    <w:rsid w:val="00733FBD"/>
    <w:rsid w:val="007466FF"/>
    <w:rsid w:val="00756EB2"/>
    <w:rsid w:val="007A5238"/>
    <w:rsid w:val="007B4BB1"/>
    <w:rsid w:val="007C48E4"/>
    <w:rsid w:val="008B16D2"/>
    <w:rsid w:val="008B2F6E"/>
    <w:rsid w:val="008C1839"/>
    <w:rsid w:val="008D62B5"/>
    <w:rsid w:val="008F5029"/>
    <w:rsid w:val="00914772"/>
    <w:rsid w:val="009218BA"/>
    <w:rsid w:val="00940DF3"/>
    <w:rsid w:val="009D6F76"/>
    <w:rsid w:val="00A3304B"/>
    <w:rsid w:val="00AC34CC"/>
    <w:rsid w:val="00B64D9E"/>
    <w:rsid w:val="00BB79C3"/>
    <w:rsid w:val="00BC5C04"/>
    <w:rsid w:val="00D40F1A"/>
    <w:rsid w:val="00D45760"/>
    <w:rsid w:val="00D608C1"/>
    <w:rsid w:val="00DC1827"/>
    <w:rsid w:val="00DC1F99"/>
    <w:rsid w:val="00DE61D1"/>
    <w:rsid w:val="00E31ECB"/>
    <w:rsid w:val="00E463A4"/>
    <w:rsid w:val="00EB6FB8"/>
    <w:rsid w:val="00FC0CC4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9C2"/>
  <w15:docId w15:val="{8DD5EB0E-1300-4D9D-B6D9-57C1BD52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772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fr-FR"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08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08C1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1"/>
    <w:rPr>
      <w:rFonts w:ascii="Segoe UI" w:hAnsi="Segoe UI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3653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fr-FR" w:eastAsia="fr-FR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14772"/>
    <w:rPr>
      <w:rFonts w:eastAsia="Times New Roman" w:cs="Times New Roman"/>
      <w:b/>
      <w:bCs/>
      <w:kern w:val="36"/>
      <w:sz w:val="48"/>
      <w:szCs w:val="48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S%20Student\Application%20Data\LibreOffice\3\user\template\Default1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Default1.ott</Template>
  <TotalTime>6432</TotalTime>
  <Pages>46</Pages>
  <Words>3031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Mark David Scott Cunningham</dc:creator>
  <cp:keywords/>
  <dc:description/>
  <cp:lastModifiedBy>Evin Jaff</cp:lastModifiedBy>
  <cp:revision>23</cp:revision>
  <cp:lastPrinted>2019-05-04T08:40:00Z</cp:lastPrinted>
  <dcterms:created xsi:type="dcterms:W3CDTF">2019-04-14T02:29:00Z</dcterms:created>
  <dcterms:modified xsi:type="dcterms:W3CDTF">2019-05-20T00:06:00Z</dcterms:modified>
</cp:coreProperties>
</file>